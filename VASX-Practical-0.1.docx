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8DF8" w14:textId="026A2FC8" w:rsidR="00207176" w:rsidRDefault="00207176" w:rsidP="001F3BCC">
      <w:pPr>
        <w:pStyle w:val="VXPg1Functionality"/>
        <w:jc w:val="both"/>
      </w:pPr>
    </w:p>
    <w:p w14:paraId="3EB7AB0E" w14:textId="2729FE0F" w:rsidR="00C35D6A" w:rsidRDefault="00C35D6A" w:rsidP="004E2434">
      <w:pPr>
        <w:pStyle w:val="VXPg1DocType"/>
        <w:rPr>
          <w:lang w:val="en-ZA" w:eastAsia="en-ZA"/>
        </w:rPr>
      </w:pPr>
    </w:p>
    <w:p w14:paraId="4F0DFFDD" w14:textId="6B6CB873" w:rsidR="002E5296" w:rsidRDefault="002E4792" w:rsidP="004E2434">
      <w:pPr>
        <w:pStyle w:val="VXPg1DocType"/>
        <w:spacing w:before="600" w:after="240"/>
        <w:rPr>
          <w:szCs w:val="52"/>
        </w:rPr>
      </w:pPr>
      <w:r>
        <w:rPr>
          <w:szCs w:val="52"/>
        </w:rPr>
        <w:t>Interview PRactical</w:t>
      </w:r>
    </w:p>
    <w:p w14:paraId="09ED2E4E" w14:textId="77777777" w:rsidR="00C35D6A" w:rsidRPr="00C35D6A" w:rsidRDefault="00C35D6A" w:rsidP="004E2434">
      <w:pPr>
        <w:pStyle w:val="VXPg1Functionality"/>
        <w:rPr>
          <w:lang w:val="en-US" w:eastAsia="en-US"/>
        </w:rPr>
      </w:pPr>
    </w:p>
    <w:p w14:paraId="03D94916" w14:textId="4694C33A" w:rsidR="00207176" w:rsidRPr="00BB5F99" w:rsidRDefault="00E34C0E" w:rsidP="004E2434">
      <w:pPr>
        <w:pStyle w:val="VXPg1Functionality"/>
        <w:rPr>
          <w:sz w:val="48"/>
          <w:szCs w:val="48"/>
        </w:rPr>
      </w:pPr>
      <w:r>
        <w:rPr>
          <w:sz w:val="48"/>
          <w:szCs w:val="48"/>
        </w:rPr>
        <w:t>0.1</w:t>
      </w:r>
    </w:p>
    <w:p w14:paraId="447EEFB3" w14:textId="6F4A85DE" w:rsidR="002E4792" w:rsidRDefault="002E4792">
      <w:pPr>
        <w:jc w:val="left"/>
      </w:pPr>
      <w:bookmarkStart w:id="0" w:name="_Toc443562399"/>
      <w:bookmarkStart w:id="1" w:name="_Toc440959129"/>
      <w:r>
        <w:br w:type="page"/>
      </w:r>
    </w:p>
    <w:p w14:paraId="18FE945B" w14:textId="77777777" w:rsidR="00C35D6A" w:rsidRDefault="00C35D6A" w:rsidP="001F3BCC">
      <w:pPr>
        <w:rPr>
          <w:rFonts w:ascii="Calibri" w:hAnsi="Calibri"/>
          <w:szCs w:val="24"/>
        </w:rPr>
      </w:pPr>
    </w:p>
    <w:bookmarkEnd w:id="1" w:displacedByCustomXml="next"/>
    <w:bookmarkEnd w:id="0" w:displacedByCustomXml="next"/>
    <w:sdt>
      <w:sdtPr>
        <w:rPr>
          <w:rFonts w:asciiTheme="minorHAnsi" w:eastAsiaTheme="minorHAnsi" w:hAnsiTheme="minorHAnsi" w:cstheme="minorBidi"/>
          <w:color w:val="404040" w:themeColor="text1" w:themeTint="BF"/>
          <w:sz w:val="22"/>
          <w:szCs w:val="22"/>
        </w:rPr>
        <w:id w:val="1396938130"/>
        <w:docPartObj>
          <w:docPartGallery w:val="Table of Contents"/>
          <w:docPartUnique/>
        </w:docPartObj>
      </w:sdtPr>
      <w:sdtEndPr>
        <w:rPr>
          <w:b/>
          <w:bCs/>
          <w:noProof/>
        </w:rPr>
      </w:sdtEndPr>
      <w:sdtContent>
        <w:p w14:paraId="0FD76E60" w14:textId="688DF94E" w:rsidR="008E2A0D" w:rsidRPr="008E2A0D" w:rsidRDefault="008E2A0D">
          <w:pPr>
            <w:pStyle w:val="TOCHeading"/>
            <w:rPr>
              <w:rStyle w:val="Heading1Char"/>
            </w:rPr>
          </w:pPr>
          <w:r w:rsidRPr="008E2A0D">
            <w:rPr>
              <w:rStyle w:val="Heading1Char"/>
            </w:rPr>
            <w:t>Table of Contents</w:t>
          </w:r>
        </w:p>
        <w:p w14:paraId="4E6F9DD5" w14:textId="6D729D28" w:rsidR="00E34C0E" w:rsidRDefault="008E2A0D">
          <w:pPr>
            <w:pStyle w:val="TOC1"/>
            <w:tabs>
              <w:tab w:val="left" w:pos="352"/>
              <w:tab w:val="right" w:leader="dot" w:pos="9911"/>
            </w:tabs>
            <w:rPr>
              <w:rFonts w:eastAsiaTheme="minorEastAsia" w:cstheme="minorBidi"/>
              <w:b w:val="0"/>
              <w:bCs w:val="0"/>
              <w:caps w:val="0"/>
              <w:noProof/>
              <w:color w:val="auto"/>
              <w:sz w:val="24"/>
              <w:szCs w:val="24"/>
              <w:u w:val="none"/>
              <w:lang w:eastAsia="en-GB"/>
            </w:rPr>
          </w:pPr>
          <w:r>
            <w:rPr>
              <w:b w:val="0"/>
              <w:bCs w:val="0"/>
            </w:rPr>
            <w:fldChar w:fldCharType="begin"/>
          </w:r>
          <w:r>
            <w:instrText xml:space="preserve"> TOC \o "1-3" \h \z \u </w:instrText>
          </w:r>
          <w:r>
            <w:rPr>
              <w:b w:val="0"/>
              <w:bCs w:val="0"/>
            </w:rPr>
            <w:fldChar w:fldCharType="separate"/>
          </w:r>
          <w:hyperlink w:anchor="_Toc108085219" w:history="1">
            <w:r w:rsidR="00E34C0E" w:rsidRPr="001F0A50">
              <w:rPr>
                <w:rStyle w:val="Hyperlink"/>
                <w:noProof/>
              </w:rPr>
              <w:t>1</w:t>
            </w:r>
            <w:r w:rsidR="00E34C0E">
              <w:rPr>
                <w:rFonts w:eastAsiaTheme="minorEastAsia" w:cstheme="minorBidi"/>
                <w:b w:val="0"/>
                <w:bCs w:val="0"/>
                <w:caps w:val="0"/>
                <w:noProof/>
                <w:color w:val="auto"/>
                <w:sz w:val="24"/>
                <w:szCs w:val="24"/>
                <w:u w:val="none"/>
                <w:lang w:eastAsia="en-GB"/>
              </w:rPr>
              <w:tab/>
            </w:r>
            <w:r w:rsidR="00E34C0E" w:rsidRPr="001F0A50">
              <w:rPr>
                <w:rStyle w:val="Hyperlink"/>
                <w:noProof/>
              </w:rPr>
              <w:t>Document Information</w:t>
            </w:r>
            <w:r w:rsidR="00E34C0E">
              <w:rPr>
                <w:noProof/>
                <w:webHidden/>
              </w:rPr>
              <w:tab/>
            </w:r>
            <w:r w:rsidR="00E34C0E">
              <w:rPr>
                <w:noProof/>
                <w:webHidden/>
              </w:rPr>
              <w:fldChar w:fldCharType="begin"/>
            </w:r>
            <w:r w:rsidR="00E34C0E">
              <w:rPr>
                <w:noProof/>
                <w:webHidden/>
              </w:rPr>
              <w:instrText xml:space="preserve"> PAGEREF _Toc108085219 \h </w:instrText>
            </w:r>
            <w:r w:rsidR="00E34C0E">
              <w:rPr>
                <w:noProof/>
                <w:webHidden/>
              </w:rPr>
            </w:r>
            <w:r w:rsidR="00E34C0E">
              <w:rPr>
                <w:noProof/>
                <w:webHidden/>
              </w:rPr>
              <w:fldChar w:fldCharType="separate"/>
            </w:r>
            <w:r w:rsidR="00E34C0E">
              <w:rPr>
                <w:noProof/>
                <w:webHidden/>
              </w:rPr>
              <w:t>3</w:t>
            </w:r>
            <w:r w:rsidR="00E34C0E">
              <w:rPr>
                <w:noProof/>
                <w:webHidden/>
              </w:rPr>
              <w:fldChar w:fldCharType="end"/>
            </w:r>
          </w:hyperlink>
        </w:p>
        <w:p w14:paraId="2B06CCF2" w14:textId="4593C7B9" w:rsidR="00E34C0E" w:rsidRDefault="00E062A3">
          <w:pPr>
            <w:pStyle w:val="TOC2"/>
            <w:tabs>
              <w:tab w:val="left" w:pos="522"/>
              <w:tab w:val="right" w:leader="dot" w:pos="9911"/>
            </w:tabs>
            <w:rPr>
              <w:rFonts w:eastAsiaTheme="minorEastAsia" w:cstheme="minorBidi"/>
              <w:b w:val="0"/>
              <w:bCs w:val="0"/>
              <w:smallCaps w:val="0"/>
              <w:noProof/>
              <w:color w:val="auto"/>
              <w:sz w:val="24"/>
              <w:szCs w:val="24"/>
              <w:lang w:eastAsia="en-GB"/>
            </w:rPr>
          </w:pPr>
          <w:hyperlink w:anchor="_Toc108085220" w:history="1">
            <w:r w:rsidR="00E34C0E" w:rsidRPr="001F0A50">
              <w:rPr>
                <w:rStyle w:val="Hyperlink"/>
                <w:noProof/>
              </w:rPr>
              <w:t>1.1</w:t>
            </w:r>
            <w:r w:rsidR="00E34C0E">
              <w:rPr>
                <w:rFonts w:eastAsiaTheme="minorEastAsia" w:cstheme="minorBidi"/>
                <w:b w:val="0"/>
                <w:bCs w:val="0"/>
                <w:smallCaps w:val="0"/>
                <w:noProof/>
                <w:color w:val="auto"/>
                <w:sz w:val="24"/>
                <w:szCs w:val="24"/>
                <w:lang w:eastAsia="en-GB"/>
              </w:rPr>
              <w:tab/>
            </w:r>
            <w:r w:rsidR="00E34C0E" w:rsidRPr="001F0A50">
              <w:rPr>
                <w:rStyle w:val="Hyperlink"/>
                <w:noProof/>
              </w:rPr>
              <w:t>Document History</w:t>
            </w:r>
            <w:r w:rsidR="00E34C0E">
              <w:rPr>
                <w:noProof/>
                <w:webHidden/>
              </w:rPr>
              <w:tab/>
            </w:r>
            <w:r w:rsidR="00E34C0E">
              <w:rPr>
                <w:noProof/>
                <w:webHidden/>
              </w:rPr>
              <w:fldChar w:fldCharType="begin"/>
            </w:r>
            <w:r w:rsidR="00E34C0E">
              <w:rPr>
                <w:noProof/>
                <w:webHidden/>
              </w:rPr>
              <w:instrText xml:space="preserve"> PAGEREF _Toc108085220 \h </w:instrText>
            </w:r>
            <w:r w:rsidR="00E34C0E">
              <w:rPr>
                <w:noProof/>
                <w:webHidden/>
              </w:rPr>
            </w:r>
            <w:r w:rsidR="00E34C0E">
              <w:rPr>
                <w:noProof/>
                <w:webHidden/>
              </w:rPr>
              <w:fldChar w:fldCharType="separate"/>
            </w:r>
            <w:r w:rsidR="00E34C0E">
              <w:rPr>
                <w:noProof/>
                <w:webHidden/>
              </w:rPr>
              <w:t>3</w:t>
            </w:r>
            <w:r w:rsidR="00E34C0E">
              <w:rPr>
                <w:noProof/>
                <w:webHidden/>
              </w:rPr>
              <w:fldChar w:fldCharType="end"/>
            </w:r>
          </w:hyperlink>
        </w:p>
        <w:p w14:paraId="3EF12E37" w14:textId="490215FC" w:rsidR="00E34C0E" w:rsidRDefault="00E062A3">
          <w:pPr>
            <w:pStyle w:val="TOC1"/>
            <w:tabs>
              <w:tab w:val="left" w:pos="352"/>
              <w:tab w:val="right" w:leader="dot" w:pos="9911"/>
            </w:tabs>
            <w:rPr>
              <w:rFonts w:eastAsiaTheme="minorEastAsia" w:cstheme="minorBidi"/>
              <w:b w:val="0"/>
              <w:bCs w:val="0"/>
              <w:caps w:val="0"/>
              <w:noProof/>
              <w:color w:val="auto"/>
              <w:sz w:val="24"/>
              <w:szCs w:val="24"/>
              <w:u w:val="none"/>
              <w:lang w:eastAsia="en-GB"/>
            </w:rPr>
          </w:pPr>
          <w:hyperlink w:anchor="_Toc108085221" w:history="1">
            <w:r w:rsidR="00E34C0E" w:rsidRPr="001F0A50">
              <w:rPr>
                <w:rStyle w:val="Hyperlink"/>
                <w:noProof/>
                <w:lang w:val="en-US"/>
              </w:rPr>
              <w:t>2</w:t>
            </w:r>
            <w:r w:rsidR="00E34C0E">
              <w:rPr>
                <w:rFonts w:eastAsiaTheme="minorEastAsia" w:cstheme="minorBidi"/>
                <w:b w:val="0"/>
                <w:bCs w:val="0"/>
                <w:caps w:val="0"/>
                <w:noProof/>
                <w:color w:val="auto"/>
                <w:sz w:val="24"/>
                <w:szCs w:val="24"/>
                <w:u w:val="none"/>
                <w:lang w:eastAsia="en-GB"/>
              </w:rPr>
              <w:tab/>
            </w:r>
            <w:r w:rsidR="00E34C0E" w:rsidRPr="001F0A50">
              <w:rPr>
                <w:rStyle w:val="Hyperlink"/>
                <w:noProof/>
                <w:lang w:val="en-US"/>
              </w:rPr>
              <w:t>PractiCal</w:t>
            </w:r>
            <w:r w:rsidR="00E34C0E">
              <w:rPr>
                <w:noProof/>
                <w:webHidden/>
              </w:rPr>
              <w:tab/>
            </w:r>
            <w:r w:rsidR="00E34C0E">
              <w:rPr>
                <w:noProof/>
                <w:webHidden/>
              </w:rPr>
              <w:fldChar w:fldCharType="begin"/>
            </w:r>
            <w:r w:rsidR="00E34C0E">
              <w:rPr>
                <w:noProof/>
                <w:webHidden/>
              </w:rPr>
              <w:instrText xml:space="preserve"> PAGEREF _Toc108085221 \h </w:instrText>
            </w:r>
            <w:r w:rsidR="00E34C0E">
              <w:rPr>
                <w:noProof/>
                <w:webHidden/>
              </w:rPr>
            </w:r>
            <w:r w:rsidR="00E34C0E">
              <w:rPr>
                <w:noProof/>
                <w:webHidden/>
              </w:rPr>
              <w:fldChar w:fldCharType="separate"/>
            </w:r>
            <w:r w:rsidR="00E34C0E">
              <w:rPr>
                <w:noProof/>
                <w:webHidden/>
              </w:rPr>
              <w:t>4</w:t>
            </w:r>
            <w:r w:rsidR="00E34C0E">
              <w:rPr>
                <w:noProof/>
                <w:webHidden/>
              </w:rPr>
              <w:fldChar w:fldCharType="end"/>
            </w:r>
          </w:hyperlink>
        </w:p>
        <w:p w14:paraId="4586C6B4" w14:textId="1ED70644" w:rsidR="00E34C0E" w:rsidRDefault="00E062A3">
          <w:pPr>
            <w:pStyle w:val="TOC3"/>
            <w:tabs>
              <w:tab w:val="left" w:pos="686"/>
              <w:tab w:val="right" w:leader="dot" w:pos="9911"/>
            </w:tabs>
            <w:rPr>
              <w:rFonts w:eastAsiaTheme="minorEastAsia" w:cstheme="minorBidi"/>
              <w:smallCaps w:val="0"/>
              <w:noProof/>
              <w:color w:val="auto"/>
              <w:sz w:val="24"/>
              <w:szCs w:val="24"/>
              <w:lang w:eastAsia="en-GB"/>
            </w:rPr>
          </w:pPr>
          <w:hyperlink w:anchor="_Toc108085222" w:history="1">
            <w:r w:rsidR="00E34C0E" w:rsidRPr="001F0A50">
              <w:rPr>
                <w:rStyle w:val="Hyperlink"/>
                <w:noProof/>
                <w:lang w:val="en-US"/>
              </w:rPr>
              <w:t>2.1.1</w:t>
            </w:r>
            <w:r w:rsidR="00E34C0E">
              <w:rPr>
                <w:rFonts w:eastAsiaTheme="minorEastAsia" w:cstheme="minorBidi"/>
                <w:smallCaps w:val="0"/>
                <w:noProof/>
                <w:color w:val="auto"/>
                <w:sz w:val="24"/>
                <w:szCs w:val="24"/>
                <w:lang w:eastAsia="en-GB"/>
              </w:rPr>
              <w:tab/>
            </w:r>
            <w:r w:rsidR="00E34C0E" w:rsidRPr="001F0A50">
              <w:rPr>
                <w:rStyle w:val="Hyperlink"/>
                <w:noProof/>
                <w:lang w:val="en-US"/>
              </w:rPr>
              <w:t>Requirements:</w:t>
            </w:r>
            <w:r w:rsidR="00E34C0E">
              <w:rPr>
                <w:noProof/>
                <w:webHidden/>
              </w:rPr>
              <w:tab/>
            </w:r>
            <w:r w:rsidR="00E34C0E">
              <w:rPr>
                <w:noProof/>
                <w:webHidden/>
              </w:rPr>
              <w:fldChar w:fldCharType="begin"/>
            </w:r>
            <w:r w:rsidR="00E34C0E">
              <w:rPr>
                <w:noProof/>
                <w:webHidden/>
              </w:rPr>
              <w:instrText xml:space="preserve"> PAGEREF _Toc108085222 \h </w:instrText>
            </w:r>
            <w:r w:rsidR="00E34C0E">
              <w:rPr>
                <w:noProof/>
                <w:webHidden/>
              </w:rPr>
            </w:r>
            <w:r w:rsidR="00E34C0E">
              <w:rPr>
                <w:noProof/>
                <w:webHidden/>
              </w:rPr>
              <w:fldChar w:fldCharType="separate"/>
            </w:r>
            <w:r w:rsidR="00E34C0E">
              <w:rPr>
                <w:noProof/>
                <w:webHidden/>
              </w:rPr>
              <w:t>4</w:t>
            </w:r>
            <w:r w:rsidR="00E34C0E">
              <w:rPr>
                <w:noProof/>
                <w:webHidden/>
              </w:rPr>
              <w:fldChar w:fldCharType="end"/>
            </w:r>
          </w:hyperlink>
        </w:p>
        <w:p w14:paraId="56B213EB" w14:textId="5E81AF3F" w:rsidR="008E2A0D" w:rsidRDefault="008E2A0D">
          <w:r>
            <w:rPr>
              <w:b/>
              <w:bCs/>
              <w:noProof/>
            </w:rPr>
            <w:fldChar w:fldCharType="end"/>
          </w:r>
        </w:p>
      </w:sdtContent>
    </w:sdt>
    <w:p w14:paraId="6F43BC0A" w14:textId="77777777" w:rsidR="008E2A0D" w:rsidRDefault="008E2A0D">
      <w:pPr>
        <w:jc w:val="left"/>
        <w:rPr>
          <w:rFonts w:asciiTheme="majorHAnsi" w:eastAsiaTheme="majorEastAsia" w:hAnsiTheme="majorHAnsi" w:cstheme="minorHAnsi"/>
          <w:b/>
          <w:caps/>
          <w:color w:val="ED8B00"/>
          <w:sz w:val="28"/>
          <w:szCs w:val="32"/>
          <w14:textOutline w14:w="9525" w14:cap="rnd" w14:cmpd="sng" w14:algn="ctr">
            <w14:noFill/>
            <w14:prstDash w14:val="solid"/>
            <w14:bevel/>
          </w14:textOutline>
        </w:rPr>
      </w:pPr>
      <w:r>
        <w:br w:type="page"/>
      </w:r>
    </w:p>
    <w:p w14:paraId="4809DD34" w14:textId="3ED0E73C" w:rsidR="00207176" w:rsidRDefault="003009E8" w:rsidP="001F3BCC">
      <w:pPr>
        <w:pStyle w:val="Heading1"/>
        <w:keepNext/>
      </w:pPr>
      <w:bookmarkStart w:id="2" w:name="_Toc108085219"/>
      <w:r>
        <w:lastRenderedPageBreak/>
        <w:t>Document Information</w:t>
      </w:r>
      <w:bookmarkEnd w:id="2"/>
    </w:p>
    <w:p w14:paraId="2C50D9B0" w14:textId="3B9F16A4" w:rsidR="003009E8" w:rsidRDefault="003009E8" w:rsidP="001F3BCC">
      <w:pPr>
        <w:pStyle w:val="Heading2"/>
      </w:pPr>
      <w:bookmarkStart w:id="3" w:name="_Toc108085220"/>
      <w:r>
        <w:t>Document History</w:t>
      </w:r>
      <w:bookmarkEnd w:id="3"/>
    </w:p>
    <w:tbl>
      <w:tblPr>
        <w:tblStyle w:val="GridTable1LightAccent2"/>
        <w:tblW w:w="9776" w:type="dxa"/>
        <w:tblCellMar>
          <w:right w:w="170" w:type="dxa"/>
        </w:tblCellMar>
        <w:tblLook w:val="0620" w:firstRow="1" w:lastRow="0" w:firstColumn="0" w:lastColumn="0" w:noHBand="1" w:noVBand="1"/>
      </w:tblPr>
      <w:tblGrid>
        <w:gridCol w:w="904"/>
        <w:gridCol w:w="1645"/>
        <w:gridCol w:w="2038"/>
        <w:gridCol w:w="5189"/>
      </w:tblGrid>
      <w:tr w:rsidR="003009E8" w:rsidRPr="00753CC5" w14:paraId="0FC3A8BD" w14:textId="77777777" w:rsidTr="00360D84">
        <w:trPr>
          <w:cnfStyle w:val="100000000000" w:firstRow="1" w:lastRow="0" w:firstColumn="0" w:lastColumn="0" w:oddVBand="0" w:evenVBand="0" w:oddHBand="0" w:evenHBand="0" w:firstRowFirstColumn="0" w:firstRowLastColumn="0" w:lastRowFirstColumn="0" w:lastRowLastColumn="0"/>
        </w:trPr>
        <w:tc>
          <w:tcPr>
            <w:tcW w:w="904" w:type="dxa"/>
          </w:tcPr>
          <w:p w14:paraId="1C9A38EC" w14:textId="77777777" w:rsidR="003009E8" w:rsidRPr="00753CC5" w:rsidRDefault="003009E8" w:rsidP="001F3BCC">
            <w:pPr>
              <w:pStyle w:val="VXBody"/>
              <w:spacing w:line="276" w:lineRule="auto"/>
              <w:rPr>
                <w:szCs w:val="20"/>
              </w:rPr>
            </w:pPr>
            <w:r w:rsidRPr="00753CC5">
              <w:rPr>
                <w:szCs w:val="20"/>
              </w:rPr>
              <w:t>Version</w:t>
            </w:r>
          </w:p>
        </w:tc>
        <w:tc>
          <w:tcPr>
            <w:tcW w:w="1645" w:type="dxa"/>
          </w:tcPr>
          <w:p w14:paraId="6386866E" w14:textId="77777777" w:rsidR="003009E8" w:rsidRPr="00753CC5" w:rsidRDefault="003009E8" w:rsidP="001F3BCC">
            <w:pPr>
              <w:pStyle w:val="VXBody"/>
              <w:spacing w:line="276" w:lineRule="auto"/>
              <w:rPr>
                <w:szCs w:val="20"/>
              </w:rPr>
            </w:pPr>
            <w:r w:rsidRPr="00753CC5">
              <w:rPr>
                <w:szCs w:val="20"/>
              </w:rPr>
              <w:t>Date</w:t>
            </w:r>
          </w:p>
        </w:tc>
        <w:tc>
          <w:tcPr>
            <w:tcW w:w="2038" w:type="dxa"/>
          </w:tcPr>
          <w:p w14:paraId="3AE01BDA" w14:textId="77777777" w:rsidR="003009E8" w:rsidRPr="00753CC5" w:rsidRDefault="003009E8" w:rsidP="001F3BCC">
            <w:pPr>
              <w:pStyle w:val="VXBody"/>
              <w:spacing w:line="276" w:lineRule="auto"/>
              <w:rPr>
                <w:szCs w:val="20"/>
              </w:rPr>
            </w:pPr>
            <w:r>
              <w:t>Editor</w:t>
            </w:r>
          </w:p>
        </w:tc>
        <w:tc>
          <w:tcPr>
            <w:tcW w:w="5189" w:type="dxa"/>
          </w:tcPr>
          <w:p w14:paraId="429957A2" w14:textId="77777777" w:rsidR="003009E8" w:rsidRPr="00753CC5" w:rsidRDefault="003009E8" w:rsidP="001F3BCC">
            <w:pPr>
              <w:pStyle w:val="VXBody"/>
              <w:spacing w:line="276" w:lineRule="auto"/>
              <w:rPr>
                <w:szCs w:val="20"/>
              </w:rPr>
            </w:pPr>
            <w:r>
              <w:t>Changes Made</w:t>
            </w:r>
          </w:p>
        </w:tc>
      </w:tr>
      <w:tr w:rsidR="003009E8" w:rsidRPr="00387AFD" w14:paraId="7BAD1335" w14:textId="77777777" w:rsidTr="00360D84">
        <w:tc>
          <w:tcPr>
            <w:tcW w:w="904" w:type="dxa"/>
          </w:tcPr>
          <w:p w14:paraId="21237CF6" w14:textId="098119D5" w:rsidR="003009E8" w:rsidRDefault="00065DB2" w:rsidP="001F3BCC">
            <w:pPr>
              <w:pStyle w:val="VXBody"/>
            </w:pPr>
            <w:r>
              <w:t>0.</w:t>
            </w:r>
            <w:r w:rsidR="00BB5F99">
              <w:t>1</w:t>
            </w:r>
          </w:p>
        </w:tc>
        <w:tc>
          <w:tcPr>
            <w:tcW w:w="1645" w:type="dxa"/>
          </w:tcPr>
          <w:p w14:paraId="697DBD23" w14:textId="5C82C118" w:rsidR="003009E8" w:rsidRDefault="00065DB2" w:rsidP="001F3BCC">
            <w:pPr>
              <w:pStyle w:val="VXBody"/>
            </w:pPr>
            <w:r>
              <w:t>2022-</w:t>
            </w:r>
            <w:r w:rsidR="00741FBB">
              <w:t>0</w:t>
            </w:r>
            <w:r w:rsidR="002E4792">
              <w:t>7</w:t>
            </w:r>
            <w:r>
              <w:t>-</w:t>
            </w:r>
            <w:r w:rsidR="00741FBB">
              <w:t>2</w:t>
            </w:r>
            <w:r w:rsidR="002C6C7F">
              <w:t>3</w:t>
            </w:r>
          </w:p>
        </w:tc>
        <w:tc>
          <w:tcPr>
            <w:tcW w:w="2038" w:type="dxa"/>
          </w:tcPr>
          <w:p w14:paraId="17CDC467" w14:textId="069122BB" w:rsidR="003009E8" w:rsidRDefault="00065DB2" w:rsidP="001F3BCC">
            <w:pPr>
              <w:pStyle w:val="VXBody"/>
            </w:pPr>
            <w:r>
              <w:t xml:space="preserve">T </w:t>
            </w:r>
            <w:proofErr w:type="spellStart"/>
            <w:r>
              <w:t>Claassens</w:t>
            </w:r>
            <w:proofErr w:type="spellEnd"/>
          </w:p>
        </w:tc>
        <w:tc>
          <w:tcPr>
            <w:tcW w:w="5189" w:type="dxa"/>
          </w:tcPr>
          <w:p w14:paraId="4BF47158" w14:textId="276F48C7" w:rsidR="003009E8" w:rsidRDefault="00BB5F99" w:rsidP="001F3BCC">
            <w:pPr>
              <w:pStyle w:val="VXBody"/>
            </w:pPr>
            <w:r>
              <w:t>Initial</w:t>
            </w:r>
          </w:p>
        </w:tc>
      </w:tr>
    </w:tbl>
    <w:p w14:paraId="4ECD962F" w14:textId="557A5796" w:rsidR="007365DA" w:rsidRDefault="007365DA" w:rsidP="001F3BCC">
      <w:pPr>
        <w:pStyle w:val="VXBody"/>
      </w:pPr>
    </w:p>
    <w:p w14:paraId="77F3E2EE" w14:textId="432883CD" w:rsidR="007365DA" w:rsidRPr="003315FA" w:rsidRDefault="007365DA" w:rsidP="003315FA">
      <w:pPr>
        <w:rPr>
          <w:rFonts w:ascii="Calibri" w:hAnsi="Calibri"/>
          <w:szCs w:val="24"/>
        </w:rPr>
      </w:pPr>
      <w:r>
        <w:br w:type="page"/>
      </w:r>
    </w:p>
    <w:p w14:paraId="77659CD3" w14:textId="02D6928F" w:rsidR="004D5D27" w:rsidRDefault="002E4792" w:rsidP="004D5D27">
      <w:pPr>
        <w:pStyle w:val="Heading1"/>
        <w:rPr>
          <w:lang w:val="en-US"/>
        </w:rPr>
      </w:pPr>
      <w:bookmarkStart w:id="4" w:name="_Toc108085221"/>
      <w:r>
        <w:rPr>
          <w:lang w:val="en-US"/>
        </w:rPr>
        <w:lastRenderedPageBreak/>
        <w:t>PractiCal</w:t>
      </w:r>
      <w:bookmarkEnd w:id="4"/>
    </w:p>
    <w:p w14:paraId="7F5B3C78" w14:textId="77777777" w:rsidR="004D5D27" w:rsidRDefault="004D5D27" w:rsidP="004D5D27">
      <w:pPr>
        <w:rPr>
          <w:lang w:val="en-US"/>
        </w:rPr>
      </w:pPr>
    </w:p>
    <w:p w14:paraId="6A2BC732" w14:textId="77777777" w:rsidR="004D5D27" w:rsidRPr="00183FD3" w:rsidRDefault="004D5D27" w:rsidP="004D5D27">
      <w:pPr>
        <w:rPr>
          <w:b/>
          <w:bCs/>
          <w:lang w:val="en-US"/>
        </w:rPr>
      </w:pPr>
      <w:r w:rsidRPr="00183FD3">
        <w:rPr>
          <w:b/>
          <w:bCs/>
          <w:lang w:val="en-US"/>
        </w:rPr>
        <w:t>Overview:</w:t>
      </w:r>
    </w:p>
    <w:p w14:paraId="2E276ADB" w14:textId="5AE61FAE" w:rsidR="004D5D27" w:rsidRDefault="004D5D27" w:rsidP="004D5D27">
      <w:pPr>
        <w:rPr>
          <w:lang w:val="en-US"/>
        </w:rPr>
      </w:pPr>
    </w:p>
    <w:p w14:paraId="1AD08F2D" w14:textId="064621FE" w:rsidR="00727CAD" w:rsidRDefault="00727CAD" w:rsidP="004D5D27">
      <w:pPr>
        <w:rPr>
          <w:lang w:val="en-US"/>
        </w:rPr>
      </w:pPr>
      <w:r>
        <w:rPr>
          <w:lang w:val="en-US"/>
        </w:rPr>
        <w:t xml:space="preserve">Create a spring boot web based application that can return a Countries Currency based on the Name of the country. This application should also have an added web service, that should be able to calculate the sum of Primes below a specified amount . </w:t>
      </w:r>
    </w:p>
    <w:p w14:paraId="038D6DFF" w14:textId="77777777" w:rsidR="002E4792" w:rsidRDefault="002E4792" w:rsidP="004D5D27">
      <w:pPr>
        <w:rPr>
          <w:lang w:val="en-US"/>
        </w:rPr>
      </w:pPr>
    </w:p>
    <w:p w14:paraId="393B157F" w14:textId="77777777" w:rsidR="004D5D27" w:rsidRDefault="004D5D27" w:rsidP="004D5D27">
      <w:pPr>
        <w:pStyle w:val="Heading3"/>
        <w:rPr>
          <w:lang w:val="en-US"/>
        </w:rPr>
      </w:pPr>
      <w:bookmarkStart w:id="5" w:name="_Toc108085222"/>
      <w:r>
        <w:rPr>
          <w:lang w:val="en-US"/>
        </w:rPr>
        <w:t>Requirements:</w:t>
      </w:r>
      <w:bookmarkEnd w:id="5"/>
    </w:p>
    <w:p w14:paraId="692B8CD6" w14:textId="62F69398" w:rsidR="004D5D27" w:rsidRPr="00563AAA" w:rsidRDefault="004D5D27" w:rsidP="004D5D27">
      <w:pPr>
        <w:pStyle w:val="Heading4"/>
        <w:rPr>
          <w:lang w:val="en-US"/>
        </w:rPr>
      </w:pPr>
      <w:r>
        <w:rPr>
          <w:lang w:val="en-US"/>
        </w:rPr>
        <w:t xml:space="preserve">Description: </w:t>
      </w:r>
    </w:p>
    <w:p w14:paraId="43BA8002" w14:textId="09F08417" w:rsidR="00CC3FB7" w:rsidRDefault="00D22FDA" w:rsidP="00741FBB">
      <w:pPr>
        <w:ind w:left="851"/>
        <w:rPr>
          <w:lang w:val="en-US"/>
        </w:rPr>
      </w:pPr>
      <w:r>
        <w:rPr>
          <w:lang w:val="en-US"/>
        </w:rPr>
        <w:t xml:space="preserve">Create a Spring Boot app that will expose 2 Methods. Both of these methods need to be available over REST and over SOAP. </w:t>
      </w:r>
    </w:p>
    <w:p w14:paraId="3B040DFE" w14:textId="77777777" w:rsidR="00D22FDA" w:rsidRDefault="00D22FDA" w:rsidP="00741FBB">
      <w:pPr>
        <w:ind w:left="851"/>
        <w:rPr>
          <w:lang w:val="en-US"/>
        </w:rPr>
      </w:pPr>
    </w:p>
    <w:p w14:paraId="58628547" w14:textId="4AB6D071" w:rsidR="004D5D27" w:rsidRDefault="004D5D27" w:rsidP="004D5D27">
      <w:pPr>
        <w:pStyle w:val="Heading4"/>
        <w:rPr>
          <w:lang w:val="en-US"/>
        </w:rPr>
      </w:pPr>
      <w:r>
        <w:rPr>
          <w:lang w:val="en-US"/>
        </w:rPr>
        <w:t>Requirements:</w:t>
      </w:r>
    </w:p>
    <w:p w14:paraId="62676CAB" w14:textId="05B9CF7E" w:rsidR="00DE4A5B" w:rsidRDefault="00DE4A5B" w:rsidP="00DE4A5B">
      <w:pPr>
        <w:pStyle w:val="VXBody"/>
        <w:rPr>
          <w:lang w:val="en-US"/>
        </w:rPr>
      </w:pPr>
    </w:p>
    <w:p w14:paraId="2FBF53F2" w14:textId="1072232A" w:rsidR="00BC7317" w:rsidRDefault="00BC7317" w:rsidP="00727CAD">
      <w:pPr>
        <w:pStyle w:val="VXBody"/>
        <w:numPr>
          <w:ilvl w:val="0"/>
          <w:numId w:val="21"/>
        </w:numPr>
        <w:rPr>
          <w:lang w:val="en-US"/>
        </w:rPr>
      </w:pPr>
      <w:r>
        <w:rPr>
          <w:lang w:val="en-US"/>
        </w:rPr>
        <w:t>Create a Spring Boot application.</w:t>
      </w:r>
    </w:p>
    <w:p w14:paraId="4459C806" w14:textId="5088C8CB" w:rsidR="00D22FDA" w:rsidRDefault="00BC7317" w:rsidP="00727CAD">
      <w:pPr>
        <w:pStyle w:val="VXBody"/>
        <w:numPr>
          <w:ilvl w:val="0"/>
          <w:numId w:val="21"/>
        </w:numPr>
        <w:rPr>
          <w:lang w:val="en-US"/>
        </w:rPr>
      </w:pPr>
      <w:r>
        <w:rPr>
          <w:lang w:val="en-US"/>
        </w:rPr>
        <w:t xml:space="preserve">Expose a </w:t>
      </w:r>
      <w:r w:rsidR="00645EED">
        <w:rPr>
          <w:lang w:val="en-US"/>
        </w:rPr>
        <w:t xml:space="preserve">web service that will take a specific Country name, and return the Currency. The Web service needs to offer this functionality via SOAP AND REST (So an endpoint for each must be available). As an example , when passing in the country name “South Africa” , I want to be able to see what the currency is. In this case it would be “ZAR”. </w:t>
      </w:r>
    </w:p>
    <w:p w14:paraId="035978E8" w14:textId="1A800C50" w:rsidR="00645EED" w:rsidRDefault="00645EED" w:rsidP="00645EED">
      <w:pPr>
        <w:pStyle w:val="VXBody"/>
        <w:rPr>
          <w:lang w:val="en-US"/>
        </w:rPr>
      </w:pPr>
    </w:p>
    <w:p w14:paraId="3D651D19" w14:textId="69591503" w:rsidR="00645EED" w:rsidRDefault="00645EED" w:rsidP="00645EED">
      <w:pPr>
        <w:pStyle w:val="VXBody"/>
        <w:ind w:left="720"/>
        <w:rPr>
          <w:lang w:val="en-US"/>
        </w:rPr>
      </w:pPr>
      <w:r>
        <w:rPr>
          <w:lang w:val="en-US"/>
        </w:rPr>
        <w:t xml:space="preserve">To achieve this, use the following public SOAP service : </w:t>
      </w:r>
    </w:p>
    <w:p w14:paraId="4C0C8023" w14:textId="578081CA" w:rsidR="00645EED" w:rsidRDefault="00645EED" w:rsidP="00BC7317">
      <w:pPr>
        <w:spacing w:after="0"/>
        <w:ind w:firstLine="720"/>
        <w:rPr>
          <w:rFonts w:ascii="Calibri" w:eastAsia="Times New Roman" w:hAnsi="Calibri" w:cs="Calibri"/>
          <w:color w:val="0563C1"/>
          <w:u w:val="single"/>
          <w:lang w:eastAsia="en-GB"/>
        </w:rPr>
      </w:pPr>
      <w:hyperlink r:id="rId11" w:history="1">
        <w:r w:rsidRPr="00F70F0E">
          <w:rPr>
            <w:rStyle w:val="Hyperlink"/>
            <w:rFonts w:ascii="Calibri" w:eastAsia="Times New Roman" w:hAnsi="Calibri" w:cs="Calibri"/>
            <w:lang w:eastAsia="en-GB"/>
          </w:rPr>
          <w:t>http://webservices.oorsprong.org/websamples.countryinfo/CountryInfoService.wso?wsdl</w:t>
        </w:r>
      </w:hyperlink>
    </w:p>
    <w:p w14:paraId="78001625" w14:textId="365E7BA2" w:rsidR="00BC7317" w:rsidRDefault="00BC7317" w:rsidP="00BC7317">
      <w:pPr>
        <w:spacing w:after="0"/>
        <w:ind w:firstLine="720"/>
        <w:rPr>
          <w:rFonts w:ascii="Calibri" w:eastAsia="Times New Roman" w:hAnsi="Calibri" w:cs="Calibri"/>
          <w:color w:val="0563C1"/>
          <w:u w:val="single"/>
          <w:lang w:eastAsia="en-GB"/>
        </w:rPr>
      </w:pPr>
    </w:p>
    <w:p w14:paraId="1BD9B05D" w14:textId="6CFEAD9F" w:rsidR="00BC7317" w:rsidRPr="00557932" w:rsidRDefault="00BC7317" w:rsidP="00BC7317">
      <w:pPr>
        <w:pStyle w:val="ListParagraph"/>
        <w:numPr>
          <w:ilvl w:val="0"/>
          <w:numId w:val="21"/>
        </w:numPr>
        <w:spacing w:after="0"/>
        <w:rPr>
          <w:rFonts w:ascii="Calibri" w:eastAsia="Times New Roman" w:hAnsi="Calibri" w:cs="Calibri"/>
          <w:color w:val="000000" w:themeColor="text1"/>
          <w:lang w:eastAsia="en-GB"/>
        </w:rPr>
      </w:pPr>
      <w:r w:rsidRPr="00557932">
        <w:rPr>
          <w:rFonts w:ascii="Calibri" w:eastAsia="Times New Roman" w:hAnsi="Calibri" w:cs="Calibri"/>
          <w:color w:val="000000" w:themeColor="text1"/>
          <w:lang w:eastAsia="en-GB"/>
        </w:rPr>
        <w:t xml:space="preserve">Expose a web service (SOAP and REST) to calculate the Sum of all primes below given amount (This will be the input). You need to pass in the upper limit into the web service, and return the sum of the primes below it. So as an Example, when sending the upper limit of “10” </w:t>
      </w:r>
      <w:r w:rsidR="00557932" w:rsidRPr="00557932">
        <w:rPr>
          <w:rFonts w:ascii="Calibri" w:eastAsia="Times New Roman" w:hAnsi="Calibri" w:cs="Calibri"/>
          <w:color w:val="000000" w:themeColor="text1"/>
          <w:lang w:eastAsia="en-GB"/>
        </w:rPr>
        <w:t xml:space="preserve">into the web service, the result will be “17”. </w:t>
      </w:r>
    </w:p>
    <w:p w14:paraId="377D5DC2" w14:textId="50A652FE" w:rsidR="00BC7317" w:rsidRPr="00557932" w:rsidRDefault="00BC7317" w:rsidP="00BC7317">
      <w:pPr>
        <w:spacing w:after="0"/>
        <w:rPr>
          <w:rFonts w:ascii="Calibri" w:eastAsia="Times New Roman" w:hAnsi="Calibri" w:cs="Calibri"/>
          <w:color w:val="0563C1"/>
          <w:u w:val="single"/>
          <w:lang w:eastAsia="en-GB"/>
        </w:rPr>
      </w:pPr>
    </w:p>
    <w:p w14:paraId="597B3410" w14:textId="77777777" w:rsidR="00DE4A5B" w:rsidRPr="00557932" w:rsidRDefault="00DE4A5B" w:rsidP="00557932">
      <w:pPr>
        <w:spacing w:before="100" w:beforeAutospacing="1" w:after="100" w:afterAutospacing="1"/>
        <w:ind w:firstLine="644"/>
        <w:jc w:val="left"/>
        <w:rPr>
          <w:rFonts w:ascii="Segoe UI" w:eastAsia="Times New Roman" w:hAnsi="Segoe UI" w:cs="Segoe UI"/>
          <w:color w:val="111111"/>
          <w:lang w:eastAsia="en-GB"/>
        </w:rPr>
      </w:pPr>
      <w:r w:rsidRPr="00557932">
        <w:rPr>
          <w:rFonts w:ascii="Segoe UI" w:eastAsia="Times New Roman" w:hAnsi="Segoe UI" w:cs="Segoe UI"/>
          <w:color w:val="111111"/>
          <w:lang w:eastAsia="en-GB"/>
        </w:rPr>
        <w:t>The sum of the primes below 10 is 2 + 3 + 5 + 7 = 17.</w:t>
      </w:r>
    </w:p>
    <w:p w14:paraId="4FD5B641" w14:textId="7D052EE9" w:rsidR="00DE4A5B" w:rsidRPr="00DE4A5B" w:rsidRDefault="00557932" w:rsidP="00557932">
      <w:pPr>
        <w:pStyle w:val="VXBody"/>
        <w:numPr>
          <w:ilvl w:val="0"/>
          <w:numId w:val="21"/>
        </w:numPr>
        <w:rPr>
          <w:lang w:val="en-US"/>
        </w:rPr>
      </w:pPr>
      <w:r>
        <w:rPr>
          <w:lang w:val="en-US"/>
        </w:rPr>
        <w:t xml:space="preserve"> Create a DB Instance (You are free to use any DB as well as any method, Docker </w:t>
      </w:r>
      <w:proofErr w:type="spellStart"/>
      <w:r>
        <w:rPr>
          <w:lang w:val="en-US"/>
        </w:rPr>
        <w:t>etc</w:t>
      </w:r>
      <w:proofErr w:type="spellEnd"/>
      <w:r>
        <w:rPr>
          <w:lang w:val="en-US"/>
        </w:rPr>
        <w:t xml:space="preserve">) and log all incoming requests and responses. </w:t>
      </w:r>
    </w:p>
    <w:p w14:paraId="377AFC1E" w14:textId="7E185877" w:rsidR="00D1762A" w:rsidRDefault="00D1762A" w:rsidP="00D1762A">
      <w:pPr>
        <w:pStyle w:val="VXBody"/>
        <w:rPr>
          <w:lang w:val="en-US"/>
        </w:rPr>
      </w:pPr>
    </w:p>
    <w:p w14:paraId="00F2C75E" w14:textId="09698171" w:rsidR="00145217" w:rsidRDefault="00557932" w:rsidP="00557932">
      <w:pPr>
        <w:pStyle w:val="ListParagraph"/>
        <w:numPr>
          <w:ilvl w:val="0"/>
          <w:numId w:val="21"/>
        </w:numPr>
        <w:spacing w:after="0"/>
        <w:jc w:val="left"/>
        <w:rPr>
          <w:lang w:val="en-US"/>
        </w:rPr>
      </w:pPr>
      <w:r>
        <w:rPr>
          <w:lang w:val="en-US"/>
        </w:rPr>
        <w:t xml:space="preserve">Logging added with </w:t>
      </w:r>
      <w:r w:rsidR="00E02FDC">
        <w:rPr>
          <w:lang w:val="en-US"/>
        </w:rPr>
        <w:t>Log4j2</w:t>
      </w:r>
    </w:p>
    <w:p w14:paraId="2F9786A5" w14:textId="5BC9ED63" w:rsidR="00557932" w:rsidRDefault="00557932" w:rsidP="00557932">
      <w:pPr>
        <w:pStyle w:val="ListParagraph"/>
        <w:numPr>
          <w:ilvl w:val="0"/>
          <w:numId w:val="21"/>
        </w:numPr>
        <w:spacing w:after="0"/>
        <w:jc w:val="left"/>
        <w:rPr>
          <w:lang w:val="en-US"/>
        </w:rPr>
      </w:pPr>
      <w:r>
        <w:rPr>
          <w:lang w:val="en-US"/>
        </w:rPr>
        <w:t xml:space="preserve">External properties file to contain WSDL details. </w:t>
      </w:r>
    </w:p>
    <w:p w14:paraId="3BF7B931" w14:textId="16219066" w:rsidR="002E7295" w:rsidRPr="00557932" w:rsidRDefault="002E7295" w:rsidP="00557932">
      <w:pPr>
        <w:jc w:val="left"/>
        <w:rPr>
          <w:lang w:val="en-US"/>
        </w:rPr>
      </w:pPr>
    </w:p>
    <w:sectPr w:rsidR="002E7295" w:rsidRPr="00557932" w:rsidSect="008C067E">
      <w:headerReference w:type="default" r:id="rId12"/>
      <w:footerReference w:type="default" r:id="rId13"/>
      <w:headerReference w:type="first" r:id="rId14"/>
      <w:footerReference w:type="first" r:id="rId15"/>
      <w:pgSz w:w="11906" w:h="16838" w:code="9"/>
      <w:pgMar w:top="1866" w:right="1134" w:bottom="1134" w:left="85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6161" w14:textId="77777777" w:rsidR="00E062A3" w:rsidRDefault="00E062A3" w:rsidP="00D33473">
      <w:pPr>
        <w:spacing w:after="0"/>
      </w:pPr>
      <w:r>
        <w:separator/>
      </w:r>
    </w:p>
  </w:endnote>
  <w:endnote w:type="continuationSeparator" w:id="0">
    <w:p w14:paraId="240D017E" w14:textId="77777777" w:rsidR="00E062A3" w:rsidRDefault="00E062A3" w:rsidP="00D33473">
      <w:pPr>
        <w:spacing w:after="0"/>
      </w:pPr>
      <w:r>
        <w:continuationSeparator/>
      </w:r>
    </w:p>
  </w:endnote>
  <w:endnote w:type="continuationNotice" w:id="1">
    <w:p w14:paraId="50DEE209" w14:textId="77777777" w:rsidR="00E062A3" w:rsidRDefault="00E062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07FF" w14:textId="6D1C026F" w:rsidR="002B733C" w:rsidRPr="003009E8" w:rsidRDefault="00DD3D58" w:rsidP="00C35D6A">
    <w:pPr>
      <w:pStyle w:val="VXBody"/>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2B733C" w:rsidRPr="003009E8">
      <w:rPr>
        <w:sz w:val="18"/>
        <w:szCs w:val="18"/>
      </w:rPr>
      <w:tab/>
    </w:r>
    <w:r w:rsidR="002B733C">
      <w:rPr>
        <w:sz w:val="18"/>
        <w:szCs w:val="18"/>
      </w:rPr>
      <w:tab/>
    </w:r>
    <w:r w:rsidR="002B733C">
      <w:rPr>
        <w:sz w:val="18"/>
        <w:szCs w:val="18"/>
      </w:rPr>
      <w:tab/>
    </w:r>
    <w:r w:rsidR="002B733C" w:rsidRPr="003009E8">
      <w:rPr>
        <w:sz w:val="18"/>
        <w:szCs w:val="18"/>
      </w:rPr>
      <w:tab/>
    </w:r>
    <w:r w:rsidR="002B733C" w:rsidRPr="003009E8">
      <w:rPr>
        <w:sz w:val="18"/>
        <w:szCs w:val="18"/>
      </w:rPr>
      <w:fldChar w:fldCharType="begin"/>
    </w:r>
    <w:r w:rsidR="002B733C" w:rsidRPr="003009E8">
      <w:rPr>
        <w:sz w:val="18"/>
        <w:szCs w:val="18"/>
      </w:rPr>
      <w:instrText xml:space="preserve"> PAGE   \* MERGEFORMAT </w:instrText>
    </w:r>
    <w:r w:rsidR="002B733C" w:rsidRPr="003009E8">
      <w:rPr>
        <w:sz w:val="18"/>
        <w:szCs w:val="18"/>
      </w:rPr>
      <w:fldChar w:fldCharType="separate"/>
    </w:r>
    <w:r w:rsidR="002B733C" w:rsidRPr="003009E8">
      <w:rPr>
        <w:noProof/>
        <w:sz w:val="18"/>
        <w:szCs w:val="18"/>
      </w:rPr>
      <w:t>1</w:t>
    </w:r>
    <w:r w:rsidR="002B733C" w:rsidRPr="003009E8">
      <w:rPr>
        <w:noProof/>
        <w:sz w:val="18"/>
        <w:szCs w:val="18"/>
      </w:rPr>
      <w:fldChar w:fldCharType="end"/>
    </w:r>
    <w:r w:rsidR="002B733C" w:rsidRPr="003009E8">
      <w:rPr>
        <w:noProof/>
        <w:sz w:val="18"/>
        <w:szCs w:val="18"/>
      </w:rPr>
      <w:t xml:space="preserve"> of </w:t>
    </w:r>
    <w:r w:rsidR="002B733C" w:rsidRPr="003009E8">
      <w:rPr>
        <w:noProof/>
        <w:sz w:val="18"/>
        <w:szCs w:val="18"/>
      </w:rPr>
      <w:fldChar w:fldCharType="begin"/>
    </w:r>
    <w:r w:rsidR="002B733C" w:rsidRPr="003009E8">
      <w:rPr>
        <w:noProof/>
        <w:sz w:val="18"/>
        <w:szCs w:val="18"/>
      </w:rPr>
      <w:instrText xml:space="preserve"> NUMPAGES   \* MERGEFORMAT </w:instrText>
    </w:r>
    <w:r w:rsidR="002B733C" w:rsidRPr="003009E8">
      <w:rPr>
        <w:noProof/>
        <w:sz w:val="18"/>
        <w:szCs w:val="18"/>
      </w:rPr>
      <w:fldChar w:fldCharType="separate"/>
    </w:r>
    <w:r w:rsidR="002B733C" w:rsidRPr="003009E8">
      <w:rPr>
        <w:noProof/>
        <w:sz w:val="18"/>
        <w:szCs w:val="18"/>
      </w:rPr>
      <w:t>36</w:t>
    </w:r>
    <w:r w:rsidR="002B733C" w:rsidRPr="003009E8">
      <w:rPr>
        <w:noProof/>
        <w:sz w:val="18"/>
        <w:szCs w:val="18"/>
      </w:rPr>
      <w:fldChar w:fldCharType="end"/>
    </w:r>
  </w:p>
  <w:p w14:paraId="23A9F62F" w14:textId="77777777" w:rsidR="002B733C" w:rsidRPr="00C35D6A" w:rsidRDefault="002B733C" w:rsidP="00C35D6A">
    <w:pPr>
      <w:pStyle w:val="VXBody"/>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881D" w14:textId="7F00E639" w:rsidR="002B733C" w:rsidRDefault="003B4324" w:rsidP="00017F07">
    <w:pPr>
      <w:ind w:hanging="851"/>
    </w:pPr>
    <w:r>
      <w:rPr>
        <w:noProof/>
      </w:rPr>
      <w:drawing>
        <wp:anchor distT="0" distB="0" distL="114300" distR="114300" simplePos="0" relativeHeight="251656192" behindDoc="0" locked="0" layoutInCell="1" allowOverlap="1" wp14:anchorId="608D098C" wp14:editId="1D6079E7">
          <wp:simplePos x="0" y="0"/>
          <wp:positionH relativeFrom="margin">
            <wp:align>left</wp:align>
          </wp:positionH>
          <wp:positionV relativeFrom="paragraph">
            <wp:posOffset>-781965</wp:posOffset>
          </wp:positionV>
          <wp:extent cx="6292800" cy="96840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292800" cy="9684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11EB" w14:textId="77777777" w:rsidR="00E062A3" w:rsidRDefault="00E062A3" w:rsidP="00D33473">
      <w:pPr>
        <w:spacing w:after="0"/>
      </w:pPr>
      <w:r>
        <w:separator/>
      </w:r>
    </w:p>
  </w:footnote>
  <w:footnote w:type="continuationSeparator" w:id="0">
    <w:p w14:paraId="49367FD8" w14:textId="77777777" w:rsidR="00E062A3" w:rsidRDefault="00E062A3" w:rsidP="00D33473">
      <w:pPr>
        <w:spacing w:after="0"/>
      </w:pPr>
      <w:r>
        <w:continuationSeparator/>
      </w:r>
    </w:p>
  </w:footnote>
  <w:footnote w:type="continuationNotice" w:id="1">
    <w:p w14:paraId="27E74872" w14:textId="77777777" w:rsidR="00E062A3" w:rsidRDefault="00E062A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F9B9" w14:textId="2CC6D4F7" w:rsidR="002B733C" w:rsidRDefault="002B733C">
    <w:r>
      <w:rPr>
        <w:noProof/>
        <w:lang w:val="en-US"/>
      </w:rPr>
      <mc:AlternateContent>
        <mc:Choice Requires="wpg">
          <w:drawing>
            <wp:anchor distT="0" distB="0" distL="114300" distR="114300" simplePos="0" relativeHeight="251657216" behindDoc="0" locked="0" layoutInCell="1" allowOverlap="1" wp14:anchorId="5A312EAC" wp14:editId="774626E3">
              <wp:simplePos x="0" y="0"/>
              <wp:positionH relativeFrom="margin">
                <wp:posOffset>14419</wp:posOffset>
              </wp:positionH>
              <wp:positionV relativeFrom="page">
                <wp:posOffset>143838</wp:posOffset>
              </wp:positionV>
              <wp:extent cx="1434390" cy="701982"/>
              <wp:effectExtent l="0" t="0" r="1270" b="0"/>
              <wp:wrapNone/>
              <wp:docPr id="7"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434390" cy="701982"/>
                        <a:chOff x="0" y="0"/>
                        <a:chExt cx="2804613" cy="1371600"/>
                      </a:xfrm>
                    </wpg:grpSpPr>
                    <pic:pic xmlns:pic="http://schemas.openxmlformats.org/drawingml/2006/picture">
                      <pic:nvPicPr>
                        <pic:cNvPr id="10" name="Picture 10" descr="/Users/Whitehart/Dropbox/WHITEHART BACKUP/CLIENT WORK/VASX/VASX003 MARKETING MATERIAL/DOCUMENT TEMPLATE/RESOURCES/VAS003-VASX-TEMPLATE-HEADER-01.jpg"/>
                        <pic:cNvPicPr>
                          <a:picLocks noChangeAspect="1"/>
                        </pic:cNvPicPr>
                      </pic:nvPicPr>
                      <pic:blipFill rotWithShape="1">
                        <a:blip r:embed="rId1" cstate="print">
                          <a:extLst>
                            <a:ext uri="{28A0092B-C50C-407E-A947-70E740481C1C}">
                              <a14:useLocalDpi xmlns:a14="http://schemas.microsoft.com/office/drawing/2010/main" val="0"/>
                            </a:ext>
                          </a:extLst>
                        </a:blip>
                        <a:srcRect l="28578" t="23726" r="45901" b="21757"/>
                        <a:stretch/>
                      </pic:blipFill>
                      <pic:spPr bwMode="auto">
                        <a:xfrm>
                          <a:off x="0" y="0"/>
                          <a:ext cx="2040255" cy="1371600"/>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pic:pic xmlns:pic="http://schemas.openxmlformats.org/drawingml/2006/picture">
                      <pic:nvPicPr>
                        <pic:cNvPr id="11" name="Picture 11"/>
                        <pic:cNvPicPr>
                          <a:picLocks noChangeAspect="1"/>
                        </pic:cNvPicPr>
                      </pic:nvPicPr>
                      <pic:blipFill rotWithShape="1">
                        <a:blip r:embed="rId2" cstate="print">
                          <a:extLst>
                            <a:ext uri="{28A0092B-C50C-407E-A947-70E740481C1C}">
                              <a14:useLocalDpi xmlns:a14="http://schemas.microsoft.com/office/drawing/2010/main" val="0"/>
                            </a:ext>
                          </a:extLst>
                        </a:blip>
                        <a:srcRect l="23808" t="23802" r="23834" b="24713"/>
                        <a:stretch/>
                      </pic:blipFill>
                      <pic:spPr bwMode="auto">
                        <a:xfrm>
                          <a:off x="1959428" y="341644"/>
                          <a:ext cx="845185" cy="83058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E42172C">
            <v:group id="Group 7" style="position:absolute;margin-left:1.15pt;margin-top:11.35pt;width:112.95pt;height:55.25pt;z-index:251658242;mso-position-horizontal-relative:margin;mso-position-vertical-relative:page;mso-width-relative:margin;mso-height-relative:margin" coordsize="28046,13716" o:spid="_x0000_s1026" w14:anchorId="5EC475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wBDAAEBAQEBAQIBAQICAgICAgMCAgICAwQD&#10;AwMDAwQFBAQEBAQEBQUFBQUFBQUGBgYGBgYHBwcHBwgICAgICAgICAj/2wBDAQEBAQICAgMCAgMI&#10;BQUFCAgICAgICAgICAgICAgICAgICAgICAgICAgICAgICAgICAgICAgICAgICAgICAgICAj/3QAE&#10;AFb/2gAMAwEAAhEDEQA/AP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0P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0f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0v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0/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1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1f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1v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1f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1v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1/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0P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0f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0v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">
              <o:lock v:ext="edit" aspectratio="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width:20402;height:13716;visibility:visible;mso-wrap-style:square" alt="/Users/Whitehart/Dropbox/WHITEHART BACKUP/CLIENT WORK/VASX/VASX003 MARKETING MATERIAL/DOCUMENT TEMPLATE/RESOURCES/VAS003-VASX-TEMPLATE-HEADER-01.jpg"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">
                <v:imagedata cropleft="18729f" croptop="15549f" cropright="30082f" cropbottom="14259f" o:title="VAS003-VASX-TEMPLATE-HEADER-01" r:id="rId3"/>
              </v:shape>
              <v:shape id="Picture 11" style="position:absolute;left:19594;top:3416;width:8452;height:830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">
                <v:imagedata cropleft="15603f" croptop="15599f" cropright="15620f" cropbottom="16196f" o:title="" r:id="rId4"/>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399" w14:textId="4700A6B4" w:rsidR="002B733C" w:rsidRDefault="002B733C" w:rsidP="00F63D88">
    <w:pPr>
      <w:tabs>
        <w:tab w:val="center" w:pos="0"/>
      </w:tabs>
    </w:pPr>
    <w:r>
      <w:rPr>
        <w:noProof/>
        <w:lang w:val="en-US"/>
      </w:rPr>
      <w:drawing>
        <wp:anchor distT="180340" distB="180340" distL="114300" distR="114300" simplePos="0" relativeHeight="251658240" behindDoc="0" locked="0" layoutInCell="1" allowOverlap="0" wp14:anchorId="0A508751" wp14:editId="059B89AC">
          <wp:simplePos x="0" y="0"/>
          <wp:positionH relativeFrom="margin">
            <wp:align>center</wp:align>
          </wp:positionH>
          <wp:positionV relativeFrom="page">
            <wp:posOffset>390121</wp:posOffset>
          </wp:positionV>
          <wp:extent cx="2179050" cy="799350"/>
          <wp:effectExtent l="0" t="0" r="0" b="1270"/>
          <wp:wrapThrough wrapText="bothSides">
            <wp:wrapPolygon edited="1">
              <wp:start x="0" y="0"/>
              <wp:lineTo x="-17637" y="20655"/>
              <wp:lineTo x="37514" y="21600"/>
              <wp:lineTo x="21399" y="0"/>
              <wp:lineTo x="0" y="0"/>
            </wp:wrapPolygon>
          </wp:wrapThrough>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
                    <a:extLst>
                      <a:ext uri="{28A0092B-C50C-407E-A947-70E740481C1C}">
                        <a14:useLocalDpi xmlns:a14="http://schemas.microsoft.com/office/drawing/2010/main" val="0"/>
                      </a:ext>
                    </a:extLst>
                  </a:blip>
                  <a:srcRect b="11720"/>
                  <a:stretch/>
                </pic:blipFill>
                <pic:spPr bwMode="auto">
                  <a:xfrm>
                    <a:off x="0" y="0"/>
                    <a:ext cx="2179050" cy="799350"/>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A9D"/>
    <w:multiLevelType w:val="hybridMultilevel"/>
    <w:tmpl w:val="5F86F0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13670E"/>
    <w:multiLevelType w:val="hybridMultilevel"/>
    <w:tmpl w:val="CADABAAE"/>
    <w:lvl w:ilvl="0" w:tplc="1B2CB93A">
      <w:start w:val="1"/>
      <w:numFmt w:val="decimal"/>
      <w:pStyle w:val="VXFR1"/>
      <w:lvlText w:val="FR%1"/>
      <w:lvlJc w:val="left"/>
      <w:pPr>
        <w:ind w:left="360" w:hanging="360"/>
      </w:pPr>
      <w:rPr>
        <w:rFonts w:ascii="Calibri" w:hAnsi="Calibri" w:hint="default"/>
        <w:b w:val="0"/>
        <w:i w:val="0"/>
        <w:caps w:val="0"/>
        <w:strike w:val="0"/>
        <w:dstrike w:val="0"/>
        <w:vanish w:val="0"/>
        <w:color w:val="404040" w:themeColor="text1" w:themeTint="BF"/>
        <w:sz w:val="20"/>
        <w:vertAlign w:val="baseline"/>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5550A8C"/>
    <w:multiLevelType w:val="hybridMultilevel"/>
    <w:tmpl w:val="CC50D810"/>
    <w:lvl w:ilvl="0" w:tplc="7E04D8C0">
      <w:start w:val="1"/>
      <w:numFmt w:val="decimal"/>
      <w:lvlText w:val="%1."/>
      <w:lvlJc w:val="left"/>
      <w:pPr>
        <w:ind w:left="644" w:hanging="360"/>
      </w:pPr>
      <w:rPr>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16656130"/>
    <w:multiLevelType w:val="hybridMultilevel"/>
    <w:tmpl w:val="5114F4CE"/>
    <w:lvl w:ilvl="0" w:tplc="04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9C25661"/>
    <w:multiLevelType w:val="hybridMultilevel"/>
    <w:tmpl w:val="3EF4A1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98B73CC"/>
    <w:multiLevelType w:val="hybridMultilevel"/>
    <w:tmpl w:val="76506A18"/>
    <w:lvl w:ilvl="0" w:tplc="04090013">
      <w:start w:val="1"/>
      <w:numFmt w:val="upp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C9C7FA9"/>
    <w:multiLevelType w:val="hybridMultilevel"/>
    <w:tmpl w:val="3072EE32"/>
    <w:lvl w:ilvl="0" w:tplc="9ADC83A0">
      <w:start w:val="1"/>
      <w:numFmt w:val="bullet"/>
      <w:pStyle w:val="VXBullets2"/>
      <w:lvlText w:val="o"/>
      <w:lvlJc w:val="left"/>
      <w:pPr>
        <w:ind w:left="2748" w:hanging="360"/>
      </w:pPr>
      <w:rPr>
        <w:rFonts w:ascii="Courier New" w:hAnsi="Courier New" w:cs="Courier New" w:hint="default"/>
        <w:b/>
        <w:i w:val="0"/>
        <w:sz w:val="18"/>
      </w:rPr>
    </w:lvl>
    <w:lvl w:ilvl="1" w:tplc="1C090003" w:tentative="1">
      <w:start w:val="1"/>
      <w:numFmt w:val="bullet"/>
      <w:lvlText w:val="o"/>
      <w:lvlJc w:val="left"/>
      <w:pPr>
        <w:ind w:left="3468" w:hanging="360"/>
      </w:pPr>
      <w:rPr>
        <w:rFonts w:ascii="Courier New" w:hAnsi="Courier New" w:cs="Courier New" w:hint="default"/>
      </w:rPr>
    </w:lvl>
    <w:lvl w:ilvl="2" w:tplc="1C090005" w:tentative="1">
      <w:start w:val="1"/>
      <w:numFmt w:val="bullet"/>
      <w:lvlText w:val=""/>
      <w:lvlJc w:val="left"/>
      <w:pPr>
        <w:ind w:left="4188" w:hanging="360"/>
      </w:pPr>
      <w:rPr>
        <w:rFonts w:ascii="Wingdings" w:hAnsi="Wingdings" w:hint="default"/>
      </w:rPr>
    </w:lvl>
    <w:lvl w:ilvl="3" w:tplc="1C090001" w:tentative="1">
      <w:start w:val="1"/>
      <w:numFmt w:val="bullet"/>
      <w:lvlText w:val=""/>
      <w:lvlJc w:val="left"/>
      <w:pPr>
        <w:ind w:left="4908" w:hanging="360"/>
      </w:pPr>
      <w:rPr>
        <w:rFonts w:ascii="Symbol" w:hAnsi="Symbol" w:hint="default"/>
      </w:rPr>
    </w:lvl>
    <w:lvl w:ilvl="4" w:tplc="1C090003" w:tentative="1">
      <w:start w:val="1"/>
      <w:numFmt w:val="bullet"/>
      <w:lvlText w:val="o"/>
      <w:lvlJc w:val="left"/>
      <w:pPr>
        <w:ind w:left="5628" w:hanging="360"/>
      </w:pPr>
      <w:rPr>
        <w:rFonts w:ascii="Courier New" w:hAnsi="Courier New" w:cs="Courier New" w:hint="default"/>
      </w:rPr>
    </w:lvl>
    <w:lvl w:ilvl="5" w:tplc="1C090005" w:tentative="1">
      <w:start w:val="1"/>
      <w:numFmt w:val="bullet"/>
      <w:lvlText w:val=""/>
      <w:lvlJc w:val="left"/>
      <w:pPr>
        <w:ind w:left="6348" w:hanging="360"/>
      </w:pPr>
      <w:rPr>
        <w:rFonts w:ascii="Wingdings" w:hAnsi="Wingdings" w:hint="default"/>
      </w:rPr>
    </w:lvl>
    <w:lvl w:ilvl="6" w:tplc="1C090001" w:tentative="1">
      <w:start w:val="1"/>
      <w:numFmt w:val="bullet"/>
      <w:lvlText w:val=""/>
      <w:lvlJc w:val="left"/>
      <w:pPr>
        <w:ind w:left="7068" w:hanging="360"/>
      </w:pPr>
      <w:rPr>
        <w:rFonts w:ascii="Symbol" w:hAnsi="Symbol" w:hint="default"/>
      </w:rPr>
    </w:lvl>
    <w:lvl w:ilvl="7" w:tplc="1C090003" w:tentative="1">
      <w:start w:val="1"/>
      <w:numFmt w:val="bullet"/>
      <w:lvlText w:val="o"/>
      <w:lvlJc w:val="left"/>
      <w:pPr>
        <w:ind w:left="7788" w:hanging="360"/>
      </w:pPr>
      <w:rPr>
        <w:rFonts w:ascii="Courier New" w:hAnsi="Courier New" w:cs="Courier New" w:hint="default"/>
      </w:rPr>
    </w:lvl>
    <w:lvl w:ilvl="8" w:tplc="1C090005" w:tentative="1">
      <w:start w:val="1"/>
      <w:numFmt w:val="bullet"/>
      <w:lvlText w:val=""/>
      <w:lvlJc w:val="left"/>
      <w:pPr>
        <w:ind w:left="8508" w:hanging="360"/>
      </w:pPr>
      <w:rPr>
        <w:rFonts w:ascii="Wingdings" w:hAnsi="Wingdings" w:hint="default"/>
      </w:rPr>
    </w:lvl>
  </w:abstractNum>
  <w:abstractNum w:abstractNumId="7" w15:restartNumberingAfterBreak="0">
    <w:nsid w:val="3DA34676"/>
    <w:multiLevelType w:val="hybridMultilevel"/>
    <w:tmpl w:val="AEE2AF82"/>
    <w:lvl w:ilvl="0" w:tplc="B5FC149A">
      <w:start w:val="1"/>
      <w:numFmt w:val="bullet"/>
      <w:pStyle w:val="VXBullets3"/>
      <w:lvlText w:val=""/>
      <w:lvlJc w:val="left"/>
      <w:pPr>
        <w:ind w:left="2748" w:hanging="360"/>
      </w:pPr>
      <w:rPr>
        <w:rFonts w:ascii="Wingdings" w:hAnsi="Wingdings" w:hint="default"/>
      </w:rPr>
    </w:lvl>
    <w:lvl w:ilvl="1" w:tplc="A8CAECB4">
      <w:start w:val="1"/>
      <w:numFmt w:val="bullet"/>
      <w:pStyle w:val="VXBullets4"/>
      <w:lvlText w:val=""/>
      <w:lvlJc w:val="left"/>
      <w:pPr>
        <w:ind w:left="3468" w:hanging="360"/>
      </w:pPr>
      <w:rPr>
        <w:rFonts w:ascii="Symbol" w:hAnsi="Symbol" w:hint="default"/>
      </w:rPr>
    </w:lvl>
    <w:lvl w:ilvl="2" w:tplc="1C090005" w:tentative="1">
      <w:start w:val="1"/>
      <w:numFmt w:val="bullet"/>
      <w:lvlText w:val=""/>
      <w:lvlJc w:val="left"/>
      <w:pPr>
        <w:ind w:left="4188" w:hanging="360"/>
      </w:pPr>
      <w:rPr>
        <w:rFonts w:ascii="Wingdings" w:hAnsi="Wingdings" w:hint="default"/>
      </w:rPr>
    </w:lvl>
    <w:lvl w:ilvl="3" w:tplc="1C090001" w:tentative="1">
      <w:start w:val="1"/>
      <w:numFmt w:val="bullet"/>
      <w:lvlText w:val=""/>
      <w:lvlJc w:val="left"/>
      <w:pPr>
        <w:ind w:left="4908" w:hanging="360"/>
      </w:pPr>
      <w:rPr>
        <w:rFonts w:ascii="Symbol" w:hAnsi="Symbol" w:hint="default"/>
      </w:rPr>
    </w:lvl>
    <w:lvl w:ilvl="4" w:tplc="1C090003" w:tentative="1">
      <w:start w:val="1"/>
      <w:numFmt w:val="bullet"/>
      <w:lvlText w:val="o"/>
      <w:lvlJc w:val="left"/>
      <w:pPr>
        <w:ind w:left="5628" w:hanging="360"/>
      </w:pPr>
      <w:rPr>
        <w:rFonts w:ascii="Courier New" w:hAnsi="Courier New" w:cs="Courier New" w:hint="default"/>
      </w:rPr>
    </w:lvl>
    <w:lvl w:ilvl="5" w:tplc="1C090005" w:tentative="1">
      <w:start w:val="1"/>
      <w:numFmt w:val="bullet"/>
      <w:lvlText w:val=""/>
      <w:lvlJc w:val="left"/>
      <w:pPr>
        <w:ind w:left="6348" w:hanging="360"/>
      </w:pPr>
      <w:rPr>
        <w:rFonts w:ascii="Wingdings" w:hAnsi="Wingdings" w:hint="default"/>
      </w:rPr>
    </w:lvl>
    <w:lvl w:ilvl="6" w:tplc="1C090001" w:tentative="1">
      <w:start w:val="1"/>
      <w:numFmt w:val="bullet"/>
      <w:lvlText w:val=""/>
      <w:lvlJc w:val="left"/>
      <w:pPr>
        <w:ind w:left="7068" w:hanging="360"/>
      </w:pPr>
      <w:rPr>
        <w:rFonts w:ascii="Symbol" w:hAnsi="Symbol" w:hint="default"/>
      </w:rPr>
    </w:lvl>
    <w:lvl w:ilvl="7" w:tplc="1C090003" w:tentative="1">
      <w:start w:val="1"/>
      <w:numFmt w:val="bullet"/>
      <w:lvlText w:val="o"/>
      <w:lvlJc w:val="left"/>
      <w:pPr>
        <w:ind w:left="7788" w:hanging="360"/>
      </w:pPr>
      <w:rPr>
        <w:rFonts w:ascii="Courier New" w:hAnsi="Courier New" w:cs="Courier New" w:hint="default"/>
      </w:rPr>
    </w:lvl>
    <w:lvl w:ilvl="8" w:tplc="1C090005" w:tentative="1">
      <w:start w:val="1"/>
      <w:numFmt w:val="bullet"/>
      <w:lvlText w:val=""/>
      <w:lvlJc w:val="left"/>
      <w:pPr>
        <w:ind w:left="8508" w:hanging="360"/>
      </w:pPr>
      <w:rPr>
        <w:rFonts w:ascii="Wingdings" w:hAnsi="Wingdings" w:hint="default"/>
      </w:rPr>
    </w:lvl>
  </w:abstractNum>
  <w:abstractNum w:abstractNumId="8" w15:restartNumberingAfterBreak="0">
    <w:nsid w:val="4E350129"/>
    <w:multiLevelType w:val="hybridMultilevel"/>
    <w:tmpl w:val="2C0071FA"/>
    <w:lvl w:ilvl="0" w:tplc="442E07B4">
      <w:start w:val="1"/>
      <w:numFmt w:val="decimal"/>
      <w:pStyle w:val="VXNumbersSimple"/>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2112DA5"/>
    <w:multiLevelType w:val="hybridMultilevel"/>
    <w:tmpl w:val="294CBAC6"/>
    <w:lvl w:ilvl="0" w:tplc="C43E1318">
      <w:start w:val="1"/>
      <w:numFmt w:val="decimal"/>
      <w:pStyle w:val="VXTG1"/>
      <w:lvlText w:val="TG%1"/>
      <w:lvlJc w:val="left"/>
      <w:pPr>
        <w:ind w:left="360" w:hanging="360"/>
      </w:pPr>
      <w:rPr>
        <w:b w:val="0"/>
        <w:bCs w:val="0"/>
        <w:i w:val="0"/>
        <w:iCs w:val="0"/>
        <w:caps w:val="0"/>
        <w:smallCaps w:val="0"/>
        <w:strike w:val="0"/>
        <w:dstrike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555448F3"/>
    <w:multiLevelType w:val="hybridMultilevel"/>
    <w:tmpl w:val="B714FF38"/>
    <w:lvl w:ilvl="0" w:tplc="BB121FD6">
      <w:start w:val="1"/>
      <w:numFmt w:val="bullet"/>
      <w:pStyle w:val="VXBullets1"/>
      <w:lvlText w:val=""/>
      <w:lvlJc w:val="left"/>
      <w:pPr>
        <w:ind w:left="-1788" w:hanging="360"/>
      </w:pPr>
      <w:rPr>
        <w:rFonts w:ascii="Symbol" w:hAnsi="Symbol" w:hint="default"/>
      </w:rPr>
    </w:lvl>
    <w:lvl w:ilvl="1" w:tplc="1C090003">
      <w:start w:val="1"/>
      <w:numFmt w:val="bullet"/>
      <w:lvlText w:val="o"/>
      <w:lvlJc w:val="left"/>
      <w:pPr>
        <w:ind w:left="-1068" w:hanging="360"/>
      </w:pPr>
      <w:rPr>
        <w:rFonts w:ascii="Courier New" w:hAnsi="Courier New" w:cs="Courier New" w:hint="default"/>
      </w:rPr>
    </w:lvl>
    <w:lvl w:ilvl="2" w:tplc="1C090005">
      <w:start w:val="1"/>
      <w:numFmt w:val="bullet"/>
      <w:lvlText w:val=""/>
      <w:lvlJc w:val="left"/>
      <w:pPr>
        <w:ind w:left="-348" w:hanging="360"/>
      </w:pPr>
      <w:rPr>
        <w:rFonts w:ascii="Wingdings" w:hAnsi="Wingdings" w:hint="default"/>
      </w:rPr>
    </w:lvl>
    <w:lvl w:ilvl="3" w:tplc="1C090001" w:tentative="1">
      <w:start w:val="1"/>
      <w:numFmt w:val="bullet"/>
      <w:lvlText w:val=""/>
      <w:lvlJc w:val="left"/>
      <w:pPr>
        <w:ind w:left="372" w:hanging="360"/>
      </w:pPr>
      <w:rPr>
        <w:rFonts w:ascii="Symbol" w:hAnsi="Symbol" w:hint="default"/>
      </w:rPr>
    </w:lvl>
    <w:lvl w:ilvl="4" w:tplc="1C090003" w:tentative="1">
      <w:start w:val="1"/>
      <w:numFmt w:val="bullet"/>
      <w:lvlText w:val="o"/>
      <w:lvlJc w:val="left"/>
      <w:pPr>
        <w:ind w:left="1092" w:hanging="360"/>
      </w:pPr>
      <w:rPr>
        <w:rFonts w:ascii="Courier New" w:hAnsi="Courier New" w:cs="Courier New" w:hint="default"/>
      </w:rPr>
    </w:lvl>
    <w:lvl w:ilvl="5" w:tplc="1C090005" w:tentative="1">
      <w:start w:val="1"/>
      <w:numFmt w:val="bullet"/>
      <w:lvlText w:val=""/>
      <w:lvlJc w:val="left"/>
      <w:pPr>
        <w:ind w:left="1812" w:hanging="360"/>
      </w:pPr>
      <w:rPr>
        <w:rFonts w:ascii="Wingdings" w:hAnsi="Wingdings" w:hint="default"/>
      </w:rPr>
    </w:lvl>
    <w:lvl w:ilvl="6" w:tplc="1C090001" w:tentative="1">
      <w:start w:val="1"/>
      <w:numFmt w:val="bullet"/>
      <w:lvlText w:val=""/>
      <w:lvlJc w:val="left"/>
      <w:pPr>
        <w:ind w:left="2532" w:hanging="360"/>
      </w:pPr>
      <w:rPr>
        <w:rFonts w:ascii="Symbol" w:hAnsi="Symbol" w:hint="default"/>
      </w:rPr>
    </w:lvl>
    <w:lvl w:ilvl="7" w:tplc="1C090003" w:tentative="1">
      <w:start w:val="1"/>
      <w:numFmt w:val="bullet"/>
      <w:lvlText w:val="o"/>
      <w:lvlJc w:val="left"/>
      <w:pPr>
        <w:ind w:left="3252" w:hanging="360"/>
      </w:pPr>
      <w:rPr>
        <w:rFonts w:ascii="Courier New" w:hAnsi="Courier New" w:cs="Courier New" w:hint="default"/>
      </w:rPr>
    </w:lvl>
    <w:lvl w:ilvl="8" w:tplc="1C090005" w:tentative="1">
      <w:start w:val="1"/>
      <w:numFmt w:val="bullet"/>
      <w:lvlText w:val=""/>
      <w:lvlJc w:val="left"/>
      <w:pPr>
        <w:ind w:left="3972" w:hanging="360"/>
      </w:pPr>
      <w:rPr>
        <w:rFonts w:ascii="Wingdings" w:hAnsi="Wingdings" w:hint="default"/>
      </w:rPr>
    </w:lvl>
  </w:abstractNum>
  <w:abstractNum w:abstractNumId="11" w15:restartNumberingAfterBreak="0">
    <w:nsid w:val="56530265"/>
    <w:multiLevelType w:val="hybridMultilevel"/>
    <w:tmpl w:val="0C6E1AAA"/>
    <w:lvl w:ilvl="0" w:tplc="04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DA85057"/>
    <w:multiLevelType w:val="hybridMultilevel"/>
    <w:tmpl w:val="A42816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8A8404A"/>
    <w:multiLevelType w:val="hybridMultilevel"/>
    <w:tmpl w:val="267607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CF66C72"/>
    <w:multiLevelType w:val="hybridMultilevel"/>
    <w:tmpl w:val="84DAFE00"/>
    <w:lvl w:ilvl="0" w:tplc="0C3A47C8">
      <w:start w:val="1"/>
      <w:numFmt w:val="decimal"/>
      <w:pStyle w:val="VXFE1"/>
      <w:lvlText w:val="FE%1"/>
      <w:lvlJc w:val="left"/>
      <w:pPr>
        <w:ind w:left="360" w:hanging="360"/>
      </w:pPr>
      <w:rPr>
        <w:rFonts w:ascii="Calibri" w:hAnsi="Calibri" w:hint="default"/>
        <w:b w:val="0"/>
        <w:i w:val="0"/>
        <w:caps w:val="0"/>
        <w:strike w:val="0"/>
        <w:dstrike w:val="0"/>
        <w:vanish w:val="0"/>
        <w:color w:val="404040" w:themeColor="text1" w:themeTint="BF"/>
        <w:sz w:val="20"/>
        <w:vertAlign w:val="baseline"/>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7575696F"/>
    <w:multiLevelType w:val="hybridMultilevel"/>
    <w:tmpl w:val="39C83A78"/>
    <w:lvl w:ilvl="0" w:tplc="04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7AB70D8A"/>
    <w:multiLevelType w:val="multilevel"/>
    <w:tmpl w:val="FF90DC5E"/>
    <w:lvl w:ilvl="0">
      <w:start w:val="1"/>
      <w:numFmt w:val="decimal"/>
      <w:pStyle w:val="Heading1"/>
      <w:lvlText w:val="%1"/>
      <w:lvlJc w:val="left"/>
      <w:pPr>
        <w:tabs>
          <w:tab w:val="num" w:pos="709"/>
        </w:tabs>
        <w:ind w:left="709" w:hanging="567"/>
      </w:pPr>
      <w:rPr>
        <w:rFonts w:hint="default"/>
      </w:rPr>
    </w:lvl>
    <w:lvl w:ilvl="1">
      <w:start w:val="1"/>
      <w:numFmt w:val="decimal"/>
      <w:pStyle w:val="Heading2"/>
      <w:lvlText w:val="%1.%2"/>
      <w:lvlJc w:val="left"/>
      <w:pPr>
        <w:tabs>
          <w:tab w:val="num" w:pos="851"/>
        </w:tabs>
        <w:ind w:left="851" w:hanging="681"/>
      </w:pPr>
      <w:rPr>
        <w:rFonts w:hint="default"/>
      </w:rPr>
    </w:lvl>
    <w:lvl w:ilvl="2">
      <w:start w:val="1"/>
      <w:numFmt w:val="decimal"/>
      <w:pStyle w:val="Heading3"/>
      <w:lvlText w:val="%1.%2.%3"/>
      <w:lvlJc w:val="left"/>
      <w:pPr>
        <w:tabs>
          <w:tab w:val="num" w:pos="1077"/>
        </w:tabs>
        <w:ind w:left="1077" w:hanging="737"/>
      </w:pPr>
      <w:rPr>
        <w:rFonts w:hint="default"/>
      </w:rPr>
    </w:lvl>
    <w:lvl w:ilvl="3">
      <w:start w:val="1"/>
      <w:numFmt w:val="decimal"/>
      <w:pStyle w:val="Heading4"/>
      <w:lvlText w:val="%1.%2.%3.%4"/>
      <w:lvlJc w:val="left"/>
      <w:pPr>
        <w:tabs>
          <w:tab w:val="num" w:pos="1701"/>
        </w:tabs>
        <w:ind w:left="1701" w:hanging="850"/>
      </w:pPr>
      <w:rPr>
        <w:rFonts w:hint="default"/>
      </w:rPr>
    </w:lvl>
    <w:lvl w:ilvl="4">
      <w:start w:val="1"/>
      <w:numFmt w:val="decimal"/>
      <w:pStyle w:val="Heading5"/>
      <w:lvlText w:val="%1.%2.%3.%4.%5"/>
      <w:lvlJc w:val="left"/>
      <w:pPr>
        <w:tabs>
          <w:tab w:val="num" w:pos="651"/>
        </w:tabs>
        <w:ind w:left="651" w:hanging="1008"/>
      </w:pPr>
      <w:rPr>
        <w:rFonts w:hint="default"/>
      </w:rPr>
    </w:lvl>
    <w:lvl w:ilvl="5">
      <w:start w:val="1"/>
      <w:numFmt w:val="decimal"/>
      <w:pStyle w:val="Heading6"/>
      <w:lvlText w:val="%1.%2.%3.%4.%5.%6"/>
      <w:lvlJc w:val="left"/>
      <w:pPr>
        <w:tabs>
          <w:tab w:val="num" w:pos="795"/>
        </w:tabs>
        <w:ind w:left="795" w:hanging="1152"/>
      </w:pPr>
      <w:rPr>
        <w:rFonts w:hint="default"/>
      </w:rPr>
    </w:lvl>
    <w:lvl w:ilvl="6">
      <w:start w:val="1"/>
      <w:numFmt w:val="decimal"/>
      <w:pStyle w:val="Heading7"/>
      <w:lvlText w:val="%1.%2.%3.%4.%5.%6.%7"/>
      <w:lvlJc w:val="left"/>
      <w:pPr>
        <w:tabs>
          <w:tab w:val="num" w:pos="939"/>
        </w:tabs>
        <w:ind w:left="939" w:hanging="1296"/>
      </w:pPr>
      <w:rPr>
        <w:rFonts w:hint="default"/>
      </w:rPr>
    </w:lvl>
    <w:lvl w:ilvl="7">
      <w:start w:val="1"/>
      <w:numFmt w:val="decimal"/>
      <w:pStyle w:val="Heading8"/>
      <w:lvlText w:val="%1.%2.%3.%4.%5.%6.%7.%8"/>
      <w:lvlJc w:val="left"/>
      <w:pPr>
        <w:tabs>
          <w:tab w:val="num" w:pos="1083"/>
        </w:tabs>
        <w:ind w:left="1083" w:hanging="1440"/>
      </w:pPr>
      <w:rPr>
        <w:rFonts w:hint="default"/>
      </w:rPr>
    </w:lvl>
    <w:lvl w:ilvl="8">
      <w:start w:val="1"/>
      <w:numFmt w:val="decimal"/>
      <w:pStyle w:val="Heading9"/>
      <w:lvlText w:val="%1.%2.%3.%4.%5.%6.%7.%8.%9"/>
      <w:lvlJc w:val="left"/>
      <w:pPr>
        <w:tabs>
          <w:tab w:val="num" w:pos="1227"/>
        </w:tabs>
        <w:ind w:left="1227" w:hanging="1584"/>
      </w:pPr>
      <w:rPr>
        <w:rFonts w:hint="default"/>
      </w:rPr>
    </w:lvl>
  </w:abstractNum>
  <w:abstractNum w:abstractNumId="17" w15:restartNumberingAfterBreak="0">
    <w:nsid w:val="7BC33E4D"/>
    <w:multiLevelType w:val="hybridMultilevel"/>
    <w:tmpl w:val="95EAAC82"/>
    <w:lvl w:ilvl="0" w:tplc="7E04D8C0">
      <w:start w:val="1"/>
      <w:numFmt w:val="decimal"/>
      <w:lvlText w:val="%1."/>
      <w:lvlJc w:val="left"/>
      <w:pPr>
        <w:ind w:left="644" w:hanging="360"/>
      </w:pPr>
      <w:rPr>
        <w:rFonts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1245216">
    <w:abstractNumId w:val="10"/>
  </w:num>
  <w:num w:numId="2" w16cid:durableId="1090349817">
    <w:abstractNumId w:val="7"/>
  </w:num>
  <w:num w:numId="3" w16cid:durableId="1286231513">
    <w:abstractNumId w:val="6"/>
  </w:num>
  <w:num w:numId="4" w16cid:durableId="2097893416">
    <w:abstractNumId w:val="14"/>
  </w:num>
  <w:num w:numId="5" w16cid:durableId="2004697231">
    <w:abstractNumId w:val="1"/>
  </w:num>
  <w:num w:numId="6" w16cid:durableId="649217813">
    <w:abstractNumId w:val="9"/>
  </w:num>
  <w:num w:numId="7" w16cid:durableId="1810592709">
    <w:abstractNumId w:val="16"/>
  </w:num>
  <w:num w:numId="8" w16cid:durableId="1013260380">
    <w:abstractNumId w:val="8"/>
  </w:num>
  <w:num w:numId="9" w16cid:durableId="1355305043">
    <w:abstractNumId w:val="17"/>
  </w:num>
  <w:num w:numId="10" w16cid:durableId="487404409">
    <w:abstractNumId w:val="12"/>
  </w:num>
  <w:num w:numId="11" w16cid:durableId="920144801">
    <w:abstractNumId w:val="0"/>
  </w:num>
  <w:num w:numId="12" w16cid:durableId="2002612844">
    <w:abstractNumId w:val="4"/>
  </w:num>
  <w:num w:numId="13" w16cid:durableId="2047673579">
    <w:abstractNumId w:val="3"/>
  </w:num>
  <w:num w:numId="14" w16cid:durableId="837230042">
    <w:abstractNumId w:val="11"/>
  </w:num>
  <w:num w:numId="15" w16cid:durableId="1421948517">
    <w:abstractNumId w:val="5"/>
  </w:num>
  <w:num w:numId="16" w16cid:durableId="1828284805">
    <w:abstractNumId w:val="15"/>
  </w:num>
  <w:num w:numId="17" w16cid:durableId="18453172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36600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61322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5317007">
    <w:abstractNumId w:val="13"/>
  </w:num>
  <w:num w:numId="21" w16cid:durableId="76068346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ZA" w:vendorID="64" w:dllVersion="0" w:nlCheck="1" w:checkStyle="0"/>
  <w:activeWritingStyle w:appName="MSWord" w:lang="en-US" w:vendorID="64" w:dllVersion="0" w:nlCheck="1" w:checkStyle="1"/>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lickAndTypeStyle w:val="TitleChar"/>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879"/>
    <w:rsid w:val="00000B52"/>
    <w:rsid w:val="000012F4"/>
    <w:rsid w:val="0000165A"/>
    <w:rsid w:val="00001969"/>
    <w:rsid w:val="00001D93"/>
    <w:rsid w:val="00001E12"/>
    <w:rsid w:val="0000262E"/>
    <w:rsid w:val="000027DA"/>
    <w:rsid w:val="00003512"/>
    <w:rsid w:val="0000397D"/>
    <w:rsid w:val="00003A11"/>
    <w:rsid w:val="00003AFE"/>
    <w:rsid w:val="000050F6"/>
    <w:rsid w:val="00006450"/>
    <w:rsid w:val="00007634"/>
    <w:rsid w:val="00007783"/>
    <w:rsid w:val="00007FD8"/>
    <w:rsid w:val="00011B29"/>
    <w:rsid w:val="00012212"/>
    <w:rsid w:val="00012F2A"/>
    <w:rsid w:val="0001379D"/>
    <w:rsid w:val="000139BD"/>
    <w:rsid w:val="00014216"/>
    <w:rsid w:val="000145D4"/>
    <w:rsid w:val="00015B2A"/>
    <w:rsid w:val="00015F5E"/>
    <w:rsid w:val="0001680D"/>
    <w:rsid w:val="00017263"/>
    <w:rsid w:val="000175DC"/>
    <w:rsid w:val="00017735"/>
    <w:rsid w:val="00017F07"/>
    <w:rsid w:val="000203EA"/>
    <w:rsid w:val="000205FA"/>
    <w:rsid w:val="00021063"/>
    <w:rsid w:val="00021D94"/>
    <w:rsid w:val="00022587"/>
    <w:rsid w:val="00022C04"/>
    <w:rsid w:val="0002353C"/>
    <w:rsid w:val="00024996"/>
    <w:rsid w:val="00024BC3"/>
    <w:rsid w:val="00025468"/>
    <w:rsid w:val="000257C7"/>
    <w:rsid w:val="00026186"/>
    <w:rsid w:val="0002640A"/>
    <w:rsid w:val="00026E27"/>
    <w:rsid w:val="00027AEB"/>
    <w:rsid w:val="00031421"/>
    <w:rsid w:val="00031E3D"/>
    <w:rsid w:val="00033682"/>
    <w:rsid w:val="00034740"/>
    <w:rsid w:val="000349D8"/>
    <w:rsid w:val="0003503B"/>
    <w:rsid w:val="00035557"/>
    <w:rsid w:val="00036B00"/>
    <w:rsid w:val="00036F7B"/>
    <w:rsid w:val="00037867"/>
    <w:rsid w:val="00037C12"/>
    <w:rsid w:val="00037F70"/>
    <w:rsid w:val="0004027F"/>
    <w:rsid w:val="00040861"/>
    <w:rsid w:val="00040D17"/>
    <w:rsid w:val="000412F1"/>
    <w:rsid w:val="000420A1"/>
    <w:rsid w:val="00042BE7"/>
    <w:rsid w:val="0004471A"/>
    <w:rsid w:val="000449C0"/>
    <w:rsid w:val="00045539"/>
    <w:rsid w:val="000461F5"/>
    <w:rsid w:val="00046BE8"/>
    <w:rsid w:val="000477BF"/>
    <w:rsid w:val="00047916"/>
    <w:rsid w:val="000500B6"/>
    <w:rsid w:val="000502AE"/>
    <w:rsid w:val="00050569"/>
    <w:rsid w:val="0005074D"/>
    <w:rsid w:val="00050D44"/>
    <w:rsid w:val="0005129A"/>
    <w:rsid w:val="000514F3"/>
    <w:rsid w:val="00051A1C"/>
    <w:rsid w:val="00051C6F"/>
    <w:rsid w:val="00051EE9"/>
    <w:rsid w:val="00052235"/>
    <w:rsid w:val="000523CE"/>
    <w:rsid w:val="00052652"/>
    <w:rsid w:val="00052AB8"/>
    <w:rsid w:val="0005304C"/>
    <w:rsid w:val="000533BA"/>
    <w:rsid w:val="00053AA6"/>
    <w:rsid w:val="0005400D"/>
    <w:rsid w:val="00055C87"/>
    <w:rsid w:val="00056818"/>
    <w:rsid w:val="0006016E"/>
    <w:rsid w:val="00060A33"/>
    <w:rsid w:val="00061E73"/>
    <w:rsid w:val="00062EE1"/>
    <w:rsid w:val="00063020"/>
    <w:rsid w:val="00063905"/>
    <w:rsid w:val="000641DD"/>
    <w:rsid w:val="00064B62"/>
    <w:rsid w:val="00064BB5"/>
    <w:rsid w:val="000651DD"/>
    <w:rsid w:val="000655C7"/>
    <w:rsid w:val="00065AA7"/>
    <w:rsid w:val="00065C83"/>
    <w:rsid w:val="00065DB2"/>
    <w:rsid w:val="0006605E"/>
    <w:rsid w:val="000669C9"/>
    <w:rsid w:val="00066FD4"/>
    <w:rsid w:val="0006713A"/>
    <w:rsid w:val="0006779A"/>
    <w:rsid w:val="000707FF"/>
    <w:rsid w:val="000714B1"/>
    <w:rsid w:val="00071968"/>
    <w:rsid w:val="00071BF9"/>
    <w:rsid w:val="00072A83"/>
    <w:rsid w:val="00072A89"/>
    <w:rsid w:val="00072AE2"/>
    <w:rsid w:val="000730B7"/>
    <w:rsid w:val="00073285"/>
    <w:rsid w:val="00073C95"/>
    <w:rsid w:val="0007433B"/>
    <w:rsid w:val="000744A4"/>
    <w:rsid w:val="00074E50"/>
    <w:rsid w:val="0007567C"/>
    <w:rsid w:val="000759EA"/>
    <w:rsid w:val="00076356"/>
    <w:rsid w:val="0007659B"/>
    <w:rsid w:val="000765E7"/>
    <w:rsid w:val="00077118"/>
    <w:rsid w:val="00077B88"/>
    <w:rsid w:val="00077B8A"/>
    <w:rsid w:val="00077FD9"/>
    <w:rsid w:val="00080436"/>
    <w:rsid w:val="00082247"/>
    <w:rsid w:val="00082AEA"/>
    <w:rsid w:val="00083086"/>
    <w:rsid w:val="0008333B"/>
    <w:rsid w:val="00084127"/>
    <w:rsid w:val="00084931"/>
    <w:rsid w:val="000852DB"/>
    <w:rsid w:val="000855BC"/>
    <w:rsid w:val="00085762"/>
    <w:rsid w:val="00086530"/>
    <w:rsid w:val="000866D7"/>
    <w:rsid w:val="0008762D"/>
    <w:rsid w:val="000900EF"/>
    <w:rsid w:val="00091198"/>
    <w:rsid w:val="0009340A"/>
    <w:rsid w:val="0009365C"/>
    <w:rsid w:val="00093F03"/>
    <w:rsid w:val="00094C0F"/>
    <w:rsid w:val="00095107"/>
    <w:rsid w:val="000951FE"/>
    <w:rsid w:val="000953C6"/>
    <w:rsid w:val="000955BA"/>
    <w:rsid w:val="0009578B"/>
    <w:rsid w:val="000960E1"/>
    <w:rsid w:val="00096A1A"/>
    <w:rsid w:val="00096C03"/>
    <w:rsid w:val="000971FF"/>
    <w:rsid w:val="00097C33"/>
    <w:rsid w:val="00097CBA"/>
    <w:rsid w:val="000A1A60"/>
    <w:rsid w:val="000A3285"/>
    <w:rsid w:val="000A333D"/>
    <w:rsid w:val="000A33C5"/>
    <w:rsid w:val="000A44FB"/>
    <w:rsid w:val="000A504A"/>
    <w:rsid w:val="000A5155"/>
    <w:rsid w:val="000A53E3"/>
    <w:rsid w:val="000A5522"/>
    <w:rsid w:val="000A5FFF"/>
    <w:rsid w:val="000A7600"/>
    <w:rsid w:val="000A7C9C"/>
    <w:rsid w:val="000B015F"/>
    <w:rsid w:val="000B03DC"/>
    <w:rsid w:val="000B05CE"/>
    <w:rsid w:val="000B0B90"/>
    <w:rsid w:val="000B127C"/>
    <w:rsid w:val="000B168A"/>
    <w:rsid w:val="000B1B0B"/>
    <w:rsid w:val="000B3418"/>
    <w:rsid w:val="000B34FF"/>
    <w:rsid w:val="000B3E1B"/>
    <w:rsid w:val="000B466C"/>
    <w:rsid w:val="000B49B6"/>
    <w:rsid w:val="000B4CEA"/>
    <w:rsid w:val="000B5E2A"/>
    <w:rsid w:val="000B745B"/>
    <w:rsid w:val="000B77D5"/>
    <w:rsid w:val="000B7F8A"/>
    <w:rsid w:val="000C070A"/>
    <w:rsid w:val="000C08B6"/>
    <w:rsid w:val="000C119C"/>
    <w:rsid w:val="000C180B"/>
    <w:rsid w:val="000C18C1"/>
    <w:rsid w:val="000C18E3"/>
    <w:rsid w:val="000C1BEA"/>
    <w:rsid w:val="000C2BB9"/>
    <w:rsid w:val="000C6335"/>
    <w:rsid w:val="000C7A3F"/>
    <w:rsid w:val="000C7CAD"/>
    <w:rsid w:val="000D098A"/>
    <w:rsid w:val="000D0E45"/>
    <w:rsid w:val="000D1580"/>
    <w:rsid w:val="000D1C05"/>
    <w:rsid w:val="000D21BD"/>
    <w:rsid w:val="000D2604"/>
    <w:rsid w:val="000D56EB"/>
    <w:rsid w:val="000D59E9"/>
    <w:rsid w:val="000D5C71"/>
    <w:rsid w:val="000D5DB5"/>
    <w:rsid w:val="000D685A"/>
    <w:rsid w:val="000D70A1"/>
    <w:rsid w:val="000D76A7"/>
    <w:rsid w:val="000D76EE"/>
    <w:rsid w:val="000E0DC1"/>
    <w:rsid w:val="000E258D"/>
    <w:rsid w:val="000E2A4C"/>
    <w:rsid w:val="000E2D8F"/>
    <w:rsid w:val="000E3C1A"/>
    <w:rsid w:val="000E40E5"/>
    <w:rsid w:val="000E4189"/>
    <w:rsid w:val="000E433D"/>
    <w:rsid w:val="000E53AF"/>
    <w:rsid w:val="000E641C"/>
    <w:rsid w:val="000F1F6F"/>
    <w:rsid w:val="000F29DE"/>
    <w:rsid w:val="000F2A58"/>
    <w:rsid w:val="000F3157"/>
    <w:rsid w:val="000F35FA"/>
    <w:rsid w:val="000F3650"/>
    <w:rsid w:val="000F3A79"/>
    <w:rsid w:val="000F5A2A"/>
    <w:rsid w:val="000F6922"/>
    <w:rsid w:val="000F6A69"/>
    <w:rsid w:val="000F7091"/>
    <w:rsid w:val="000F783E"/>
    <w:rsid w:val="0010060E"/>
    <w:rsid w:val="00100767"/>
    <w:rsid w:val="00100D14"/>
    <w:rsid w:val="00101082"/>
    <w:rsid w:val="0010164A"/>
    <w:rsid w:val="00102FC7"/>
    <w:rsid w:val="001032AE"/>
    <w:rsid w:val="00105023"/>
    <w:rsid w:val="00105858"/>
    <w:rsid w:val="001073FB"/>
    <w:rsid w:val="001104C0"/>
    <w:rsid w:val="00110935"/>
    <w:rsid w:val="001118D1"/>
    <w:rsid w:val="00111ABE"/>
    <w:rsid w:val="00112117"/>
    <w:rsid w:val="001127D5"/>
    <w:rsid w:val="0011357D"/>
    <w:rsid w:val="001138AC"/>
    <w:rsid w:val="00113AFA"/>
    <w:rsid w:val="00114C94"/>
    <w:rsid w:val="00115766"/>
    <w:rsid w:val="00116069"/>
    <w:rsid w:val="00120250"/>
    <w:rsid w:val="00120A36"/>
    <w:rsid w:val="00120FA0"/>
    <w:rsid w:val="0012162C"/>
    <w:rsid w:val="00121DD3"/>
    <w:rsid w:val="00122B63"/>
    <w:rsid w:val="00122F79"/>
    <w:rsid w:val="00123123"/>
    <w:rsid w:val="00123321"/>
    <w:rsid w:val="001236A3"/>
    <w:rsid w:val="001241D6"/>
    <w:rsid w:val="0012427C"/>
    <w:rsid w:val="0012459D"/>
    <w:rsid w:val="00124A11"/>
    <w:rsid w:val="00124E4E"/>
    <w:rsid w:val="001259C1"/>
    <w:rsid w:val="00125BDD"/>
    <w:rsid w:val="001260A8"/>
    <w:rsid w:val="0012753D"/>
    <w:rsid w:val="001312D0"/>
    <w:rsid w:val="001314F0"/>
    <w:rsid w:val="001327FB"/>
    <w:rsid w:val="001332E8"/>
    <w:rsid w:val="0013474A"/>
    <w:rsid w:val="0013547D"/>
    <w:rsid w:val="00136238"/>
    <w:rsid w:val="001363F1"/>
    <w:rsid w:val="00136F12"/>
    <w:rsid w:val="0013738D"/>
    <w:rsid w:val="00137555"/>
    <w:rsid w:val="00137561"/>
    <w:rsid w:val="00137B2C"/>
    <w:rsid w:val="00140725"/>
    <w:rsid w:val="001407EF"/>
    <w:rsid w:val="001409E4"/>
    <w:rsid w:val="00140FA3"/>
    <w:rsid w:val="001415B7"/>
    <w:rsid w:val="00141C5A"/>
    <w:rsid w:val="00141CD2"/>
    <w:rsid w:val="00141D71"/>
    <w:rsid w:val="00141E6C"/>
    <w:rsid w:val="00143629"/>
    <w:rsid w:val="00143E4C"/>
    <w:rsid w:val="00144477"/>
    <w:rsid w:val="001447B6"/>
    <w:rsid w:val="00144C3D"/>
    <w:rsid w:val="00145217"/>
    <w:rsid w:val="00145603"/>
    <w:rsid w:val="00145F3D"/>
    <w:rsid w:val="001464AB"/>
    <w:rsid w:val="00146922"/>
    <w:rsid w:val="00146A74"/>
    <w:rsid w:val="001474B9"/>
    <w:rsid w:val="001478DF"/>
    <w:rsid w:val="00147D23"/>
    <w:rsid w:val="001501E6"/>
    <w:rsid w:val="001514BF"/>
    <w:rsid w:val="00151FF3"/>
    <w:rsid w:val="00152778"/>
    <w:rsid w:val="00152CC2"/>
    <w:rsid w:val="00153DFE"/>
    <w:rsid w:val="001546E4"/>
    <w:rsid w:val="00154C97"/>
    <w:rsid w:val="001554B4"/>
    <w:rsid w:val="00155AF4"/>
    <w:rsid w:val="00155DAA"/>
    <w:rsid w:val="001566A0"/>
    <w:rsid w:val="0015765C"/>
    <w:rsid w:val="00157F31"/>
    <w:rsid w:val="00160D89"/>
    <w:rsid w:val="00160EAB"/>
    <w:rsid w:val="00161B1C"/>
    <w:rsid w:val="00162134"/>
    <w:rsid w:val="001627B7"/>
    <w:rsid w:val="001635F7"/>
    <w:rsid w:val="00163B67"/>
    <w:rsid w:val="0016464F"/>
    <w:rsid w:val="001654FB"/>
    <w:rsid w:val="0016572A"/>
    <w:rsid w:val="00166334"/>
    <w:rsid w:val="0017003B"/>
    <w:rsid w:val="001704FF"/>
    <w:rsid w:val="001713A8"/>
    <w:rsid w:val="001719F6"/>
    <w:rsid w:val="00171A65"/>
    <w:rsid w:val="001729C7"/>
    <w:rsid w:val="00172BB4"/>
    <w:rsid w:val="001734E3"/>
    <w:rsid w:val="00173E67"/>
    <w:rsid w:val="00174A8B"/>
    <w:rsid w:val="00174AC1"/>
    <w:rsid w:val="00175365"/>
    <w:rsid w:val="00175A37"/>
    <w:rsid w:val="001760B0"/>
    <w:rsid w:val="00176CE5"/>
    <w:rsid w:val="00176F71"/>
    <w:rsid w:val="001778EE"/>
    <w:rsid w:val="00177D81"/>
    <w:rsid w:val="00177EFE"/>
    <w:rsid w:val="00180086"/>
    <w:rsid w:val="00180558"/>
    <w:rsid w:val="00181541"/>
    <w:rsid w:val="00181FEA"/>
    <w:rsid w:val="00182DED"/>
    <w:rsid w:val="00183360"/>
    <w:rsid w:val="00183536"/>
    <w:rsid w:val="00183FD3"/>
    <w:rsid w:val="001846EC"/>
    <w:rsid w:val="00186973"/>
    <w:rsid w:val="00186DEF"/>
    <w:rsid w:val="00190C99"/>
    <w:rsid w:val="00190CA5"/>
    <w:rsid w:val="00190CCD"/>
    <w:rsid w:val="0019135C"/>
    <w:rsid w:val="00193279"/>
    <w:rsid w:val="001936D3"/>
    <w:rsid w:val="00193CD9"/>
    <w:rsid w:val="00194749"/>
    <w:rsid w:val="00195AA9"/>
    <w:rsid w:val="00195B12"/>
    <w:rsid w:val="001965B5"/>
    <w:rsid w:val="00197802"/>
    <w:rsid w:val="001A0D6A"/>
    <w:rsid w:val="001A1433"/>
    <w:rsid w:val="001A181D"/>
    <w:rsid w:val="001A1E01"/>
    <w:rsid w:val="001A2A8C"/>
    <w:rsid w:val="001A3414"/>
    <w:rsid w:val="001A461B"/>
    <w:rsid w:val="001A526A"/>
    <w:rsid w:val="001A5E4F"/>
    <w:rsid w:val="001A7409"/>
    <w:rsid w:val="001A74BE"/>
    <w:rsid w:val="001B0CDD"/>
    <w:rsid w:val="001B0CEA"/>
    <w:rsid w:val="001B1AFA"/>
    <w:rsid w:val="001B1E9D"/>
    <w:rsid w:val="001B26A5"/>
    <w:rsid w:val="001B2A11"/>
    <w:rsid w:val="001B3375"/>
    <w:rsid w:val="001B4124"/>
    <w:rsid w:val="001B4602"/>
    <w:rsid w:val="001B4B7E"/>
    <w:rsid w:val="001B51BE"/>
    <w:rsid w:val="001B5A16"/>
    <w:rsid w:val="001B6C75"/>
    <w:rsid w:val="001B732C"/>
    <w:rsid w:val="001B7941"/>
    <w:rsid w:val="001C064C"/>
    <w:rsid w:val="001C0C2C"/>
    <w:rsid w:val="001C1B16"/>
    <w:rsid w:val="001C1F22"/>
    <w:rsid w:val="001C1F5B"/>
    <w:rsid w:val="001C30A3"/>
    <w:rsid w:val="001C4067"/>
    <w:rsid w:val="001C468F"/>
    <w:rsid w:val="001C4F0A"/>
    <w:rsid w:val="001C593C"/>
    <w:rsid w:val="001C6D1E"/>
    <w:rsid w:val="001D1044"/>
    <w:rsid w:val="001D2594"/>
    <w:rsid w:val="001D2899"/>
    <w:rsid w:val="001D29BE"/>
    <w:rsid w:val="001D2D7C"/>
    <w:rsid w:val="001D5AE2"/>
    <w:rsid w:val="001D5FD7"/>
    <w:rsid w:val="001D646E"/>
    <w:rsid w:val="001D6B3E"/>
    <w:rsid w:val="001D707C"/>
    <w:rsid w:val="001D7CA9"/>
    <w:rsid w:val="001D7DEF"/>
    <w:rsid w:val="001E0CAF"/>
    <w:rsid w:val="001E0FAB"/>
    <w:rsid w:val="001E15EA"/>
    <w:rsid w:val="001E1BBB"/>
    <w:rsid w:val="001E1D2D"/>
    <w:rsid w:val="001E35DF"/>
    <w:rsid w:val="001E3710"/>
    <w:rsid w:val="001E3A01"/>
    <w:rsid w:val="001E3F76"/>
    <w:rsid w:val="001E461A"/>
    <w:rsid w:val="001E55FB"/>
    <w:rsid w:val="001E5D30"/>
    <w:rsid w:val="001F0054"/>
    <w:rsid w:val="001F0EFB"/>
    <w:rsid w:val="001F1EE3"/>
    <w:rsid w:val="001F21DD"/>
    <w:rsid w:val="001F2334"/>
    <w:rsid w:val="001F2874"/>
    <w:rsid w:val="001F2EBD"/>
    <w:rsid w:val="001F35E8"/>
    <w:rsid w:val="001F3785"/>
    <w:rsid w:val="001F3BCC"/>
    <w:rsid w:val="001F43D2"/>
    <w:rsid w:val="001F4B24"/>
    <w:rsid w:val="001F6860"/>
    <w:rsid w:val="001F6989"/>
    <w:rsid w:val="001F6E8A"/>
    <w:rsid w:val="001F767E"/>
    <w:rsid w:val="00200A42"/>
    <w:rsid w:val="00200B86"/>
    <w:rsid w:val="0020333B"/>
    <w:rsid w:val="00203843"/>
    <w:rsid w:val="00203B6F"/>
    <w:rsid w:val="00203F9F"/>
    <w:rsid w:val="00204EE0"/>
    <w:rsid w:val="0020504A"/>
    <w:rsid w:val="00205515"/>
    <w:rsid w:val="002059BF"/>
    <w:rsid w:val="002066CC"/>
    <w:rsid w:val="0020684D"/>
    <w:rsid w:val="00206EA0"/>
    <w:rsid w:val="00207176"/>
    <w:rsid w:val="00207B25"/>
    <w:rsid w:val="0021006B"/>
    <w:rsid w:val="00210085"/>
    <w:rsid w:val="002120DC"/>
    <w:rsid w:val="00212EDE"/>
    <w:rsid w:val="00214517"/>
    <w:rsid w:val="00214C2B"/>
    <w:rsid w:val="00215117"/>
    <w:rsid w:val="002153EC"/>
    <w:rsid w:val="00216E1C"/>
    <w:rsid w:val="002201E7"/>
    <w:rsid w:val="002206B4"/>
    <w:rsid w:val="00220B1B"/>
    <w:rsid w:val="002211DF"/>
    <w:rsid w:val="00221711"/>
    <w:rsid w:val="002221B3"/>
    <w:rsid w:val="0022221B"/>
    <w:rsid w:val="00222EA9"/>
    <w:rsid w:val="00223B0A"/>
    <w:rsid w:val="00223E9B"/>
    <w:rsid w:val="00224753"/>
    <w:rsid w:val="00227849"/>
    <w:rsid w:val="00227EB0"/>
    <w:rsid w:val="002302BB"/>
    <w:rsid w:val="00231213"/>
    <w:rsid w:val="00231999"/>
    <w:rsid w:val="00233235"/>
    <w:rsid w:val="00234894"/>
    <w:rsid w:val="00234D0F"/>
    <w:rsid w:val="00234F0A"/>
    <w:rsid w:val="002368AE"/>
    <w:rsid w:val="00236B1A"/>
    <w:rsid w:val="0023738E"/>
    <w:rsid w:val="00237711"/>
    <w:rsid w:val="00237B67"/>
    <w:rsid w:val="00240706"/>
    <w:rsid w:val="00240A38"/>
    <w:rsid w:val="00242054"/>
    <w:rsid w:val="002423FB"/>
    <w:rsid w:val="002427B2"/>
    <w:rsid w:val="002427B8"/>
    <w:rsid w:val="0024298E"/>
    <w:rsid w:val="00242B30"/>
    <w:rsid w:val="002435DC"/>
    <w:rsid w:val="00243B1B"/>
    <w:rsid w:val="0024476B"/>
    <w:rsid w:val="00244C09"/>
    <w:rsid w:val="00245026"/>
    <w:rsid w:val="0024552B"/>
    <w:rsid w:val="00245B29"/>
    <w:rsid w:val="002462C1"/>
    <w:rsid w:val="002464FE"/>
    <w:rsid w:val="00247574"/>
    <w:rsid w:val="00247AB5"/>
    <w:rsid w:val="002519DC"/>
    <w:rsid w:val="00252957"/>
    <w:rsid w:val="00252AE0"/>
    <w:rsid w:val="002532B1"/>
    <w:rsid w:val="00253E30"/>
    <w:rsid w:val="00254B25"/>
    <w:rsid w:val="00255E9A"/>
    <w:rsid w:val="0025627A"/>
    <w:rsid w:val="0025648C"/>
    <w:rsid w:val="00257572"/>
    <w:rsid w:val="0026077C"/>
    <w:rsid w:val="00260864"/>
    <w:rsid w:val="00262057"/>
    <w:rsid w:val="00262ADF"/>
    <w:rsid w:val="00264908"/>
    <w:rsid w:val="002655B1"/>
    <w:rsid w:val="00265EC8"/>
    <w:rsid w:val="00266475"/>
    <w:rsid w:val="00266913"/>
    <w:rsid w:val="00267A09"/>
    <w:rsid w:val="002701C8"/>
    <w:rsid w:val="00270D70"/>
    <w:rsid w:val="0027199D"/>
    <w:rsid w:val="002725FA"/>
    <w:rsid w:val="00272A9E"/>
    <w:rsid w:val="00272FCC"/>
    <w:rsid w:val="00273BD8"/>
    <w:rsid w:val="00273E4D"/>
    <w:rsid w:val="002747AF"/>
    <w:rsid w:val="002751DE"/>
    <w:rsid w:val="002753EB"/>
    <w:rsid w:val="00276830"/>
    <w:rsid w:val="002772DE"/>
    <w:rsid w:val="00277335"/>
    <w:rsid w:val="00277ECB"/>
    <w:rsid w:val="0028016D"/>
    <w:rsid w:val="0028066A"/>
    <w:rsid w:val="0028068D"/>
    <w:rsid w:val="00280B8C"/>
    <w:rsid w:val="00282516"/>
    <w:rsid w:val="0028270D"/>
    <w:rsid w:val="00282DEA"/>
    <w:rsid w:val="00285074"/>
    <w:rsid w:val="002859BB"/>
    <w:rsid w:val="002876AC"/>
    <w:rsid w:val="00290D98"/>
    <w:rsid w:val="0029116F"/>
    <w:rsid w:val="00292093"/>
    <w:rsid w:val="002926FB"/>
    <w:rsid w:val="00294A77"/>
    <w:rsid w:val="00294E9F"/>
    <w:rsid w:val="00295B52"/>
    <w:rsid w:val="00295CC3"/>
    <w:rsid w:val="002961CD"/>
    <w:rsid w:val="002A1382"/>
    <w:rsid w:val="002A1AD9"/>
    <w:rsid w:val="002A1D7D"/>
    <w:rsid w:val="002A30F3"/>
    <w:rsid w:val="002A363F"/>
    <w:rsid w:val="002A380C"/>
    <w:rsid w:val="002A396B"/>
    <w:rsid w:val="002A3C74"/>
    <w:rsid w:val="002A3FE8"/>
    <w:rsid w:val="002A48AA"/>
    <w:rsid w:val="002A5F07"/>
    <w:rsid w:val="002A6EE0"/>
    <w:rsid w:val="002A6EFC"/>
    <w:rsid w:val="002A7A53"/>
    <w:rsid w:val="002B00C4"/>
    <w:rsid w:val="002B094F"/>
    <w:rsid w:val="002B0B58"/>
    <w:rsid w:val="002B2EBD"/>
    <w:rsid w:val="002B35F0"/>
    <w:rsid w:val="002B4168"/>
    <w:rsid w:val="002B424A"/>
    <w:rsid w:val="002B4D46"/>
    <w:rsid w:val="002B6A2F"/>
    <w:rsid w:val="002B733C"/>
    <w:rsid w:val="002B7E7B"/>
    <w:rsid w:val="002C0A65"/>
    <w:rsid w:val="002C0C71"/>
    <w:rsid w:val="002C12E8"/>
    <w:rsid w:val="002C16C4"/>
    <w:rsid w:val="002C2047"/>
    <w:rsid w:val="002C25B5"/>
    <w:rsid w:val="002C2C42"/>
    <w:rsid w:val="002C3B3B"/>
    <w:rsid w:val="002C3DD3"/>
    <w:rsid w:val="002C6A2C"/>
    <w:rsid w:val="002C6C7F"/>
    <w:rsid w:val="002C6F7E"/>
    <w:rsid w:val="002C713F"/>
    <w:rsid w:val="002D05C7"/>
    <w:rsid w:val="002D0B26"/>
    <w:rsid w:val="002D22AA"/>
    <w:rsid w:val="002D241E"/>
    <w:rsid w:val="002D3BB1"/>
    <w:rsid w:val="002D564B"/>
    <w:rsid w:val="002D5A1F"/>
    <w:rsid w:val="002D5AD3"/>
    <w:rsid w:val="002D654B"/>
    <w:rsid w:val="002D66C0"/>
    <w:rsid w:val="002D70E3"/>
    <w:rsid w:val="002D7A3F"/>
    <w:rsid w:val="002E03F6"/>
    <w:rsid w:val="002E13A6"/>
    <w:rsid w:val="002E210F"/>
    <w:rsid w:val="002E27C5"/>
    <w:rsid w:val="002E3647"/>
    <w:rsid w:val="002E3C5D"/>
    <w:rsid w:val="002E4792"/>
    <w:rsid w:val="002E524B"/>
    <w:rsid w:val="002E5296"/>
    <w:rsid w:val="002E5E73"/>
    <w:rsid w:val="002E636C"/>
    <w:rsid w:val="002E66B0"/>
    <w:rsid w:val="002E675E"/>
    <w:rsid w:val="002E7295"/>
    <w:rsid w:val="002E7C99"/>
    <w:rsid w:val="002F0E13"/>
    <w:rsid w:val="002F1431"/>
    <w:rsid w:val="002F14DE"/>
    <w:rsid w:val="002F2FEA"/>
    <w:rsid w:val="002F30A0"/>
    <w:rsid w:val="002F38DC"/>
    <w:rsid w:val="002F426F"/>
    <w:rsid w:val="002F61D5"/>
    <w:rsid w:val="002F679C"/>
    <w:rsid w:val="002F7D85"/>
    <w:rsid w:val="003009E8"/>
    <w:rsid w:val="00300E73"/>
    <w:rsid w:val="00302181"/>
    <w:rsid w:val="00302E59"/>
    <w:rsid w:val="003048B1"/>
    <w:rsid w:val="00304A4E"/>
    <w:rsid w:val="00306198"/>
    <w:rsid w:val="00306A50"/>
    <w:rsid w:val="003073FE"/>
    <w:rsid w:val="00307DD6"/>
    <w:rsid w:val="00310401"/>
    <w:rsid w:val="00310588"/>
    <w:rsid w:val="003109E9"/>
    <w:rsid w:val="00311593"/>
    <w:rsid w:val="00312C38"/>
    <w:rsid w:val="00313885"/>
    <w:rsid w:val="00313C2E"/>
    <w:rsid w:val="00313F0A"/>
    <w:rsid w:val="0031427C"/>
    <w:rsid w:val="00314350"/>
    <w:rsid w:val="00315707"/>
    <w:rsid w:val="00316590"/>
    <w:rsid w:val="00316AD0"/>
    <w:rsid w:val="00317A32"/>
    <w:rsid w:val="00317D87"/>
    <w:rsid w:val="00317E5E"/>
    <w:rsid w:val="0032002D"/>
    <w:rsid w:val="00320ADF"/>
    <w:rsid w:val="00321C97"/>
    <w:rsid w:val="00322421"/>
    <w:rsid w:val="00322F38"/>
    <w:rsid w:val="003247B4"/>
    <w:rsid w:val="00325AD5"/>
    <w:rsid w:val="00325EB6"/>
    <w:rsid w:val="0032675A"/>
    <w:rsid w:val="00327B1E"/>
    <w:rsid w:val="00327D0F"/>
    <w:rsid w:val="00330C97"/>
    <w:rsid w:val="003315FA"/>
    <w:rsid w:val="003322CC"/>
    <w:rsid w:val="00332FCE"/>
    <w:rsid w:val="00333AFA"/>
    <w:rsid w:val="00333B79"/>
    <w:rsid w:val="0033465B"/>
    <w:rsid w:val="00336ADA"/>
    <w:rsid w:val="00336B96"/>
    <w:rsid w:val="003371E3"/>
    <w:rsid w:val="003374BA"/>
    <w:rsid w:val="00337ECC"/>
    <w:rsid w:val="00340B46"/>
    <w:rsid w:val="003416AB"/>
    <w:rsid w:val="00342292"/>
    <w:rsid w:val="00342A4A"/>
    <w:rsid w:val="00342E5B"/>
    <w:rsid w:val="00344B99"/>
    <w:rsid w:val="00345AE7"/>
    <w:rsid w:val="00346B14"/>
    <w:rsid w:val="00346F60"/>
    <w:rsid w:val="00347688"/>
    <w:rsid w:val="00347B35"/>
    <w:rsid w:val="00347EC6"/>
    <w:rsid w:val="0035028A"/>
    <w:rsid w:val="003533CD"/>
    <w:rsid w:val="00353C3F"/>
    <w:rsid w:val="003547E0"/>
    <w:rsid w:val="0035589F"/>
    <w:rsid w:val="0035645B"/>
    <w:rsid w:val="00356858"/>
    <w:rsid w:val="00356A0F"/>
    <w:rsid w:val="0035716D"/>
    <w:rsid w:val="003572C6"/>
    <w:rsid w:val="00357417"/>
    <w:rsid w:val="003605A5"/>
    <w:rsid w:val="00360D84"/>
    <w:rsid w:val="003614E3"/>
    <w:rsid w:val="00363FC1"/>
    <w:rsid w:val="00364AE3"/>
    <w:rsid w:val="00365326"/>
    <w:rsid w:val="00365CB6"/>
    <w:rsid w:val="0036676D"/>
    <w:rsid w:val="00366A1E"/>
    <w:rsid w:val="00366E91"/>
    <w:rsid w:val="00367057"/>
    <w:rsid w:val="00370E2E"/>
    <w:rsid w:val="003715D6"/>
    <w:rsid w:val="00372008"/>
    <w:rsid w:val="00372E45"/>
    <w:rsid w:val="003735D4"/>
    <w:rsid w:val="00373EE2"/>
    <w:rsid w:val="00374958"/>
    <w:rsid w:val="00375A2A"/>
    <w:rsid w:val="00376498"/>
    <w:rsid w:val="00376909"/>
    <w:rsid w:val="003774AF"/>
    <w:rsid w:val="003775C2"/>
    <w:rsid w:val="00380534"/>
    <w:rsid w:val="00380C17"/>
    <w:rsid w:val="00380C63"/>
    <w:rsid w:val="0038143C"/>
    <w:rsid w:val="003823CA"/>
    <w:rsid w:val="0038306A"/>
    <w:rsid w:val="0038353A"/>
    <w:rsid w:val="0038370E"/>
    <w:rsid w:val="00383BE1"/>
    <w:rsid w:val="00383E23"/>
    <w:rsid w:val="00384255"/>
    <w:rsid w:val="00384CE6"/>
    <w:rsid w:val="003852A6"/>
    <w:rsid w:val="003860DD"/>
    <w:rsid w:val="0038627B"/>
    <w:rsid w:val="003870D5"/>
    <w:rsid w:val="00390D2A"/>
    <w:rsid w:val="0039126A"/>
    <w:rsid w:val="0039266E"/>
    <w:rsid w:val="00392924"/>
    <w:rsid w:val="00394C80"/>
    <w:rsid w:val="00394FC1"/>
    <w:rsid w:val="003950EA"/>
    <w:rsid w:val="00395296"/>
    <w:rsid w:val="003952FB"/>
    <w:rsid w:val="00395638"/>
    <w:rsid w:val="00395831"/>
    <w:rsid w:val="0039672D"/>
    <w:rsid w:val="003A0257"/>
    <w:rsid w:val="003A03EE"/>
    <w:rsid w:val="003A076A"/>
    <w:rsid w:val="003A0B81"/>
    <w:rsid w:val="003A13E2"/>
    <w:rsid w:val="003A19FC"/>
    <w:rsid w:val="003A1A9B"/>
    <w:rsid w:val="003A1C7F"/>
    <w:rsid w:val="003A3658"/>
    <w:rsid w:val="003A3C10"/>
    <w:rsid w:val="003A3DF0"/>
    <w:rsid w:val="003A44E5"/>
    <w:rsid w:val="003A4824"/>
    <w:rsid w:val="003A4CB7"/>
    <w:rsid w:val="003A4E57"/>
    <w:rsid w:val="003A59E8"/>
    <w:rsid w:val="003A61AC"/>
    <w:rsid w:val="003A66FE"/>
    <w:rsid w:val="003A7979"/>
    <w:rsid w:val="003A7E0C"/>
    <w:rsid w:val="003B02BA"/>
    <w:rsid w:val="003B0458"/>
    <w:rsid w:val="003B058A"/>
    <w:rsid w:val="003B0B4C"/>
    <w:rsid w:val="003B0D23"/>
    <w:rsid w:val="003B1069"/>
    <w:rsid w:val="003B14E1"/>
    <w:rsid w:val="003B4324"/>
    <w:rsid w:val="003B523C"/>
    <w:rsid w:val="003B63FD"/>
    <w:rsid w:val="003B7640"/>
    <w:rsid w:val="003B794A"/>
    <w:rsid w:val="003B7D49"/>
    <w:rsid w:val="003C062D"/>
    <w:rsid w:val="003C1B95"/>
    <w:rsid w:val="003C245C"/>
    <w:rsid w:val="003C2BF4"/>
    <w:rsid w:val="003C36A5"/>
    <w:rsid w:val="003C3A69"/>
    <w:rsid w:val="003C3A97"/>
    <w:rsid w:val="003C3C1C"/>
    <w:rsid w:val="003C5A32"/>
    <w:rsid w:val="003C63C9"/>
    <w:rsid w:val="003C6522"/>
    <w:rsid w:val="003C672F"/>
    <w:rsid w:val="003C6782"/>
    <w:rsid w:val="003C6821"/>
    <w:rsid w:val="003C7564"/>
    <w:rsid w:val="003C7681"/>
    <w:rsid w:val="003D079B"/>
    <w:rsid w:val="003D0CBD"/>
    <w:rsid w:val="003D148B"/>
    <w:rsid w:val="003D1782"/>
    <w:rsid w:val="003D2150"/>
    <w:rsid w:val="003D233E"/>
    <w:rsid w:val="003D32D6"/>
    <w:rsid w:val="003D3E7E"/>
    <w:rsid w:val="003D4909"/>
    <w:rsid w:val="003D529F"/>
    <w:rsid w:val="003D5A6A"/>
    <w:rsid w:val="003D621F"/>
    <w:rsid w:val="003D77CA"/>
    <w:rsid w:val="003E1DA2"/>
    <w:rsid w:val="003E21A5"/>
    <w:rsid w:val="003E24D6"/>
    <w:rsid w:val="003E30F5"/>
    <w:rsid w:val="003E3850"/>
    <w:rsid w:val="003E5A0B"/>
    <w:rsid w:val="003E5A58"/>
    <w:rsid w:val="003E74FE"/>
    <w:rsid w:val="003E76D5"/>
    <w:rsid w:val="003E7BD3"/>
    <w:rsid w:val="003F1552"/>
    <w:rsid w:val="003F15A0"/>
    <w:rsid w:val="003F17CA"/>
    <w:rsid w:val="003F2170"/>
    <w:rsid w:val="003F323F"/>
    <w:rsid w:val="003F37B8"/>
    <w:rsid w:val="003F404F"/>
    <w:rsid w:val="003F4633"/>
    <w:rsid w:val="003F5414"/>
    <w:rsid w:val="003F6376"/>
    <w:rsid w:val="003F66E9"/>
    <w:rsid w:val="003F6BF0"/>
    <w:rsid w:val="003F6D5F"/>
    <w:rsid w:val="003F7A29"/>
    <w:rsid w:val="003F7AFD"/>
    <w:rsid w:val="003F7E08"/>
    <w:rsid w:val="004000BF"/>
    <w:rsid w:val="004001EC"/>
    <w:rsid w:val="00400DD3"/>
    <w:rsid w:val="004014FC"/>
    <w:rsid w:val="004023EA"/>
    <w:rsid w:val="00404119"/>
    <w:rsid w:val="00404D2F"/>
    <w:rsid w:val="0040552B"/>
    <w:rsid w:val="00405580"/>
    <w:rsid w:val="00405EB4"/>
    <w:rsid w:val="00406680"/>
    <w:rsid w:val="004066D4"/>
    <w:rsid w:val="0040673B"/>
    <w:rsid w:val="00407FC9"/>
    <w:rsid w:val="00410516"/>
    <w:rsid w:val="004107FE"/>
    <w:rsid w:val="00411820"/>
    <w:rsid w:val="00412125"/>
    <w:rsid w:val="004145E4"/>
    <w:rsid w:val="004152C8"/>
    <w:rsid w:val="0041569D"/>
    <w:rsid w:val="004159F0"/>
    <w:rsid w:val="00415AA4"/>
    <w:rsid w:val="00415CD3"/>
    <w:rsid w:val="0041631C"/>
    <w:rsid w:val="00416B6B"/>
    <w:rsid w:val="0041727D"/>
    <w:rsid w:val="004203BB"/>
    <w:rsid w:val="00421258"/>
    <w:rsid w:val="004220EA"/>
    <w:rsid w:val="004229E6"/>
    <w:rsid w:val="00422BF0"/>
    <w:rsid w:val="00423548"/>
    <w:rsid w:val="00423ADF"/>
    <w:rsid w:val="00423D88"/>
    <w:rsid w:val="00423DDC"/>
    <w:rsid w:val="00423ECC"/>
    <w:rsid w:val="00424BBC"/>
    <w:rsid w:val="00424C5F"/>
    <w:rsid w:val="00424D1B"/>
    <w:rsid w:val="00427414"/>
    <w:rsid w:val="00427670"/>
    <w:rsid w:val="00427880"/>
    <w:rsid w:val="00427892"/>
    <w:rsid w:val="00427B2F"/>
    <w:rsid w:val="00427FE9"/>
    <w:rsid w:val="004309E9"/>
    <w:rsid w:val="00430DB2"/>
    <w:rsid w:val="00430E6A"/>
    <w:rsid w:val="00431A95"/>
    <w:rsid w:val="004322D7"/>
    <w:rsid w:val="00432C48"/>
    <w:rsid w:val="00432F95"/>
    <w:rsid w:val="00433F1B"/>
    <w:rsid w:val="0043427E"/>
    <w:rsid w:val="00435343"/>
    <w:rsid w:val="00435A55"/>
    <w:rsid w:val="004367D1"/>
    <w:rsid w:val="0043682F"/>
    <w:rsid w:val="004369EF"/>
    <w:rsid w:val="00436B84"/>
    <w:rsid w:val="0043799E"/>
    <w:rsid w:val="00437DBF"/>
    <w:rsid w:val="004411EA"/>
    <w:rsid w:val="00442008"/>
    <w:rsid w:val="00442AD3"/>
    <w:rsid w:val="00443231"/>
    <w:rsid w:val="00445DEC"/>
    <w:rsid w:val="00446204"/>
    <w:rsid w:val="004464D1"/>
    <w:rsid w:val="0044672F"/>
    <w:rsid w:val="00447FAB"/>
    <w:rsid w:val="00450CCF"/>
    <w:rsid w:val="00451580"/>
    <w:rsid w:val="00452774"/>
    <w:rsid w:val="00452EA9"/>
    <w:rsid w:val="004537CF"/>
    <w:rsid w:val="004539B0"/>
    <w:rsid w:val="00453F86"/>
    <w:rsid w:val="00454417"/>
    <w:rsid w:val="004544CB"/>
    <w:rsid w:val="004545F8"/>
    <w:rsid w:val="00454C73"/>
    <w:rsid w:val="004550E9"/>
    <w:rsid w:val="004555E2"/>
    <w:rsid w:val="00457047"/>
    <w:rsid w:val="004579DA"/>
    <w:rsid w:val="00460443"/>
    <w:rsid w:val="00460738"/>
    <w:rsid w:val="004618C2"/>
    <w:rsid w:val="00462492"/>
    <w:rsid w:val="00462BFA"/>
    <w:rsid w:val="00463743"/>
    <w:rsid w:val="00463D7A"/>
    <w:rsid w:val="00465425"/>
    <w:rsid w:val="004656F3"/>
    <w:rsid w:val="00465D5E"/>
    <w:rsid w:val="00466D6D"/>
    <w:rsid w:val="00466E2D"/>
    <w:rsid w:val="00467B13"/>
    <w:rsid w:val="00467EBC"/>
    <w:rsid w:val="0047032D"/>
    <w:rsid w:val="00470794"/>
    <w:rsid w:val="00470885"/>
    <w:rsid w:val="00470A26"/>
    <w:rsid w:val="0047187A"/>
    <w:rsid w:val="00471D22"/>
    <w:rsid w:val="00472416"/>
    <w:rsid w:val="00472E7A"/>
    <w:rsid w:val="004745A7"/>
    <w:rsid w:val="004759B1"/>
    <w:rsid w:val="00475C04"/>
    <w:rsid w:val="00476795"/>
    <w:rsid w:val="0047691A"/>
    <w:rsid w:val="004811B6"/>
    <w:rsid w:val="0048240B"/>
    <w:rsid w:val="0048308D"/>
    <w:rsid w:val="0048353A"/>
    <w:rsid w:val="004849D7"/>
    <w:rsid w:val="0048500C"/>
    <w:rsid w:val="00485722"/>
    <w:rsid w:val="004864B4"/>
    <w:rsid w:val="00490360"/>
    <w:rsid w:val="00491085"/>
    <w:rsid w:val="004916B7"/>
    <w:rsid w:val="004930E7"/>
    <w:rsid w:val="004932A6"/>
    <w:rsid w:val="004932D0"/>
    <w:rsid w:val="00493F38"/>
    <w:rsid w:val="0049419D"/>
    <w:rsid w:val="00496412"/>
    <w:rsid w:val="00496995"/>
    <w:rsid w:val="00496AE8"/>
    <w:rsid w:val="0049769F"/>
    <w:rsid w:val="00497972"/>
    <w:rsid w:val="004A01E3"/>
    <w:rsid w:val="004A0B54"/>
    <w:rsid w:val="004A0C53"/>
    <w:rsid w:val="004A14BE"/>
    <w:rsid w:val="004A2A92"/>
    <w:rsid w:val="004A371B"/>
    <w:rsid w:val="004A394C"/>
    <w:rsid w:val="004A4F8F"/>
    <w:rsid w:val="004A500E"/>
    <w:rsid w:val="004A53A4"/>
    <w:rsid w:val="004A699C"/>
    <w:rsid w:val="004A6ED8"/>
    <w:rsid w:val="004A7EE1"/>
    <w:rsid w:val="004B116D"/>
    <w:rsid w:val="004B17F6"/>
    <w:rsid w:val="004B2040"/>
    <w:rsid w:val="004B264A"/>
    <w:rsid w:val="004B340C"/>
    <w:rsid w:val="004B39A2"/>
    <w:rsid w:val="004B3D9D"/>
    <w:rsid w:val="004B4955"/>
    <w:rsid w:val="004B4E41"/>
    <w:rsid w:val="004B73F0"/>
    <w:rsid w:val="004B77BE"/>
    <w:rsid w:val="004C0724"/>
    <w:rsid w:val="004C2F61"/>
    <w:rsid w:val="004C3597"/>
    <w:rsid w:val="004C39DE"/>
    <w:rsid w:val="004C50F8"/>
    <w:rsid w:val="004C613A"/>
    <w:rsid w:val="004D01DB"/>
    <w:rsid w:val="004D05F0"/>
    <w:rsid w:val="004D0C45"/>
    <w:rsid w:val="004D0CD2"/>
    <w:rsid w:val="004D10AF"/>
    <w:rsid w:val="004D13D3"/>
    <w:rsid w:val="004D2F80"/>
    <w:rsid w:val="004D4B12"/>
    <w:rsid w:val="004D4DB1"/>
    <w:rsid w:val="004D4DDA"/>
    <w:rsid w:val="004D5AB7"/>
    <w:rsid w:val="004D5CFC"/>
    <w:rsid w:val="004D5D27"/>
    <w:rsid w:val="004D71D3"/>
    <w:rsid w:val="004D7A53"/>
    <w:rsid w:val="004E04DB"/>
    <w:rsid w:val="004E0DC5"/>
    <w:rsid w:val="004E12AC"/>
    <w:rsid w:val="004E2434"/>
    <w:rsid w:val="004E27E2"/>
    <w:rsid w:val="004E31BD"/>
    <w:rsid w:val="004E4A8C"/>
    <w:rsid w:val="004E56E8"/>
    <w:rsid w:val="004E6286"/>
    <w:rsid w:val="004E679D"/>
    <w:rsid w:val="004E6A6A"/>
    <w:rsid w:val="004E6A88"/>
    <w:rsid w:val="004E6EE4"/>
    <w:rsid w:val="004E6F96"/>
    <w:rsid w:val="004E7340"/>
    <w:rsid w:val="004F2415"/>
    <w:rsid w:val="004F2466"/>
    <w:rsid w:val="004F2655"/>
    <w:rsid w:val="004F2BD3"/>
    <w:rsid w:val="004F2FB0"/>
    <w:rsid w:val="004F4CC7"/>
    <w:rsid w:val="004F52C4"/>
    <w:rsid w:val="004F5424"/>
    <w:rsid w:val="004F600E"/>
    <w:rsid w:val="004F67DC"/>
    <w:rsid w:val="004F751B"/>
    <w:rsid w:val="0050385A"/>
    <w:rsid w:val="00504AAE"/>
    <w:rsid w:val="005053F8"/>
    <w:rsid w:val="00507A5D"/>
    <w:rsid w:val="00510196"/>
    <w:rsid w:val="00510915"/>
    <w:rsid w:val="00510B8C"/>
    <w:rsid w:val="00510DCB"/>
    <w:rsid w:val="005115A9"/>
    <w:rsid w:val="005115BF"/>
    <w:rsid w:val="00511715"/>
    <w:rsid w:val="0051286D"/>
    <w:rsid w:val="0051322E"/>
    <w:rsid w:val="00513240"/>
    <w:rsid w:val="00514EC8"/>
    <w:rsid w:val="00515ECF"/>
    <w:rsid w:val="00516130"/>
    <w:rsid w:val="00516308"/>
    <w:rsid w:val="005175C2"/>
    <w:rsid w:val="00517626"/>
    <w:rsid w:val="00520DAC"/>
    <w:rsid w:val="00521E04"/>
    <w:rsid w:val="00522088"/>
    <w:rsid w:val="00522590"/>
    <w:rsid w:val="0052296F"/>
    <w:rsid w:val="005232EB"/>
    <w:rsid w:val="00523C5A"/>
    <w:rsid w:val="0052414A"/>
    <w:rsid w:val="00524D3F"/>
    <w:rsid w:val="00525B9D"/>
    <w:rsid w:val="00526000"/>
    <w:rsid w:val="0052613D"/>
    <w:rsid w:val="005264C1"/>
    <w:rsid w:val="00526978"/>
    <w:rsid w:val="00527C7A"/>
    <w:rsid w:val="00531F46"/>
    <w:rsid w:val="00532178"/>
    <w:rsid w:val="0053324C"/>
    <w:rsid w:val="00534320"/>
    <w:rsid w:val="005347C2"/>
    <w:rsid w:val="0053558E"/>
    <w:rsid w:val="005360E3"/>
    <w:rsid w:val="0053660C"/>
    <w:rsid w:val="005366E3"/>
    <w:rsid w:val="00536797"/>
    <w:rsid w:val="0053771F"/>
    <w:rsid w:val="0054199E"/>
    <w:rsid w:val="00541AAE"/>
    <w:rsid w:val="005425DB"/>
    <w:rsid w:val="005428C3"/>
    <w:rsid w:val="00543006"/>
    <w:rsid w:val="005433E4"/>
    <w:rsid w:val="00543DC1"/>
    <w:rsid w:val="00543EFB"/>
    <w:rsid w:val="00544002"/>
    <w:rsid w:val="005441D0"/>
    <w:rsid w:val="0054494B"/>
    <w:rsid w:val="00544CE3"/>
    <w:rsid w:val="00546054"/>
    <w:rsid w:val="00546193"/>
    <w:rsid w:val="00546ECD"/>
    <w:rsid w:val="00547072"/>
    <w:rsid w:val="0055108C"/>
    <w:rsid w:val="00551552"/>
    <w:rsid w:val="005519FB"/>
    <w:rsid w:val="005525EE"/>
    <w:rsid w:val="00552A16"/>
    <w:rsid w:val="00552AB2"/>
    <w:rsid w:val="0055419D"/>
    <w:rsid w:val="00554CE6"/>
    <w:rsid w:val="0055590A"/>
    <w:rsid w:val="00555D09"/>
    <w:rsid w:val="005563C1"/>
    <w:rsid w:val="00557330"/>
    <w:rsid w:val="00557811"/>
    <w:rsid w:val="00557872"/>
    <w:rsid w:val="00557932"/>
    <w:rsid w:val="00560C57"/>
    <w:rsid w:val="00561A4E"/>
    <w:rsid w:val="005624BF"/>
    <w:rsid w:val="00562EB5"/>
    <w:rsid w:val="00563A85"/>
    <w:rsid w:val="00563AAA"/>
    <w:rsid w:val="00565897"/>
    <w:rsid w:val="005659D6"/>
    <w:rsid w:val="005667C6"/>
    <w:rsid w:val="00566DEA"/>
    <w:rsid w:val="005676E9"/>
    <w:rsid w:val="00567906"/>
    <w:rsid w:val="00567B94"/>
    <w:rsid w:val="00567E8F"/>
    <w:rsid w:val="005701AE"/>
    <w:rsid w:val="00570351"/>
    <w:rsid w:val="00570730"/>
    <w:rsid w:val="00570A6D"/>
    <w:rsid w:val="00570E74"/>
    <w:rsid w:val="00571C1A"/>
    <w:rsid w:val="00571EF1"/>
    <w:rsid w:val="005722B6"/>
    <w:rsid w:val="00572C2C"/>
    <w:rsid w:val="00572CB0"/>
    <w:rsid w:val="00572DE3"/>
    <w:rsid w:val="0057328E"/>
    <w:rsid w:val="00574834"/>
    <w:rsid w:val="00575051"/>
    <w:rsid w:val="005761D4"/>
    <w:rsid w:val="0058043D"/>
    <w:rsid w:val="00580700"/>
    <w:rsid w:val="0058081E"/>
    <w:rsid w:val="005808E2"/>
    <w:rsid w:val="005814C5"/>
    <w:rsid w:val="005819A2"/>
    <w:rsid w:val="00581E4C"/>
    <w:rsid w:val="0058215C"/>
    <w:rsid w:val="00582A47"/>
    <w:rsid w:val="00582B6A"/>
    <w:rsid w:val="005837C9"/>
    <w:rsid w:val="00583B64"/>
    <w:rsid w:val="00585984"/>
    <w:rsid w:val="00586E67"/>
    <w:rsid w:val="00586F56"/>
    <w:rsid w:val="00586F79"/>
    <w:rsid w:val="00587AE4"/>
    <w:rsid w:val="005902E7"/>
    <w:rsid w:val="005905D7"/>
    <w:rsid w:val="00590F9D"/>
    <w:rsid w:val="00591627"/>
    <w:rsid w:val="00591BC5"/>
    <w:rsid w:val="00591C5C"/>
    <w:rsid w:val="005920A1"/>
    <w:rsid w:val="00592FEE"/>
    <w:rsid w:val="00595CA4"/>
    <w:rsid w:val="0059637C"/>
    <w:rsid w:val="0059777E"/>
    <w:rsid w:val="00597AFA"/>
    <w:rsid w:val="00597D11"/>
    <w:rsid w:val="005A0B01"/>
    <w:rsid w:val="005A11C2"/>
    <w:rsid w:val="005A1D5E"/>
    <w:rsid w:val="005A1FC7"/>
    <w:rsid w:val="005A24F6"/>
    <w:rsid w:val="005A2790"/>
    <w:rsid w:val="005A2C8E"/>
    <w:rsid w:val="005A30C2"/>
    <w:rsid w:val="005A347F"/>
    <w:rsid w:val="005A4483"/>
    <w:rsid w:val="005A4C95"/>
    <w:rsid w:val="005A57E2"/>
    <w:rsid w:val="005A5ACD"/>
    <w:rsid w:val="005A654B"/>
    <w:rsid w:val="005A68A4"/>
    <w:rsid w:val="005A6D00"/>
    <w:rsid w:val="005A77EA"/>
    <w:rsid w:val="005A7A58"/>
    <w:rsid w:val="005A7AE7"/>
    <w:rsid w:val="005A7F0F"/>
    <w:rsid w:val="005B0725"/>
    <w:rsid w:val="005B0DB1"/>
    <w:rsid w:val="005B29C0"/>
    <w:rsid w:val="005B3075"/>
    <w:rsid w:val="005B3501"/>
    <w:rsid w:val="005B37CC"/>
    <w:rsid w:val="005B4E6B"/>
    <w:rsid w:val="005B586A"/>
    <w:rsid w:val="005B6A7E"/>
    <w:rsid w:val="005B6F63"/>
    <w:rsid w:val="005B7750"/>
    <w:rsid w:val="005B783A"/>
    <w:rsid w:val="005C083C"/>
    <w:rsid w:val="005C1152"/>
    <w:rsid w:val="005C1954"/>
    <w:rsid w:val="005C1A91"/>
    <w:rsid w:val="005C3FCE"/>
    <w:rsid w:val="005C4517"/>
    <w:rsid w:val="005C4C8A"/>
    <w:rsid w:val="005C4CCD"/>
    <w:rsid w:val="005C4E5E"/>
    <w:rsid w:val="005C4F09"/>
    <w:rsid w:val="005C52B1"/>
    <w:rsid w:val="005C5347"/>
    <w:rsid w:val="005C5F06"/>
    <w:rsid w:val="005C6416"/>
    <w:rsid w:val="005C6764"/>
    <w:rsid w:val="005C6CFA"/>
    <w:rsid w:val="005D000A"/>
    <w:rsid w:val="005D0CC8"/>
    <w:rsid w:val="005D0FBD"/>
    <w:rsid w:val="005D1835"/>
    <w:rsid w:val="005D27AA"/>
    <w:rsid w:val="005D2B50"/>
    <w:rsid w:val="005D4F43"/>
    <w:rsid w:val="005D5264"/>
    <w:rsid w:val="005D5AA9"/>
    <w:rsid w:val="005D5E1A"/>
    <w:rsid w:val="005D7098"/>
    <w:rsid w:val="005D769B"/>
    <w:rsid w:val="005E0CD1"/>
    <w:rsid w:val="005E1639"/>
    <w:rsid w:val="005E17E0"/>
    <w:rsid w:val="005E17E7"/>
    <w:rsid w:val="005E1A08"/>
    <w:rsid w:val="005E1F81"/>
    <w:rsid w:val="005E200F"/>
    <w:rsid w:val="005E24FA"/>
    <w:rsid w:val="005E33B4"/>
    <w:rsid w:val="005E3ACA"/>
    <w:rsid w:val="005E5AA0"/>
    <w:rsid w:val="005E5BD5"/>
    <w:rsid w:val="005E73C9"/>
    <w:rsid w:val="005E7441"/>
    <w:rsid w:val="005E7CC9"/>
    <w:rsid w:val="005E7E88"/>
    <w:rsid w:val="005F0025"/>
    <w:rsid w:val="005F0C1B"/>
    <w:rsid w:val="005F0C2B"/>
    <w:rsid w:val="005F269F"/>
    <w:rsid w:val="005F2EF0"/>
    <w:rsid w:val="005F3AA3"/>
    <w:rsid w:val="005F419B"/>
    <w:rsid w:val="005F42A6"/>
    <w:rsid w:val="005F54B9"/>
    <w:rsid w:val="005F690D"/>
    <w:rsid w:val="005F7F39"/>
    <w:rsid w:val="00600376"/>
    <w:rsid w:val="006005E8"/>
    <w:rsid w:val="00600B63"/>
    <w:rsid w:val="006012CB"/>
    <w:rsid w:val="006015D2"/>
    <w:rsid w:val="006018B0"/>
    <w:rsid w:val="0060209E"/>
    <w:rsid w:val="00602316"/>
    <w:rsid w:val="00603006"/>
    <w:rsid w:val="006039EA"/>
    <w:rsid w:val="00604D01"/>
    <w:rsid w:val="00605397"/>
    <w:rsid w:val="00605893"/>
    <w:rsid w:val="00605CF5"/>
    <w:rsid w:val="00606151"/>
    <w:rsid w:val="00607047"/>
    <w:rsid w:val="00607678"/>
    <w:rsid w:val="0061090C"/>
    <w:rsid w:val="0061150D"/>
    <w:rsid w:val="006119B2"/>
    <w:rsid w:val="006119E1"/>
    <w:rsid w:val="0061347D"/>
    <w:rsid w:val="006135A7"/>
    <w:rsid w:val="006137A4"/>
    <w:rsid w:val="00613B21"/>
    <w:rsid w:val="00613E0D"/>
    <w:rsid w:val="006144A5"/>
    <w:rsid w:val="006157D6"/>
    <w:rsid w:val="00615F6E"/>
    <w:rsid w:val="006166A1"/>
    <w:rsid w:val="00616A8B"/>
    <w:rsid w:val="00616BA4"/>
    <w:rsid w:val="00616FBF"/>
    <w:rsid w:val="00617A0A"/>
    <w:rsid w:val="00620CA3"/>
    <w:rsid w:val="00620E72"/>
    <w:rsid w:val="00621C99"/>
    <w:rsid w:val="00622D64"/>
    <w:rsid w:val="00623FBE"/>
    <w:rsid w:val="00624BCF"/>
    <w:rsid w:val="00624C72"/>
    <w:rsid w:val="0062539B"/>
    <w:rsid w:val="006263C2"/>
    <w:rsid w:val="00627DAE"/>
    <w:rsid w:val="006301CD"/>
    <w:rsid w:val="00630394"/>
    <w:rsid w:val="0063071B"/>
    <w:rsid w:val="00630B13"/>
    <w:rsid w:val="0063104F"/>
    <w:rsid w:val="006316EF"/>
    <w:rsid w:val="00631C11"/>
    <w:rsid w:val="00631E5D"/>
    <w:rsid w:val="006321DD"/>
    <w:rsid w:val="00632547"/>
    <w:rsid w:val="006325FB"/>
    <w:rsid w:val="00632A1C"/>
    <w:rsid w:val="00633461"/>
    <w:rsid w:val="00634588"/>
    <w:rsid w:val="0063497D"/>
    <w:rsid w:val="00634A65"/>
    <w:rsid w:val="00635413"/>
    <w:rsid w:val="00635680"/>
    <w:rsid w:val="00637D5B"/>
    <w:rsid w:val="00637F09"/>
    <w:rsid w:val="00637F0C"/>
    <w:rsid w:val="00640548"/>
    <w:rsid w:val="00640776"/>
    <w:rsid w:val="006409B7"/>
    <w:rsid w:val="00641447"/>
    <w:rsid w:val="006419B7"/>
    <w:rsid w:val="00642140"/>
    <w:rsid w:val="00642A36"/>
    <w:rsid w:val="00642A40"/>
    <w:rsid w:val="00642AAB"/>
    <w:rsid w:val="00642B5B"/>
    <w:rsid w:val="00642C67"/>
    <w:rsid w:val="00642DDA"/>
    <w:rsid w:val="006430C7"/>
    <w:rsid w:val="00644043"/>
    <w:rsid w:val="00644608"/>
    <w:rsid w:val="0064566F"/>
    <w:rsid w:val="00645EED"/>
    <w:rsid w:val="0064665F"/>
    <w:rsid w:val="00646847"/>
    <w:rsid w:val="006472F6"/>
    <w:rsid w:val="00647C08"/>
    <w:rsid w:val="00650445"/>
    <w:rsid w:val="006507CB"/>
    <w:rsid w:val="00650BDA"/>
    <w:rsid w:val="00651EFC"/>
    <w:rsid w:val="0065256C"/>
    <w:rsid w:val="00652AAB"/>
    <w:rsid w:val="00653194"/>
    <w:rsid w:val="00653680"/>
    <w:rsid w:val="00653D70"/>
    <w:rsid w:val="006540F1"/>
    <w:rsid w:val="00656986"/>
    <w:rsid w:val="00656D81"/>
    <w:rsid w:val="006570BC"/>
    <w:rsid w:val="00661410"/>
    <w:rsid w:val="0066152B"/>
    <w:rsid w:val="00661DA2"/>
    <w:rsid w:val="006623A4"/>
    <w:rsid w:val="00662AA1"/>
    <w:rsid w:val="0066303A"/>
    <w:rsid w:val="00663380"/>
    <w:rsid w:val="00663C26"/>
    <w:rsid w:val="00663EDC"/>
    <w:rsid w:val="006648EE"/>
    <w:rsid w:val="006653AD"/>
    <w:rsid w:val="00666094"/>
    <w:rsid w:val="006678D7"/>
    <w:rsid w:val="00667ADD"/>
    <w:rsid w:val="00670354"/>
    <w:rsid w:val="00671807"/>
    <w:rsid w:val="00671BCD"/>
    <w:rsid w:val="00671ECA"/>
    <w:rsid w:val="00672319"/>
    <w:rsid w:val="006726B1"/>
    <w:rsid w:val="00672E0D"/>
    <w:rsid w:val="0067383D"/>
    <w:rsid w:val="006738F7"/>
    <w:rsid w:val="00673C00"/>
    <w:rsid w:val="006747DB"/>
    <w:rsid w:val="00675B88"/>
    <w:rsid w:val="0067790D"/>
    <w:rsid w:val="00680254"/>
    <w:rsid w:val="006803DE"/>
    <w:rsid w:val="00682CCC"/>
    <w:rsid w:val="00683B04"/>
    <w:rsid w:val="006844E8"/>
    <w:rsid w:val="006852BF"/>
    <w:rsid w:val="00685CE8"/>
    <w:rsid w:val="00686926"/>
    <w:rsid w:val="00686A04"/>
    <w:rsid w:val="006877D6"/>
    <w:rsid w:val="00687F00"/>
    <w:rsid w:val="00690346"/>
    <w:rsid w:val="006916BA"/>
    <w:rsid w:val="00692122"/>
    <w:rsid w:val="00692221"/>
    <w:rsid w:val="0069346B"/>
    <w:rsid w:val="00694514"/>
    <w:rsid w:val="00694AC7"/>
    <w:rsid w:val="006955C0"/>
    <w:rsid w:val="00695695"/>
    <w:rsid w:val="00695DE9"/>
    <w:rsid w:val="00695F2E"/>
    <w:rsid w:val="00696361"/>
    <w:rsid w:val="00696BEB"/>
    <w:rsid w:val="006972C0"/>
    <w:rsid w:val="00697867"/>
    <w:rsid w:val="006A01C6"/>
    <w:rsid w:val="006A1193"/>
    <w:rsid w:val="006A15B9"/>
    <w:rsid w:val="006A1C0B"/>
    <w:rsid w:val="006A1E1B"/>
    <w:rsid w:val="006A23A3"/>
    <w:rsid w:val="006A26F1"/>
    <w:rsid w:val="006A2CE4"/>
    <w:rsid w:val="006A3261"/>
    <w:rsid w:val="006A3652"/>
    <w:rsid w:val="006A4CBA"/>
    <w:rsid w:val="006A6B81"/>
    <w:rsid w:val="006A7DBD"/>
    <w:rsid w:val="006B01B3"/>
    <w:rsid w:val="006B0D78"/>
    <w:rsid w:val="006B1070"/>
    <w:rsid w:val="006B23E9"/>
    <w:rsid w:val="006B2525"/>
    <w:rsid w:val="006B2540"/>
    <w:rsid w:val="006B2F31"/>
    <w:rsid w:val="006B2F67"/>
    <w:rsid w:val="006B3C5F"/>
    <w:rsid w:val="006B493E"/>
    <w:rsid w:val="006B499F"/>
    <w:rsid w:val="006B4EC0"/>
    <w:rsid w:val="006B5227"/>
    <w:rsid w:val="006B595B"/>
    <w:rsid w:val="006B63C6"/>
    <w:rsid w:val="006B7520"/>
    <w:rsid w:val="006B7BF7"/>
    <w:rsid w:val="006C01ED"/>
    <w:rsid w:val="006C059F"/>
    <w:rsid w:val="006C1337"/>
    <w:rsid w:val="006C17C4"/>
    <w:rsid w:val="006C1A2B"/>
    <w:rsid w:val="006C1AD9"/>
    <w:rsid w:val="006C4806"/>
    <w:rsid w:val="006C4B23"/>
    <w:rsid w:val="006C4C7C"/>
    <w:rsid w:val="006C5A27"/>
    <w:rsid w:val="006C5DD1"/>
    <w:rsid w:val="006C6132"/>
    <w:rsid w:val="006C7144"/>
    <w:rsid w:val="006C79AF"/>
    <w:rsid w:val="006D0853"/>
    <w:rsid w:val="006D309E"/>
    <w:rsid w:val="006D3509"/>
    <w:rsid w:val="006D3ECA"/>
    <w:rsid w:val="006D489B"/>
    <w:rsid w:val="006D4F2B"/>
    <w:rsid w:val="006D5299"/>
    <w:rsid w:val="006D54D7"/>
    <w:rsid w:val="006D565E"/>
    <w:rsid w:val="006D6414"/>
    <w:rsid w:val="006D686A"/>
    <w:rsid w:val="006D78D5"/>
    <w:rsid w:val="006E044C"/>
    <w:rsid w:val="006E0B70"/>
    <w:rsid w:val="006E120F"/>
    <w:rsid w:val="006E17BB"/>
    <w:rsid w:val="006E29B6"/>
    <w:rsid w:val="006E30AA"/>
    <w:rsid w:val="006E33E4"/>
    <w:rsid w:val="006E7AD6"/>
    <w:rsid w:val="006E7D15"/>
    <w:rsid w:val="006F1EF3"/>
    <w:rsid w:val="006F21D1"/>
    <w:rsid w:val="006F256A"/>
    <w:rsid w:val="006F296F"/>
    <w:rsid w:val="006F3106"/>
    <w:rsid w:val="006F3F2B"/>
    <w:rsid w:val="006F41D4"/>
    <w:rsid w:val="006F4229"/>
    <w:rsid w:val="006F5955"/>
    <w:rsid w:val="006F5B2E"/>
    <w:rsid w:val="006F6E6E"/>
    <w:rsid w:val="006F6F09"/>
    <w:rsid w:val="006F7631"/>
    <w:rsid w:val="006F7765"/>
    <w:rsid w:val="006F776E"/>
    <w:rsid w:val="006F7EEC"/>
    <w:rsid w:val="007000B4"/>
    <w:rsid w:val="00700465"/>
    <w:rsid w:val="00700903"/>
    <w:rsid w:val="00700A27"/>
    <w:rsid w:val="00701726"/>
    <w:rsid w:val="00701A96"/>
    <w:rsid w:val="00701A9D"/>
    <w:rsid w:val="007023B5"/>
    <w:rsid w:val="0070304A"/>
    <w:rsid w:val="00703BDA"/>
    <w:rsid w:val="00703F42"/>
    <w:rsid w:val="00704441"/>
    <w:rsid w:val="00704E35"/>
    <w:rsid w:val="00705414"/>
    <w:rsid w:val="00705A37"/>
    <w:rsid w:val="00705FA3"/>
    <w:rsid w:val="00706FD3"/>
    <w:rsid w:val="007076FC"/>
    <w:rsid w:val="007078D8"/>
    <w:rsid w:val="00707AFE"/>
    <w:rsid w:val="0071046E"/>
    <w:rsid w:val="007109FE"/>
    <w:rsid w:val="00711925"/>
    <w:rsid w:val="00711F00"/>
    <w:rsid w:val="00712025"/>
    <w:rsid w:val="007127C3"/>
    <w:rsid w:val="00712F93"/>
    <w:rsid w:val="007145EB"/>
    <w:rsid w:val="00714629"/>
    <w:rsid w:val="007156B3"/>
    <w:rsid w:val="00715847"/>
    <w:rsid w:val="00715D4A"/>
    <w:rsid w:val="00717915"/>
    <w:rsid w:val="00717D2C"/>
    <w:rsid w:val="00721198"/>
    <w:rsid w:val="0072174F"/>
    <w:rsid w:val="00721A09"/>
    <w:rsid w:val="00721DD4"/>
    <w:rsid w:val="00721DF0"/>
    <w:rsid w:val="00722DF2"/>
    <w:rsid w:val="00723E53"/>
    <w:rsid w:val="0072421E"/>
    <w:rsid w:val="00724930"/>
    <w:rsid w:val="00724DAC"/>
    <w:rsid w:val="00725495"/>
    <w:rsid w:val="007268A6"/>
    <w:rsid w:val="00726B1A"/>
    <w:rsid w:val="00727B52"/>
    <w:rsid w:val="00727CAD"/>
    <w:rsid w:val="007302A5"/>
    <w:rsid w:val="007309BB"/>
    <w:rsid w:val="00732148"/>
    <w:rsid w:val="007331B0"/>
    <w:rsid w:val="00733CC4"/>
    <w:rsid w:val="00733F91"/>
    <w:rsid w:val="007344D2"/>
    <w:rsid w:val="00735D26"/>
    <w:rsid w:val="007365DA"/>
    <w:rsid w:val="00740B60"/>
    <w:rsid w:val="007414D7"/>
    <w:rsid w:val="00741FBB"/>
    <w:rsid w:val="00742996"/>
    <w:rsid w:val="007433FA"/>
    <w:rsid w:val="00743966"/>
    <w:rsid w:val="007439A0"/>
    <w:rsid w:val="00744A6D"/>
    <w:rsid w:val="0074565A"/>
    <w:rsid w:val="00745ACE"/>
    <w:rsid w:val="00746FCC"/>
    <w:rsid w:val="007474BD"/>
    <w:rsid w:val="00751B66"/>
    <w:rsid w:val="00752793"/>
    <w:rsid w:val="00752D29"/>
    <w:rsid w:val="00752F5F"/>
    <w:rsid w:val="00752F95"/>
    <w:rsid w:val="0075304F"/>
    <w:rsid w:val="0075321B"/>
    <w:rsid w:val="0075412D"/>
    <w:rsid w:val="007547B8"/>
    <w:rsid w:val="007559FC"/>
    <w:rsid w:val="0075605E"/>
    <w:rsid w:val="007566E2"/>
    <w:rsid w:val="00756C1B"/>
    <w:rsid w:val="00757E22"/>
    <w:rsid w:val="00760D92"/>
    <w:rsid w:val="00761817"/>
    <w:rsid w:val="007639FE"/>
    <w:rsid w:val="00763B8D"/>
    <w:rsid w:val="007641DC"/>
    <w:rsid w:val="00764F58"/>
    <w:rsid w:val="00765D6F"/>
    <w:rsid w:val="00766B47"/>
    <w:rsid w:val="00766C87"/>
    <w:rsid w:val="00770650"/>
    <w:rsid w:val="00770782"/>
    <w:rsid w:val="00771293"/>
    <w:rsid w:val="00771C6E"/>
    <w:rsid w:val="007721AE"/>
    <w:rsid w:val="0077257E"/>
    <w:rsid w:val="007725CF"/>
    <w:rsid w:val="00772C5C"/>
    <w:rsid w:val="00774C2B"/>
    <w:rsid w:val="00774EFE"/>
    <w:rsid w:val="00774F30"/>
    <w:rsid w:val="007757F8"/>
    <w:rsid w:val="0077640E"/>
    <w:rsid w:val="00777569"/>
    <w:rsid w:val="00777E8D"/>
    <w:rsid w:val="007810ED"/>
    <w:rsid w:val="007815A3"/>
    <w:rsid w:val="00781A32"/>
    <w:rsid w:val="007820C8"/>
    <w:rsid w:val="00782789"/>
    <w:rsid w:val="007832D0"/>
    <w:rsid w:val="007842EA"/>
    <w:rsid w:val="007847D1"/>
    <w:rsid w:val="0078555F"/>
    <w:rsid w:val="00785868"/>
    <w:rsid w:val="00785A6C"/>
    <w:rsid w:val="00785F3A"/>
    <w:rsid w:val="00786862"/>
    <w:rsid w:val="00786FEF"/>
    <w:rsid w:val="00787076"/>
    <w:rsid w:val="007877B5"/>
    <w:rsid w:val="00787962"/>
    <w:rsid w:val="007879C0"/>
    <w:rsid w:val="00790829"/>
    <w:rsid w:val="007926E9"/>
    <w:rsid w:val="00792D4F"/>
    <w:rsid w:val="007930ED"/>
    <w:rsid w:val="007933CB"/>
    <w:rsid w:val="00793646"/>
    <w:rsid w:val="00793C33"/>
    <w:rsid w:val="00796231"/>
    <w:rsid w:val="007966CA"/>
    <w:rsid w:val="00796BA2"/>
    <w:rsid w:val="00796C84"/>
    <w:rsid w:val="00796F42"/>
    <w:rsid w:val="007A01FF"/>
    <w:rsid w:val="007A0C30"/>
    <w:rsid w:val="007A0F7B"/>
    <w:rsid w:val="007A0FE0"/>
    <w:rsid w:val="007A2351"/>
    <w:rsid w:val="007A258E"/>
    <w:rsid w:val="007A2C0A"/>
    <w:rsid w:val="007A4DD9"/>
    <w:rsid w:val="007A4F7C"/>
    <w:rsid w:val="007A5432"/>
    <w:rsid w:val="007A543A"/>
    <w:rsid w:val="007A5AD3"/>
    <w:rsid w:val="007A6546"/>
    <w:rsid w:val="007A6AA6"/>
    <w:rsid w:val="007A6F0F"/>
    <w:rsid w:val="007A7AAE"/>
    <w:rsid w:val="007B0207"/>
    <w:rsid w:val="007B30F6"/>
    <w:rsid w:val="007B368D"/>
    <w:rsid w:val="007B404E"/>
    <w:rsid w:val="007B58F5"/>
    <w:rsid w:val="007B6073"/>
    <w:rsid w:val="007B6A18"/>
    <w:rsid w:val="007B7C8B"/>
    <w:rsid w:val="007C1C45"/>
    <w:rsid w:val="007C1F48"/>
    <w:rsid w:val="007C3161"/>
    <w:rsid w:val="007C32AF"/>
    <w:rsid w:val="007C3600"/>
    <w:rsid w:val="007C3A14"/>
    <w:rsid w:val="007C3B34"/>
    <w:rsid w:val="007C482C"/>
    <w:rsid w:val="007C5766"/>
    <w:rsid w:val="007C5E30"/>
    <w:rsid w:val="007C5F91"/>
    <w:rsid w:val="007D064A"/>
    <w:rsid w:val="007D134B"/>
    <w:rsid w:val="007D232C"/>
    <w:rsid w:val="007D2A93"/>
    <w:rsid w:val="007D2E20"/>
    <w:rsid w:val="007D3B76"/>
    <w:rsid w:val="007D422D"/>
    <w:rsid w:val="007D59F2"/>
    <w:rsid w:val="007D646D"/>
    <w:rsid w:val="007D6519"/>
    <w:rsid w:val="007D6A9C"/>
    <w:rsid w:val="007D6AD1"/>
    <w:rsid w:val="007D7A6D"/>
    <w:rsid w:val="007E0B85"/>
    <w:rsid w:val="007E2432"/>
    <w:rsid w:val="007E3F95"/>
    <w:rsid w:val="007E41F4"/>
    <w:rsid w:val="007E446D"/>
    <w:rsid w:val="007E504A"/>
    <w:rsid w:val="007E51E5"/>
    <w:rsid w:val="007E68FB"/>
    <w:rsid w:val="007F095D"/>
    <w:rsid w:val="007F0A57"/>
    <w:rsid w:val="007F0EF4"/>
    <w:rsid w:val="007F2327"/>
    <w:rsid w:val="007F23BF"/>
    <w:rsid w:val="007F26E2"/>
    <w:rsid w:val="007F3C69"/>
    <w:rsid w:val="007F42EA"/>
    <w:rsid w:val="007F4C32"/>
    <w:rsid w:val="007F4F16"/>
    <w:rsid w:val="007F4F42"/>
    <w:rsid w:val="007F506F"/>
    <w:rsid w:val="007F55FD"/>
    <w:rsid w:val="007F6EEE"/>
    <w:rsid w:val="007F720B"/>
    <w:rsid w:val="007F7788"/>
    <w:rsid w:val="007F77B3"/>
    <w:rsid w:val="008012A5"/>
    <w:rsid w:val="008015E9"/>
    <w:rsid w:val="00802AFB"/>
    <w:rsid w:val="00802B0C"/>
    <w:rsid w:val="00802FBF"/>
    <w:rsid w:val="00803773"/>
    <w:rsid w:val="00803BA9"/>
    <w:rsid w:val="008051E5"/>
    <w:rsid w:val="00805234"/>
    <w:rsid w:val="0080570D"/>
    <w:rsid w:val="00805A7B"/>
    <w:rsid w:val="008100BD"/>
    <w:rsid w:val="00810931"/>
    <w:rsid w:val="00811B0E"/>
    <w:rsid w:val="00812888"/>
    <w:rsid w:val="00812EF2"/>
    <w:rsid w:val="00813DDD"/>
    <w:rsid w:val="0081418E"/>
    <w:rsid w:val="008149AD"/>
    <w:rsid w:val="00814CF9"/>
    <w:rsid w:val="00814F73"/>
    <w:rsid w:val="0081517C"/>
    <w:rsid w:val="00815B30"/>
    <w:rsid w:val="0081632F"/>
    <w:rsid w:val="00816F0D"/>
    <w:rsid w:val="00817CF1"/>
    <w:rsid w:val="0082000D"/>
    <w:rsid w:val="008200BC"/>
    <w:rsid w:val="008200C7"/>
    <w:rsid w:val="008212D8"/>
    <w:rsid w:val="008215BE"/>
    <w:rsid w:val="0082173E"/>
    <w:rsid w:val="008217D7"/>
    <w:rsid w:val="00821882"/>
    <w:rsid w:val="00822016"/>
    <w:rsid w:val="00822C76"/>
    <w:rsid w:val="008237D0"/>
    <w:rsid w:val="00823B7A"/>
    <w:rsid w:val="00823D4D"/>
    <w:rsid w:val="0082414C"/>
    <w:rsid w:val="00824BC9"/>
    <w:rsid w:val="00825EF0"/>
    <w:rsid w:val="00827244"/>
    <w:rsid w:val="008301A7"/>
    <w:rsid w:val="008304E8"/>
    <w:rsid w:val="00831265"/>
    <w:rsid w:val="00831DF0"/>
    <w:rsid w:val="0083234B"/>
    <w:rsid w:val="00832979"/>
    <w:rsid w:val="00832FF2"/>
    <w:rsid w:val="008335A3"/>
    <w:rsid w:val="0083476F"/>
    <w:rsid w:val="00835C7E"/>
    <w:rsid w:val="00835CC9"/>
    <w:rsid w:val="0083679E"/>
    <w:rsid w:val="008401FA"/>
    <w:rsid w:val="0084134E"/>
    <w:rsid w:val="00842105"/>
    <w:rsid w:val="00842144"/>
    <w:rsid w:val="008422B7"/>
    <w:rsid w:val="0084284A"/>
    <w:rsid w:val="008437BD"/>
    <w:rsid w:val="00843CDB"/>
    <w:rsid w:val="008444DD"/>
    <w:rsid w:val="0084571A"/>
    <w:rsid w:val="008459B5"/>
    <w:rsid w:val="00847855"/>
    <w:rsid w:val="00847CB4"/>
    <w:rsid w:val="00850C04"/>
    <w:rsid w:val="00850E8A"/>
    <w:rsid w:val="00851206"/>
    <w:rsid w:val="008514EF"/>
    <w:rsid w:val="008519CC"/>
    <w:rsid w:val="008523DB"/>
    <w:rsid w:val="00852A6A"/>
    <w:rsid w:val="008534BA"/>
    <w:rsid w:val="00853DCC"/>
    <w:rsid w:val="008544CD"/>
    <w:rsid w:val="00854AAE"/>
    <w:rsid w:val="00855491"/>
    <w:rsid w:val="00855BD5"/>
    <w:rsid w:val="00855D68"/>
    <w:rsid w:val="00856051"/>
    <w:rsid w:val="00857947"/>
    <w:rsid w:val="00857E77"/>
    <w:rsid w:val="00862415"/>
    <w:rsid w:val="00862DF4"/>
    <w:rsid w:val="008635FF"/>
    <w:rsid w:val="00864200"/>
    <w:rsid w:val="00864261"/>
    <w:rsid w:val="0086547A"/>
    <w:rsid w:val="008656A1"/>
    <w:rsid w:val="008656A9"/>
    <w:rsid w:val="00865C3B"/>
    <w:rsid w:val="0086734D"/>
    <w:rsid w:val="00867A72"/>
    <w:rsid w:val="0087014D"/>
    <w:rsid w:val="00876B74"/>
    <w:rsid w:val="00880924"/>
    <w:rsid w:val="00880B5A"/>
    <w:rsid w:val="008812A0"/>
    <w:rsid w:val="008814C8"/>
    <w:rsid w:val="00881849"/>
    <w:rsid w:val="00883487"/>
    <w:rsid w:val="008840CB"/>
    <w:rsid w:val="00884680"/>
    <w:rsid w:val="00885C51"/>
    <w:rsid w:val="00886617"/>
    <w:rsid w:val="00887A2E"/>
    <w:rsid w:val="00890932"/>
    <w:rsid w:val="00891901"/>
    <w:rsid w:val="0089306C"/>
    <w:rsid w:val="0089493C"/>
    <w:rsid w:val="008966BC"/>
    <w:rsid w:val="00896ECA"/>
    <w:rsid w:val="00897562"/>
    <w:rsid w:val="00897666"/>
    <w:rsid w:val="008977FF"/>
    <w:rsid w:val="008A003A"/>
    <w:rsid w:val="008A0982"/>
    <w:rsid w:val="008A3BEC"/>
    <w:rsid w:val="008A3E3F"/>
    <w:rsid w:val="008A46B3"/>
    <w:rsid w:val="008A480E"/>
    <w:rsid w:val="008A4828"/>
    <w:rsid w:val="008A4AC5"/>
    <w:rsid w:val="008A5DDD"/>
    <w:rsid w:val="008A5EB9"/>
    <w:rsid w:val="008A6D47"/>
    <w:rsid w:val="008A7BE0"/>
    <w:rsid w:val="008B2ACF"/>
    <w:rsid w:val="008B2E5D"/>
    <w:rsid w:val="008B3516"/>
    <w:rsid w:val="008B39B9"/>
    <w:rsid w:val="008B3C08"/>
    <w:rsid w:val="008B3E59"/>
    <w:rsid w:val="008B42D1"/>
    <w:rsid w:val="008B4334"/>
    <w:rsid w:val="008B4407"/>
    <w:rsid w:val="008B4FA0"/>
    <w:rsid w:val="008B670A"/>
    <w:rsid w:val="008B708B"/>
    <w:rsid w:val="008C067E"/>
    <w:rsid w:val="008C0748"/>
    <w:rsid w:val="008C08FB"/>
    <w:rsid w:val="008C0E1C"/>
    <w:rsid w:val="008C127F"/>
    <w:rsid w:val="008C1F10"/>
    <w:rsid w:val="008C207C"/>
    <w:rsid w:val="008C2095"/>
    <w:rsid w:val="008C3462"/>
    <w:rsid w:val="008C394B"/>
    <w:rsid w:val="008C3A9E"/>
    <w:rsid w:val="008C3BE8"/>
    <w:rsid w:val="008C4673"/>
    <w:rsid w:val="008C4B90"/>
    <w:rsid w:val="008C4DB8"/>
    <w:rsid w:val="008C6A17"/>
    <w:rsid w:val="008C7A42"/>
    <w:rsid w:val="008D165A"/>
    <w:rsid w:val="008D2CEB"/>
    <w:rsid w:val="008D4953"/>
    <w:rsid w:val="008D5BB8"/>
    <w:rsid w:val="008E0545"/>
    <w:rsid w:val="008E0B95"/>
    <w:rsid w:val="008E2A0D"/>
    <w:rsid w:val="008E2D0D"/>
    <w:rsid w:val="008E4B79"/>
    <w:rsid w:val="008E4DAE"/>
    <w:rsid w:val="008E5298"/>
    <w:rsid w:val="008E5B02"/>
    <w:rsid w:val="008E5F26"/>
    <w:rsid w:val="008E641F"/>
    <w:rsid w:val="008E69E8"/>
    <w:rsid w:val="008F0F88"/>
    <w:rsid w:val="008F122A"/>
    <w:rsid w:val="008F1DD7"/>
    <w:rsid w:val="008F226C"/>
    <w:rsid w:val="008F2566"/>
    <w:rsid w:val="008F256B"/>
    <w:rsid w:val="008F2B37"/>
    <w:rsid w:val="008F2F45"/>
    <w:rsid w:val="008F330C"/>
    <w:rsid w:val="008F4270"/>
    <w:rsid w:val="008F544F"/>
    <w:rsid w:val="008F62A3"/>
    <w:rsid w:val="008F6CDB"/>
    <w:rsid w:val="0090060E"/>
    <w:rsid w:val="00900C4E"/>
    <w:rsid w:val="00901790"/>
    <w:rsid w:val="00902CAA"/>
    <w:rsid w:val="00903384"/>
    <w:rsid w:val="00903A5E"/>
    <w:rsid w:val="0090445F"/>
    <w:rsid w:val="00904895"/>
    <w:rsid w:val="00904AFD"/>
    <w:rsid w:val="00904E9A"/>
    <w:rsid w:val="009055FC"/>
    <w:rsid w:val="00905A27"/>
    <w:rsid w:val="00906E59"/>
    <w:rsid w:val="009073D4"/>
    <w:rsid w:val="00907860"/>
    <w:rsid w:val="0091138E"/>
    <w:rsid w:val="00911B10"/>
    <w:rsid w:val="00911BDF"/>
    <w:rsid w:val="0091268D"/>
    <w:rsid w:val="00912CF9"/>
    <w:rsid w:val="00912D04"/>
    <w:rsid w:val="00912FB0"/>
    <w:rsid w:val="0091346E"/>
    <w:rsid w:val="0091378B"/>
    <w:rsid w:val="00913865"/>
    <w:rsid w:val="0091453F"/>
    <w:rsid w:val="00914F10"/>
    <w:rsid w:val="00915961"/>
    <w:rsid w:val="00915A3F"/>
    <w:rsid w:val="00916495"/>
    <w:rsid w:val="00916EB5"/>
    <w:rsid w:val="00917034"/>
    <w:rsid w:val="00917501"/>
    <w:rsid w:val="00917FA1"/>
    <w:rsid w:val="009213A8"/>
    <w:rsid w:val="00921956"/>
    <w:rsid w:val="0092196C"/>
    <w:rsid w:val="00921C5C"/>
    <w:rsid w:val="00921FE3"/>
    <w:rsid w:val="00922AC0"/>
    <w:rsid w:val="00922BAF"/>
    <w:rsid w:val="00922CA9"/>
    <w:rsid w:val="00923379"/>
    <w:rsid w:val="0092461C"/>
    <w:rsid w:val="009248EE"/>
    <w:rsid w:val="00924E22"/>
    <w:rsid w:val="009258D5"/>
    <w:rsid w:val="00926172"/>
    <w:rsid w:val="009277EB"/>
    <w:rsid w:val="009306EC"/>
    <w:rsid w:val="009317F4"/>
    <w:rsid w:val="0093201A"/>
    <w:rsid w:val="0093304E"/>
    <w:rsid w:val="00933FA8"/>
    <w:rsid w:val="00935A94"/>
    <w:rsid w:val="0093777C"/>
    <w:rsid w:val="00940211"/>
    <w:rsid w:val="0094028E"/>
    <w:rsid w:val="00941F0F"/>
    <w:rsid w:val="00942779"/>
    <w:rsid w:val="009434BE"/>
    <w:rsid w:val="00943C3F"/>
    <w:rsid w:val="0094437B"/>
    <w:rsid w:val="009444AA"/>
    <w:rsid w:val="00944B05"/>
    <w:rsid w:val="00944FF1"/>
    <w:rsid w:val="00945339"/>
    <w:rsid w:val="0094551B"/>
    <w:rsid w:val="009459F3"/>
    <w:rsid w:val="00945AA5"/>
    <w:rsid w:val="00945D1A"/>
    <w:rsid w:val="00947B04"/>
    <w:rsid w:val="0095110A"/>
    <w:rsid w:val="009511D8"/>
    <w:rsid w:val="009513CB"/>
    <w:rsid w:val="0095263C"/>
    <w:rsid w:val="00952F10"/>
    <w:rsid w:val="0095579D"/>
    <w:rsid w:val="00955C5D"/>
    <w:rsid w:val="009566A2"/>
    <w:rsid w:val="00956E80"/>
    <w:rsid w:val="00960188"/>
    <w:rsid w:val="009602F5"/>
    <w:rsid w:val="00961AED"/>
    <w:rsid w:val="009628B5"/>
    <w:rsid w:val="009640C8"/>
    <w:rsid w:val="00965548"/>
    <w:rsid w:val="00966883"/>
    <w:rsid w:val="009672A2"/>
    <w:rsid w:val="00967AA4"/>
    <w:rsid w:val="00967E8B"/>
    <w:rsid w:val="0097012E"/>
    <w:rsid w:val="00970840"/>
    <w:rsid w:val="00971030"/>
    <w:rsid w:val="00971A5C"/>
    <w:rsid w:val="00972124"/>
    <w:rsid w:val="00972514"/>
    <w:rsid w:val="00972A4B"/>
    <w:rsid w:val="00973290"/>
    <w:rsid w:val="00973672"/>
    <w:rsid w:val="00973B56"/>
    <w:rsid w:val="00973D1E"/>
    <w:rsid w:val="009757EC"/>
    <w:rsid w:val="0097591A"/>
    <w:rsid w:val="00977ECB"/>
    <w:rsid w:val="00980D5E"/>
    <w:rsid w:val="00980E1C"/>
    <w:rsid w:val="00981C8F"/>
    <w:rsid w:val="00982423"/>
    <w:rsid w:val="0098396B"/>
    <w:rsid w:val="00984176"/>
    <w:rsid w:val="00985500"/>
    <w:rsid w:val="00985A89"/>
    <w:rsid w:val="00986F96"/>
    <w:rsid w:val="0098713C"/>
    <w:rsid w:val="00987D08"/>
    <w:rsid w:val="00987D7A"/>
    <w:rsid w:val="00990090"/>
    <w:rsid w:val="00990D69"/>
    <w:rsid w:val="00992F18"/>
    <w:rsid w:val="00993017"/>
    <w:rsid w:val="00993A94"/>
    <w:rsid w:val="0099400B"/>
    <w:rsid w:val="00994246"/>
    <w:rsid w:val="00994C17"/>
    <w:rsid w:val="009957AA"/>
    <w:rsid w:val="00997395"/>
    <w:rsid w:val="00997BAC"/>
    <w:rsid w:val="009A04E3"/>
    <w:rsid w:val="009A1B16"/>
    <w:rsid w:val="009A1CE5"/>
    <w:rsid w:val="009A1FA0"/>
    <w:rsid w:val="009A380D"/>
    <w:rsid w:val="009A3968"/>
    <w:rsid w:val="009A46BA"/>
    <w:rsid w:val="009A4D81"/>
    <w:rsid w:val="009A5197"/>
    <w:rsid w:val="009A5E18"/>
    <w:rsid w:val="009A638D"/>
    <w:rsid w:val="009B06CC"/>
    <w:rsid w:val="009B1213"/>
    <w:rsid w:val="009B1992"/>
    <w:rsid w:val="009B1ADF"/>
    <w:rsid w:val="009B2BAB"/>
    <w:rsid w:val="009B3993"/>
    <w:rsid w:val="009B4991"/>
    <w:rsid w:val="009B49B5"/>
    <w:rsid w:val="009B4D53"/>
    <w:rsid w:val="009B57F2"/>
    <w:rsid w:val="009B5932"/>
    <w:rsid w:val="009B5D7E"/>
    <w:rsid w:val="009B5F2F"/>
    <w:rsid w:val="009B6B6B"/>
    <w:rsid w:val="009B6D12"/>
    <w:rsid w:val="009B74B0"/>
    <w:rsid w:val="009B7970"/>
    <w:rsid w:val="009B7D6D"/>
    <w:rsid w:val="009C029E"/>
    <w:rsid w:val="009C04C6"/>
    <w:rsid w:val="009C0A54"/>
    <w:rsid w:val="009C0EE0"/>
    <w:rsid w:val="009C16D3"/>
    <w:rsid w:val="009C17F5"/>
    <w:rsid w:val="009C21C7"/>
    <w:rsid w:val="009C36C6"/>
    <w:rsid w:val="009C4327"/>
    <w:rsid w:val="009C488F"/>
    <w:rsid w:val="009C4F13"/>
    <w:rsid w:val="009C63C3"/>
    <w:rsid w:val="009C6D7F"/>
    <w:rsid w:val="009C71D6"/>
    <w:rsid w:val="009C7376"/>
    <w:rsid w:val="009D0BCD"/>
    <w:rsid w:val="009D0C26"/>
    <w:rsid w:val="009D0C58"/>
    <w:rsid w:val="009D146D"/>
    <w:rsid w:val="009D2DAE"/>
    <w:rsid w:val="009D2F58"/>
    <w:rsid w:val="009D2F83"/>
    <w:rsid w:val="009D3D14"/>
    <w:rsid w:val="009D3FF7"/>
    <w:rsid w:val="009D4DDA"/>
    <w:rsid w:val="009D79EC"/>
    <w:rsid w:val="009E033C"/>
    <w:rsid w:val="009E045E"/>
    <w:rsid w:val="009E0D51"/>
    <w:rsid w:val="009E1C1C"/>
    <w:rsid w:val="009E1FD7"/>
    <w:rsid w:val="009E2AD0"/>
    <w:rsid w:val="009E43B7"/>
    <w:rsid w:val="009E612E"/>
    <w:rsid w:val="009E6C52"/>
    <w:rsid w:val="009E7899"/>
    <w:rsid w:val="009E7BAF"/>
    <w:rsid w:val="009F005D"/>
    <w:rsid w:val="009F01D4"/>
    <w:rsid w:val="009F0634"/>
    <w:rsid w:val="009F071D"/>
    <w:rsid w:val="009F0A62"/>
    <w:rsid w:val="009F1704"/>
    <w:rsid w:val="009F2829"/>
    <w:rsid w:val="009F3AD7"/>
    <w:rsid w:val="009F40E3"/>
    <w:rsid w:val="009F73C0"/>
    <w:rsid w:val="009F7DF2"/>
    <w:rsid w:val="00A000F3"/>
    <w:rsid w:val="00A00D89"/>
    <w:rsid w:val="00A01355"/>
    <w:rsid w:val="00A016B9"/>
    <w:rsid w:val="00A017A1"/>
    <w:rsid w:val="00A031FB"/>
    <w:rsid w:val="00A0407E"/>
    <w:rsid w:val="00A04545"/>
    <w:rsid w:val="00A05422"/>
    <w:rsid w:val="00A07559"/>
    <w:rsid w:val="00A07C7F"/>
    <w:rsid w:val="00A10ECE"/>
    <w:rsid w:val="00A120E3"/>
    <w:rsid w:val="00A13247"/>
    <w:rsid w:val="00A1386F"/>
    <w:rsid w:val="00A153E6"/>
    <w:rsid w:val="00A16471"/>
    <w:rsid w:val="00A16E36"/>
    <w:rsid w:val="00A17E83"/>
    <w:rsid w:val="00A205C6"/>
    <w:rsid w:val="00A2064B"/>
    <w:rsid w:val="00A20B8D"/>
    <w:rsid w:val="00A20C8F"/>
    <w:rsid w:val="00A21BED"/>
    <w:rsid w:val="00A22320"/>
    <w:rsid w:val="00A2298D"/>
    <w:rsid w:val="00A23B26"/>
    <w:rsid w:val="00A25711"/>
    <w:rsid w:val="00A258FD"/>
    <w:rsid w:val="00A25931"/>
    <w:rsid w:val="00A26351"/>
    <w:rsid w:val="00A26386"/>
    <w:rsid w:val="00A26D43"/>
    <w:rsid w:val="00A27133"/>
    <w:rsid w:val="00A27220"/>
    <w:rsid w:val="00A276CA"/>
    <w:rsid w:val="00A27AA2"/>
    <w:rsid w:val="00A326D1"/>
    <w:rsid w:val="00A3305D"/>
    <w:rsid w:val="00A331B5"/>
    <w:rsid w:val="00A33F36"/>
    <w:rsid w:val="00A33FBC"/>
    <w:rsid w:val="00A33FC1"/>
    <w:rsid w:val="00A342E9"/>
    <w:rsid w:val="00A344F5"/>
    <w:rsid w:val="00A34AA0"/>
    <w:rsid w:val="00A354D6"/>
    <w:rsid w:val="00A354D8"/>
    <w:rsid w:val="00A359A7"/>
    <w:rsid w:val="00A35C5E"/>
    <w:rsid w:val="00A35F45"/>
    <w:rsid w:val="00A36793"/>
    <w:rsid w:val="00A40FA7"/>
    <w:rsid w:val="00A41251"/>
    <w:rsid w:val="00A41DBE"/>
    <w:rsid w:val="00A41DBF"/>
    <w:rsid w:val="00A444CF"/>
    <w:rsid w:val="00A446A2"/>
    <w:rsid w:val="00A44B60"/>
    <w:rsid w:val="00A44C08"/>
    <w:rsid w:val="00A45F1C"/>
    <w:rsid w:val="00A4613A"/>
    <w:rsid w:val="00A46740"/>
    <w:rsid w:val="00A46762"/>
    <w:rsid w:val="00A47EA0"/>
    <w:rsid w:val="00A50A7B"/>
    <w:rsid w:val="00A5120F"/>
    <w:rsid w:val="00A5165B"/>
    <w:rsid w:val="00A51858"/>
    <w:rsid w:val="00A52668"/>
    <w:rsid w:val="00A52C3F"/>
    <w:rsid w:val="00A52F04"/>
    <w:rsid w:val="00A53E09"/>
    <w:rsid w:val="00A54B3C"/>
    <w:rsid w:val="00A552F4"/>
    <w:rsid w:val="00A57872"/>
    <w:rsid w:val="00A57ED4"/>
    <w:rsid w:val="00A60BF9"/>
    <w:rsid w:val="00A61CE8"/>
    <w:rsid w:val="00A62A35"/>
    <w:rsid w:val="00A62E6E"/>
    <w:rsid w:val="00A64A83"/>
    <w:rsid w:val="00A650BE"/>
    <w:rsid w:val="00A65A6B"/>
    <w:rsid w:val="00A66343"/>
    <w:rsid w:val="00A67AFC"/>
    <w:rsid w:val="00A70F15"/>
    <w:rsid w:val="00A71278"/>
    <w:rsid w:val="00A71714"/>
    <w:rsid w:val="00A71BCF"/>
    <w:rsid w:val="00A71C04"/>
    <w:rsid w:val="00A72B57"/>
    <w:rsid w:val="00A73BFA"/>
    <w:rsid w:val="00A73CCF"/>
    <w:rsid w:val="00A74638"/>
    <w:rsid w:val="00A75247"/>
    <w:rsid w:val="00A75DA6"/>
    <w:rsid w:val="00A75E74"/>
    <w:rsid w:val="00A76F22"/>
    <w:rsid w:val="00A7743E"/>
    <w:rsid w:val="00A80029"/>
    <w:rsid w:val="00A804EE"/>
    <w:rsid w:val="00A813BB"/>
    <w:rsid w:val="00A813F8"/>
    <w:rsid w:val="00A81E58"/>
    <w:rsid w:val="00A81F03"/>
    <w:rsid w:val="00A8222F"/>
    <w:rsid w:val="00A82260"/>
    <w:rsid w:val="00A82E65"/>
    <w:rsid w:val="00A830D9"/>
    <w:rsid w:val="00A830FC"/>
    <w:rsid w:val="00A831AF"/>
    <w:rsid w:val="00A8337B"/>
    <w:rsid w:val="00A83667"/>
    <w:rsid w:val="00A84A4D"/>
    <w:rsid w:val="00A84BD7"/>
    <w:rsid w:val="00A869FC"/>
    <w:rsid w:val="00A875DA"/>
    <w:rsid w:val="00A90124"/>
    <w:rsid w:val="00A91919"/>
    <w:rsid w:val="00A92F48"/>
    <w:rsid w:val="00A9421D"/>
    <w:rsid w:val="00A9481E"/>
    <w:rsid w:val="00A94A5C"/>
    <w:rsid w:val="00A94E03"/>
    <w:rsid w:val="00A950D6"/>
    <w:rsid w:val="00A96281"/>
    <w:rsid w:val="00A96915"/>
    <w:rsid w:val="00A972B4"/>
    <w:rsid w:val="00AA0779"/>
    <w:rsid w:val="00AA0804"/>
    <w:rsid w:val="00AA096E"/>
    <w:rsid w:val="00AA1F50"/>
    <w:rsid w:val="00AA254C"/>
    <w:rsid w:val="00AA31C8"/>
    <w:rsid w:val="00AA4858"/>
    <w:rsid w:val="00AA628E"/>
    <w:rsid w:val="00AA7A12"/>
    <w:rsid w:val="00AB0123"/>
    <w:rsid w:val="00AB154F"/>
    <w:rsid w:val="00AB156D"/>
    <w:rsid w:val="00AB168B"/>
    <w:rsid w:val="00AB3CCE"/>
    <w:rsid w:val="00AB43FB"/>
    <w:rsid w:val="00AB477B"/>
    <w:rsid w:val="00AB4D4F"/>
    <w:rsid w:val="00AB525D"/>
    <w:rsid w:val="00AB6109"/>
    <w:rsid w:val="00AB6EE2"/>
    <w:rsid w:val="00AB7834"/>
    <w:rsid w:val="00AC0482"/>
    <w:rsid w:val="00AC0AB1"/>
    <w:rsid w:val="00AC0B3A"/>
    <w:rsid w:val="00AC0BF5"/>
    <w:rsid w:val="00AC13D1"/>
    <w:rsid w:val="00AC145E"/>
    <w:rsid w:val="00AC2995"/>
    <w:rsid w:val="00AC34FC"/>
    <w:rsid w:val="00AC40E5"/>
    <w:rsid w:val="00AC5BD5"/>
    <w:rsid w:val="00AC607F"/>
    <w:rsid w:val="00AC6AE2"/>
    <w:rsid w:val="00AC7440"/>
    <w:rsid w:val="00AC7C9C"/>
    <w:rsid w:val="00AD05BB"/>
    <w:rsid w:val="00AD0B1D"/>
    <w:rsid w:val="00AD0C49"/>
    <w:rsid w:val="00AD130A"/>
    <w:rsid w:val="00AD1976"/>
    <w:rsid w:val="00AD39AA"/>
    <w:rsid w:val="00AD3C2D"/>
    <w:rsid w:val="00AD411B"/>
    <w:rsid w:val="00AD42D2"/>
    <w:rsid w:val="00AD455B"/>
    <w:rsid w:val="00AD473A"/>
    <w:rsid w:val="00AD5B7F"/>
    <w:rsid w:val="00AD66D7"/>
    <w:rsid w:val="00AD7D51"/>
    <w:rsid w:val="00AD7E81"/>
    <w:rsid w:val="00AE07DE"/>
    <w:rsid w:val="00AE0EC0"/>
    <w:rsid w:val="00AE0FA2"/>
    <w:rsid w:val="00AE27A6"/>
    <w:rsid w:val="00AE2F18"/>
    <w:rsid w:val="00AE2F9B"/>
    <w:rsid w:val="00AE3413"/>
    <w:rsid w:val="00AE3836"/>
    <w:rsid w:val="00AE49AE"/>
    <w:rsid w:val="00AE52A5"/>
    <w:rsid w:val="00AE6981"/>
    <w:rsid w:val="00AE6AE8"/>
    <w:rsid w:val="00AE78BA"/>
    <w:rsid w:val="00AF220C"/>
    <w:rsid w:val="00AF2D50"/>
    <w:rsid w:val="00AF5292"/>
    <w:rsid w:val="00AF61A2"/>
    <w:rsid w:val="00AF6EE0"/>
    <w:rsid w:val="00AF70C3"/>
    <w:rsid w:val="00AF78A9"/>
    <w:rsid w:val="00AF79A7"/>
    <w:rsid w:val="00AF7ED2"/>
    <w:rsid w:val="00B004DF"/>
    <w:rsid w:val="00B00E5D"/>
    <w:rsid w:val="00B00FB9"/>
    <w:rsid w:val="00B0158D"/>
    <w:rsid w:val="00B02A05"/>
    <w:rsid w:val="00B03870"/>
    <w:rsid w:val="00B046E5"/>
    <w:rsid w:val="00B049C7"/>
    <w:rsid w:val="00B057F9"/>
    <w:rsid w:val="00B05925"/>
    <w:rsid w:val="00B05B93"/>
    <w:rsid w:val="00B06B92"/>
    <w:rsid w:val="00B06F41"/>
    <w:rsid w:val="00B074FF"/>
    <w:rsid w:val="00B103B3"/>
    <w:rsid w:val="00B10672"/>
    <w:rsid w:val="00B10ECB"/>
    <w:rsid w:val="00B1107C"/>
    <w:rsid w:val="00B124DF"/>
    <w:rsid w:val="00B13604"/>
    <w:rsid w:val="00B153E0"/>
    <w:rsid w:val="00B15B82"/>
    <w:rsid w:val="00B15BD3"/>
    <w:rsid w:val="00B168FB"/>
    <w:rsid w:val="00B175F3"/>
    <w:rsid w:val="00B2009F"/>
    <w:rsid w:val="00B20568"/>
    <w:rsid w:val="00B205E0"/>
    <w:rsid w:val="00B20A45"/>
    <w:rsid w:val="00B20AAF"/>
    <w:rsid w:val="00B20B2C"/>
    <w:rsid w:val="00B21385"/>
    <w:rsid w:val="00B2206C"/>
    <w:rsid w:val="00B225E4"/>
    <w:rsid w:val="00B2322E"/>
    <w:rsid w:val="00B240BA"/>
    <w:rsid w:val="00B240FE"/>
    <w:rsid w:val="00B251A0"/>
    <w:rsid w:val="00B26001"/>
    <w:rsid w:val="00B2645C"/>
    <w:rsid w:val="00B3185F"/>
    <w:rsid w:val="00B32539"/>
    <w:rsid w:val="00B33A8A"/>
    <w:rsid w:val="00B33C62"/>
    <w:rsid w:val="00B37BDE"/>
    <w:rsid w:val="00B40285"/>
    <w:rsid w:val="00B415E9"/>
    <w:rsid w:val="00B41649"/>
    <w:rsid w:val="00B43104"/>
    <w:rsid w:val="00B4452B"/>
    <w:rsid w:val="00B4487B"/>
    <w:rsid w:val="00B45567"/>
    <w:rsid w:val="00B45C86"/>
    <w:rsid w:val="00B468A8"/>
    <w:rsid w:val="00B46FCB"/>
    <w:rsid w:val="00B47D7B"/>
    <w:rsid w:val="00B47F78"/>
    <w:rsid w:val="00B50236"/>
    <w:rsid w:val="00B503C6"/>
    <w:rsid w:val="00B50429"/>
    <w:rsid w:val="00B5184A"/>
    <w:rsid w:val="00B520F2"/>
    <w:rsid w:val="00B52895"/>
    <w:rsid w:val="00B52912"/>
    <w:rsid w:val="00B532CC"/>
    <w:rsid w:val="00B533EB"/>
    <w:rsid w:val="00B53927"/>
    <w:rsid w:val="00B54691"/>
    <w:rsid w:val="00B548B8"/>
    <w:rsid w:val="00B54B53"/>
    <w:rsid w:val="00B551E2"/>
    <w:rsid w:val="00B55E4A"/>
    <w:rsid w:val="00B562CC"/>
    <w:rsid w:val="00B57BA1"/>
    <w:rsid w:val="00B57F06"/>
    <w:rsid w:val="00B60CC9"/>
    <w:rsid w:val="00B63024"/>
    <w:rsid w:val="00B6438D"/>
    <w:rsid w:val="00B643E8"/>
    <w:rsid w:val="00B64600"/>
    <w:rsid w:val="00B64EC2"/>
    <w:rsid w:val="00B64F26"/>
    <w:rsid w:val="00B65AF1"/>
    <w:rsid w:val="00B65E60"/>
    <w:rsid w:val="00B662FF"/>
    <w:rsid w:val="00B666A6"/>
    <w:rsid w:val="00B666BC"/>
    <w:rsid w:val="00B6735F"/>
    <w:rsid w:val="00B70B72"/>
    <w:rsid w:val="00B71498"/>
    <w:rsid w:val="00B71595"/>
    <w:rsid w:val="00B72513"/>
    <w:rsid w:val="00B72A5C"/>
    <w:rsid w:val="00B72E55"/>
    <w:rsid w:val="00B7372A"/>
    <w:rsid w:val="00B7497C"/>
    <w:rsid w:val="00B74C6F"/>
    <w:rsid w:val="00B74CC0"/>
    <w:rsid w:val="00B74E4F"/>
    <w:rsid w:val="00B7504A"/>
    <w:rsid w:val="00B75125"/>
    <w:rsid w:val="00B756B6"/>
    <w:rsid w:val="00B75AEB"/>
    <w:rsid w:val="00B75B7C"/>
    <w:rsid w:val="00B76DD0"/>
    <w:rsid w:val="00B76FD2"/>
    <w:rsid w:val="00B77381"/>
    <w:rsid w:val="00B80044"/>
    <w:rsid w:val="00B809AE"/>
    <w:rsid w:val="00B810C6"/>
    <w:rsid w:val="00B82E65"/>
    <w:rsid w:val="00B82F94"/>
    <w:rsid w:val="00B839D3"/>
    <w:rsid w:val="00B83E49"/>
    <w:rsid w:val="00B840EC"/>
    <w:rsid w:val="00B84784"/>
    <w:rsid w:val="00B85AF1"/>
    <w:rsid w:val="00B86435"/>
    <w:rsid w:val="00B8658F"/>
    <w:rsid w:val="00B86B31"/>
    <w:rsid w:val="00B90F0F"/>
    <w:rsid w:val="00B91B31"/>
    <w:rsid w:val="00B9271A"/>
    <w:rsid w:val="00B92825"/>
    <w:rsid w:val="00B93023"/>
    <w:rsid w:val="00B9386A"/>
    <w:rsid w:val="00B9389D"/>
    <w:rsid w:val="00B93BB0"/>
    <w:rsid w:val="00B97169"/>
    <w:rsid w:val="00B97361"/>
    <w:rsid w:val="00BA0BF9"/>
    <w:rsid w:val="00BA2A8B"/>
    <w:rsid w:val="00BA3A62"/>
    <w:rsid w:val="00BA3EC3"/>
    <w:rsid w:val="00BA4103"/>
    <w:rsid w:val="00BA4281"/>
    <w:rsid w:val="00BA46DB"/>
    <w:rsid w:val="00BA4920"/>
    <w:rsid w:val="00BA5468"/>
    <w:rsid w:val="00BA54F3"/>
    <w:rsid w:val="00BA6D28"/>
    <w:rsid w:val="00BA6FF7"/>
    <w:rsid w:val="00BA7CCD"/>
    <w:rsid w:val="00BB173B"/>
    <w:rsid w:val="00BB2237"/>
    <w:rsid w:val="00BB2931"/>
    <w:rsid w:val="00BB297F"/>
    <w:rsid w:val="00BB2B33"/>
    <w:rsid w:val="00BB2CCB"/>
    <w:rsid w:val="00BB31AD"/>
    <w:rsid w:val="00BB34FD"/>
    <w:rsid w:val="00BB4096"/>
    <w:rsid w:val="00BB40C5"/>
    <w:rsid w:val="00BB4558"/>
    <w:rsid w:val="00BB49A0"/>
    <w:rsid w:val="00BB49B3"/>
    <w:rsid w:val="00BB52E4"/>
    <w:rsid w:val="00BB5B28"/>
    <w:rsid w:val="00BB5F09"/>
    <w:rsid w:val="00BB5F99"/>
    <w:rsid w:val="00BB60F8"/>
    <w:rsid w:val="00BB640A"/>
    <w:rsid w:val="00BB7193"/>
    <w:rsid w:val="00BB7764"/>
    <w:rsid w:val="00BC1C73"/>
    <w:rsid w:val="00BC3314"/>
    <w:rsid w:val="00BC3549"/>
    <w:rsid w:val="00BC3F26"/>
    <w:rsid w:val="00BC3FA5"/>
    <w:rsid w:val="00BC41CE"/>
    <w:rsid w:val="00BC4822"/>
    <w:rsid w:val="00BC5C59"/>
    <w:rsid w:val="00BC5C63"/>
    <w:rsid w:val="00BC6FEF"/>
    <w:rsid w:val="00BC7317"/>
    <w:rsid w:val="00BC789C"/>
    <w:rsid w:val="00BC7D76"/>
    <w:rsid w:val="00BD0B8A"/>
    <w:rsid w:val="00BD12E8"/>
    <w:rsid w:val="00BD166C"/>
    <w:rsid w:val="00BD1D40"/>
    <w:rsid w:val="00BD4999"/>
    <w:rsid w:val="00BD4ACE"/>
    <w:rsid w:val="00BD4DAB"/>
    <w:rsid w:val="00BD6D04"/>
    <w:rsid w:val="00BD77FC"/>
    <w:rsid w:val="00BE035B"/>
    <w:rsid w:val="00BE0441"/>
    <w:rsid w:val="00BE0BE7"/>
    <w:rsid w:val="00BE0CAE"/>
    <w:rsid w:val="00BE126E"/>
    <w:rsid w:val="00BE258B"/>
    <w:rsid w:val="00BE283A"/>
    <w:rsid w:val="00BE3598"/>
    <w:rsid w:val="00BE4492"/>
    <w:rsid w:val="00BE451B"/>
    <w:rsid w:val="00BE5C14"/>
    <w:rsid w:val="00BE65E8"/>
    <w:rsid w:val="00BE68BE"/>
    <w:rsid w:val="00BE6BB6"/>
    <w:rsid w:val="00BE72BE"/>
    <w:rsid w:val="00BE7A7A"/>
    <w:rsid w:val="00BF0113"/>
    <w:rsid w:val="00BF0D87"/>
    <w:rsid w:val="00BF17D4"/>
    <w:rsid w:val="00BF1C93"/>
    <w:rsid w:val="00BF1E8E"/>
    <w:rsid w:val="00BF24CA"/>
    <w:rsid w:val="00BF2D6B"/>
    <w:rsid w:val="00BF37A0"/>
    <w:rsid w:val="00BF3BB7"/>
    <w:rsid w:val="00BF3C16"/>
    <w:rsid w:val="00BF4176"/>
    <w:rsid w:val="00BF4644"/>
    <w:rsid w:val="00BF5FDA"/>
    <w:rsid w:val="00BF6B48"/>
    <w:rsid w:val="00BF7F84"/>
    <w:rsid w:val="00C00307"/>
    <w:rsid w:val="00C00536"/>
    <w:rsid w:val="00C00D15"/>
    <w:rsid w:val="00C00FD0"/>
    <w:rsid w:val="00C01C77"/>
    <w:rsid w:val="00C0223A"/>
    <w:rsid w:val="00C02B27"/>
    <w:rsid w:val="00C031D1"/>
    <w:rsid w:val="00C03270"/>
    <w:rsid w:val="00C035A6"/>
    <w:rsid w:val="00C039C7"/>
    <w:rsid w:val="00C03F5E"/>
    <w:rsid w:val="00C04422"/>
    <w:rsid w:val="00C05717"/>
    <w:rsid w:val="00C06464"/>
    <w:rsid w:val="00C10066"/>
    <w:rsid w:val="00C11CEE"/>
    <w:rsid w:val="00C11F87"/>
    <w:rsid w:val="00C12082"/>
    <w:rsid w:val="00C126FE"/>
    <w:rsid w:val="00C12D0E"/>
    <w:rsid w:val="00C130E0"/>
    <w:rsid w:val="00C13133"/>
    <w:rsid w:val="00C13370"/>
    <w:rsid w:val="00C134B2"/>
    <w:rsid w:val="00C13651"/>
    <w:rsid w:val="00C1423C"/>
    <w:rsid w:val="00C1424C"/>
    <w:rsid w:val="00C14E3E"/>
    <w:rsid w:val="00C15073"/>
    <w:rsid w:val="00C15189"/>
    <w:rsid w:val="00C154AE"/>
    <w:rsid w:val="00C15534"/>
    <w:rsid w:val="00C158E9"/>
    <w:rsid w:val="00C1597A"/>
    <w:rsid w:val="00C15C89"/>
    <w:rsid w:val="00C15F82"/>
    <w:rsid w:val="00C170C2"/>
    <w:rsid w:val="00C1747F"/>
    <w:rsid w:val="00C17836"/>
    <w:rsid w:val="00C17D8B"/>
    <w:rsid w:val="00C20E76"/>
    <w:rsid w:val="00C217F7"/>
    <w:rsid w:val="00C220FE"/>
    <w:rsid w:val="00C227C4"/>
    <w:rsid w:val="00C229D5"/>
    <w:rsid w:val="00C249C5"/>
    <w:rsid w:val="00C25B8D"/>
    <w:rsid w:val="00C2699F"/>
    <w:rsid w:val="00C26B06"/>
    <w:rsid w:val="00C26E8F"/>
    <w:rsid w:val="00C273E7"/>
    <w:rsid w:val="00C276CF"/>
    <w:rsid w:val="00C27A50"/>
    <w:rsid w:val="00C30ADC"/>
    <w:rsid w:val="00C3168E"/>
    <w:rsid w:val="00C321C8"/>
    <w:rsid w:val="00C33184"/>
    <w:rsid w:val="00C33534"/>
    <w:rsid w:val="00C33909"/>
    <w:rsid w:val="00C344D0"/>
    <w:rsid w:val="00C34A0E"/>
    <w:rsid w:val="00C3530B"/>
    <w:rsid w:val="00C35B31"/>
    <w:rsid w:val="00C35D6A"/>
    <w:rsid w:val="00C36754"/>
    <w:rsid w:val="00C420F9"/>
    <w:rsid w:val="00C42737"/>
    <w:rsid w:val="00C4468C"/>
    <w:rsid w:val="00C44B16"/>
    <w:rsid w:val="00C44CC4"/>
    <w:rsid w:val="00C45140"/>
    <w:rsid w:val="00C45706"/>
    <w:rsid w:val="00C45768"/>
    <w:rsid w:val="00C45790"/>
    <w:rsid w:val="00C45E07"/>
    <w:rsid w:val="00C4676D"/>
    <w:rsid w:val="00C468EA"/>
    <w:rsid w:val="00C46DF2"/>
    <w:rsid w:val="00C47EA4"/>
    <w:rsid w:val="00C503C7"/>
    <w:rsid w:val="00C50821"/>
    <w:rsid w:val="00C51BEB"/>
    <w:rsid w:val="00C51CBA"/>
    <w:rsid w:val="00C522F1"/>
    <w:rsid w:val="00C5296B"/>
    <w:rsid w:val="00C53B76"/>
    <w:rsid w:val="00C54C1F"/>
    <w:rsid w:val="00C56721"/>
    <w:rsid w:val="00C57E31"/>
    <w:rsid w:val="00C639B3"/>
    <w:rsid w:val="00C63E1F"/>
    <w:rsid w:val="00C6427E"/>
    <w:rsid w:val="00C6503F"/>
    <w:rsid w:val="00C65124"/>
    <w:rsid w:val="00C657A0"/>
    <w:rsid w:val="00C66B77"/>
    <w:rsid w:val="00C66D8A"/>
    <w:rsid w:val="00C675FC"/>
    <w:rsid w:val="00C70616"/>
    <w:rsid w:val="00C714B8"/>
    <w:rsid w:val="00C727AE"/>
    <w:rsid w:val="00C7289C"/>
    <w:rsid w:val="00C73D6F"/>
    <w:rsid w:val="00C73E1E"/>
    <w:rsid w:val="00C74AA0"/>
    <w:rsid w:val="00C74C32"/>
    <w:rsid w:val="00C759F2"/>
    <w:rsid w:val="00C75B9E"/>
    <w:rsid w:val="00C771A0"/>
    <w:rsid w:val="00C772CA"/>
    <w:rsid w:val="00C77D63"/>
    <w:rsid w:val="00C802FE"/>
    <w:rsid w:val="00C80D13"/>
    <w:rsid w:val="00C81F75"/>
    <w:rsid w:val="00C82B84"/>
    <w:rsid w:val="00C83363"/>
    <w:rsid w:val="00C83385"/>
    <w:rsid w:val="00C83863"/>
    <w:rsid w:val="00C84386"/>
    <w:rsid w:val="00C84C13"/>
    <w:rsid w:val="00C85701"/>
    <w:rsid w:val="00C8659B"/>
    <w:rsid w:val="00C9055B"/>
    <w:rsid w:val="00C915AF"/>
    <w:rsid w:val="00C91FA9"/>
    <w:rsid w:val="00C928EB"/>
    <w:rsid w:val="00C92CB7"/>
    <w:rsid w:val="00C934A4"/>
    <w:rsid w:val="00C93898"/>
    <w:rsid w:val="00C96ACB"/>
    <w:rsid w:val="00C96D48"/>
    <w:rsid w:val="00C96DC3"/>
    <w:rsid w:val="00C9793C"/>
    <w:rsid w:val="00CA043E"/>
    <w:rsid w:val="00CA07AE"/>
    <w:rsid w:val="00CA1F15"/>
    <w:rsid w:val="00CA3B1D"/>
    <w:rsid w:val="00CA4E4F"/>
    <w:rsid w:val="00CA5C29"/>
    <w:rsid w:val="00CA6518"/>
    <w:rsid w:val="00CA6EFE"/>
    <w:rsid w:val="00CA6F37"/>
    <w:rsid w:val="00CB0939"/>
    <w:rsid w:val="00CB0AC9"/>
    <w:rsid w:val="00CB0FB4"/>
    <w:rsid w:val="00CB146D"/>
    <w:rsid w:val="00CB160B"/>
    <w:rsid w:val="00CB164A"/>
    <w:rsid w:val="00CB182C"/>
    <w:rsid w:val="00CB2049"/>
    <w:rsid w:val="00CB2D99"/>
    <w:rsid w:val="00CB2EF3"/>
    <w:rsid w:val="00CB2F26"/>
    <w:rsid w:val="00CB2F66"/>
    <w:rsid w:val="00CB3272"/>
    <w:rsid w:val="00CB3B70"/>
    <w:rsid w:val="00CB41AE"/>
    <w:rsid w:val="00CB4816"/>
    <w:rsid w:val="00CB54E8"/>
    <w:rsid w:val="00CB5FDB"/>
    <w:rsid w:val="00CB6099"/>
    <w:rsid w:val="00CB68C0"/>
    <w:rsid w:val="00CC05B4"/>
    <w:rsid w:val="00CC0855"/>
    <w:rsid w:val="00CC14B4"/>
    <w:rsid w:val="00CC1973"/>
    <w:rsid w:val="00CC1DCD"/>
    <w:rsid w:val="00CC2A60"/>
    <w:rsid w:val="00CC2DFF"/>
    <w:rsid w:val="00CC3753"/>
    <w:rsid w:val="00CC3F9B"/>
    <w:rsid w:val="00CC3FB7"/>
    <w:rsid w:val="00CC3FFE"/>
    <w:rsid w:val="00CC425D"/>
    <w:rsid w:val="00CC4A20"/>
    <w:rsid w:val="00CC4B2D"/>
    <w:rsid w:val="00CC57BE"/>
    <w:rsid w:val="00CC79F2"/>
    <w:rsid w:val="00CD0050"/>
    <w:rsid w:val="00CD0247"/>
    <w:rsid w:val="00CD0367"/>
    <w:rsid w:val="00CD13F7"/>
    <w:rsid w:val="00CD25C1"/>
    <w:rsid w:val="00CD3242"/>
    <w:rsid w:val="00CD42F0"/>
    <w:rsid w:val="00CD4491"/>
    <w:rsid w:val="00CD4E12"/>
    <w:rsid w:val="00CD560D"/>
    <w:rsid w:val="00CD60A9"/>
    <w:rsid w:val="00CD64DC"/>
    <w:rsid w:val="00CD6599"/>
    <w:rsid w:val="00CD723C"/>
    <w:rsid w:val="00CD7B45"/>
    <w:rsid w:val="00CE00EB"/>
    <w:rsid w:val="00CE0796"/>
    <w:rsid w:val="00CE0834"/>
    <w:rsid w:val="00CE2690"/>
    <w:rsid w:val="00CE27EC"/>
    <w:rsid w:val="00CE2CBD"/>
    <w:rsid w:val="00CE321A"/>
    <w:rsid w:val="00CE3635"/>
    <w:rsid w:val="00CE3992"/>
    <w:rsid w:val="00CE4270"/>
    <w:rsid w:val="00CE4C5E"/>
    <w:rsid w:val="00CE4E1F"/>
    <w:rsid w:val="00CE533A"/>
    <w:rsid w:val="00CE543B"/>
    <w:rsid w:val="00CE64F5"/>
    <w:rsid w:val="00CE6881"/>
    <w:rsid w:val="00CE6FD0"/>
    <w:rsid w:val="00CE7D8B"/>
    <w:rsid w:val="00CF0131"/>
    <w:rsid w:val="00CF03C4"/>
    <w:rsid w:val="00CF0C8F"/>
    <w:rsid w:val="00CF1CBA"/>
    <w:rsid w:val="00CF2F67"/>
    <w:rsid w:val="00CF399A"/>
    <w:rsid w:val="00CF607B"/>
    <w:rsid w:val="00CF6D2F"/>
    <w:rsid w:val="00CF7242"/>
    <w:rsid w:val="00CF7BE3"/>
    <w:rsid w:val="00D00412"/>
    <w:rsid w:val="00D00545"/>
    <w:rsid w:val="00D01839"/>
    <w:rsid w:val="00D01E38"/>
    <w:rsid w:val="00D01F9D"/>
    <w:rsid w:val="00D02B42"/>
    <w:rsid w:val="00D034D5"/>
    <w:rsid w:val="00D035FC"/>
    <w:rsid w:val="00D03DD0"/>
    <w:rsid w:val="00D04794"/>
    <w:rsid w:val="00D04C27"/>
    <w:rsid w:val="00D04DE8"/>
    <w:rsid w:val="00D05935"/>
    <w:rsid w:val="00D075B1"/>
    <w:rsid w:val="00D11284"/>
    <w:rsid w:val="00D113A0"/>
    <w:rsid w:val="00D1166B"/>
    <w:rsid w:val="00D11FD9"/>
    <w:rsid w:val="00D128C3"/>
    <w:rsid w:val="00D134FC"/>
    <w:rsid w:val="00D139EE"/>
    <w:rsid w:val="00D14ACD"/>
    <w:rsid w:val="00D14D6C"/>
    <w:rsid w:val="00D14E8D"/>
    <w:rsid w:val="00D1550B"/>
    <w:rsid w:val="00D15B5B"/>
    <w:rsid w:val="00D16707"/>
    <w:rsid w:val="00D16E41"/>
    <w:rsid w:val="00D1700D"/>
    <w:rsid w:val="00D17102"/>
    <w:rsid w:val="00D171FE"/>
    <w:rsid w:val="00D1762A"/>
    <w:rsid w:val="00D178A4"/>
    <w:rsid w:val="00D179C5"/>
    <w:rsid w:val="00D2058F"/>
    <w:rsid w:val="00D20E78"/>
    <w:rsid w:val="00D211F8"/>
    <w:rsid w:val="00D22143"/>
    <w:rsid w:val="00D221F4"/>
    <w:rsid w:val="00D227E9"/>
    <w:rsid w:val="00D22AC4"/>
    <w:rsid w:val="00D22FDA"/>
    <w:rsid w:val="00D23335"/>
    <w:rsid w:val="00D23D98"/>
    <w:rsid w:val="00D26C53"/>
    <w:rsid w:val="00D27DE3"/>
    <w:rsid w:val="00D30B18"/>
    <w:rsid w:val="00D320A7"/>
    <w:rsid w:val="00D32727"/>
    <w:rsid w:val="00D33049"/>
    <w:rsid w:val="00D33473"/>
    <w:rsid w:val="00D35801"/>
    <w:rsid w:val="00D361F1"/>
    <w:rsid w:val="00D36435"/>
    <w:rsid w:val="00D40BD3"/>
    <w:rsid w:val="00D40E82"/>
    <w:rsid w:val="00D410C6"/>
    <w:rsid w:val="00D41C18"/>
    <w:rsid w:val="00D42F73"/>
    <w:rsid w:val="00D4355F"/>
    <w:rsid w:val="00D437CC"/>
    <w:rsid w:val="00D4405B"/>
    <w:rsid w:val="00D44657"/>
    <w:rsid w:val="00D451C4"/>
    <w:rsid w:val="00D454D0"/>
    <w:rsid w:val="00D455B4"/>
    <w:rsid w:val="00D45802"/>
    <w:rsid w:val="00D45967"/>
    <w:rsid w:val="00D46241"/>
    <w:rsid w:val="00D46D78"/>
    <w:rsid w:val="00D47FC1"/>
    <w:rsid w:val="00D500E0"/>
    <w:rsid w:val="00D50904"/>
    <w:rsid w:val="00D50B8F"/>
    <w:rsid w:val="00D51033"/>
    <w:rsid w:val="00D5124C"/>
    <w:rsid w:val="00D514CD"/>
    <w:rsid w:val="00D51EDD"/>
    <w:rsid w:val="00D5343E"/>
    <w:rsid w:val="00D53661"/>
    <w:rsid w:val="00D53844"/>
    <w:rsid w:val="00D54038"/>
    <w:rsid w:val="00D54613"/>
    <w:rsid w:val="00D548DA"/>
    <w:rsid w:val="00D54BE9"/>
    <w:rsid w:val="00D550A3"/>
    <w:rsid w:val="00D5540B"/>
    <w:rsid w:val="00D55688"/>
    <w:rsid w:val="00D57E4A"/>
    <w:rsid w:val="00D60566"/>
    <w:rsid w:val="00D60F23"/>
    <w:rsid w:val="00D61040"/>
    <w:rsid w:val="00D613A2"/>
    <w:rsid w:val="00D619B1"/>
    <w:rsid w:val="00D63BA0"/>
    <w:rsid w:val="00D63CEF"/>
    <w:rsid w:val="00D64763"/>
    <w:rsid w:val="00D65907"/>
    <w:rsid w:val="00D662D0"/>
    <w:rsid w:val="00D66349"/>
    <w:rsid w:val="00D674A0"/>
    <w:rsid w:val="00D67AF7"/>
    <w:rsid w:val="00D70B3C"/>
    <w:rsid w:val="00D739A4"/>
    <w:rsid w:val="00D7483B"/>
    <w:rsid w:val="00D75879"/>
    <w:rsid w:val="00D75B5B"/>
    <w:rsid w:val="00D75F59"/>
    <w:rsid w:val="00D76BE2"/>
    <w:rsid w:val="00D7718E"/>
    <w:rsid w:val="00D77231"/>
    <w:rsid w:val="00D7774D"/>
    <w:rsid w:val="00D77916"/>
    <w:rsid w:val="00D818BE"/>
    <w:rsid w:val="00D81F4C"/>
    <w:rsid w:val="00D82348"/>
    <w:rsid w:val="00D82E76"/>
    <w:rsid w:val="00D832D7"/>
    <w:rsid w:val="00D83FA8"/>
    <w:rsid w:val="00D840FB"/>
    <w:rsid w:val="00D85728"/>
    <w:rsid w:val="00D857AF"/>
    <w:rsid w:val="00D85DEC"/>
    <w:rsid w:val="00D85EE4"/>
    <w:rsid w:val="00D86258"/>
    <w:rsid w:val="00D8681D"/>
    <w:rsid w:val="00D86F6A"/>
    <w:rsid w:val="00D87807"/>
    <w:rsid w:val="00D878C3"/>
    <w:rsid w:val="00D918B1"/>
    <w:rsid w:val="00D91994"/>
    <w:rsid w:val="00D91D0C"/>
    <w:rsid w:val="00D9282C"/>
    <w:rsid w:val="00D929B3"/>
    <w:rsid w:val="00D92B3B"/>
    <w:rsid w:val="00D93384"/>
    <w:rsid w:val="00D93701"/>
    <w:rsid w:val="00D944B2"/>
    <w:rsid w:val="00D94773"/>
    <w:rsid w:val="00D94ACE"/>
    <w:rsid w:val="00D9554D"/>
    <w:rsid w:val="00D95572"/>
    <w:rsid w:val="00D95832"/>
    <w:rsid w:val="00D96165"/>
    <w:rsid w:val="00D965D8"/>
    <w:rsid w:val="00D96B74"/>
    <w:rsid w:val="00D96EFC"/>
    <w:rsid w:val="00DA0A0A"/>
    <w:rsid w:val="00DA1A81"/>
    <w:rsid w:val="00DA1D26"/>
    <w:rsid w:val="00DA2158"/>
    <w:rsid w:val="00DA3DB4"/>
    <w:rsid w:val="00DA4F2B"/>
    <w:rsid w:val="00DA6481"/>
    <w:rsid w:val="00DA6D50"/>
    <w:rsid w:val="00DA7483"/>
    <w:rsid w:val="00DB1E52"/>
    <w:rsid w:val="00DB212D"/>
    <w:rsid w:val="00DB24FB"/>
    <w:rsid w:val="00DB28E6"/>
    <w:rsid w:val="00DB381B"/>
    <w:rsid w:val="00DB3C22"/>
    <w:rsid w:val="00DB3F65"/>
    <w:rsid w:val="00DB41DF"/>
    <w:rsid w:val="00DB4B82"/>
    <w:rsid w:val="00DB6C82"/>
    <w:rsid w:val="00DB777E"/>
    <w:rsid w:val="00DB7B3D"/>
    <w:rsid w:val="00DC00DF"/>
    <w:rsid w:val="00DC0611"/>
    <w:rsid w:val="00DC08B2"/>
    <w:rsid w:val="00DC0CA1"/>
    <w:rsid w:val="00DC30E5"/>
    <w:rsid w:val="00DC41B9"/>
    <w:rsid w:val="00DC4D08"/>
    <w:rsid w:val="00DC59B9"/>
    <w:rsid w:val="00DC6E7A"/>
    <w:rsid w:val="00DC7144"/>
    <w:rsid w:val="00DC74BA"/>
    <w:rsid w:val="00DC7C76"/>
    <w:rsid w:val="00DC7E5D"/>
    <w:rsid w:val="00DD0293"/>
    <w:rsid w:val="00DD21B1"/>
    <w:rsid w:val="00DD2612"/>
    <w:rsid w:val="00DD264B"/>
    <w:rsid w:val="00DD2F94"/>
    <w:rsid w:val="00DD327B"/>
    <w:rsid w:val="00DD399F"/>
    <w:rsid w:val="00DD3D58"/>
    <w:rsid w:val="00DD4721"/>
    <w:rsid w:val="00DD496E"/>
    <w:rsid w:val="00DD58EB"/>
    <w:rsid w:val="00DD66B8"/>
    <w:rsid w:val="00DD6A0E"/>
    <w:rsid w:val="00DD6CEE"/>
    <w:rsid w:val="00DD6EE8"/>
    <w:rsid w:val="00DD6F18"/>
    <w:rsid w:val="00DD7A64"/>
    <w:rsid w:val="00DE05B0"/>
    <w:rsid w:val="00DE064F"/>
    <w:rsid w:val="00DE0A84"/>
    <w:rsid w:val="00DE1095"/>
    <w:rsid w:val="00DE10C7"/>
    <w:rsid w:val="00DE121C"/>
    <w:rsid w:val="00DE1E1D"/>
    <w:rsid w:val="00DE2B69"/>
    <w:rsid w:val="00DE3D86"/>
    <w:rsid w:val="00DE465E"/>
    <w:rsid w:val="00DE4A5B"/>
    <w:rsid w:val="00DE56B1"/>
    <w:rsid w:val="00DE6346"/>
    <w:rsid w:val="00DE6841"/>
    <w:rsid w:val="00DE7050"/>
    <w:rsid w:val="00DE75E6"/>
    <w:rsid w:val="00DF12B5"/>
    <w:rsid w:val="00DF381E"/>
    <w:rsid w:val="00DF3AA7"/>
    <w:rsid w:val="00DF464B"/>
    <w:rsid w:val="00DF480B"/>
    <w:rsid w:val="00DF48E8"/>
    <w:rsid w:val="00DF4EB6"/>
    <w:rsid w:val="00DF5D4C"/>
    <w:rsid w:val="00E01350"/>
    <w:rsid w:val="00E01396"/>
    <w:rsid w:val="00E02E87"/>
    <w:rsid w:val="00E02FDC"/>
    <w:rsid w:val="00E03380"/>
    <w:rsid w:val="00E04F35"/>
    <w:rsid w:val="00E05C0F"/>
    <w:rsid w:val="00E05FF3"/>
    <w:rsid w:val="00E062A3"/>
    <w:rsid w:val="00E06908"/>
    <w:rsid w:val="00E06BD7"/>
    <w:rsid w:val="00E06BE1"/>
    <w:rsid w:val="00E0775B"/>
    <w:rsid w:val="00E100AC"/>
    <w:rsid w:val="00E10850"/>
    <w:rsid w:val="00E10CFA"/>
    <w:rsid w:val="00E1106A"/>
    <w:rsid w:val="00E11FC5"/>
    <w:rsid w:val="00E124E5"/>
    <w:rsid w:val="00E126C4"/>
    <w:rsid w:val="00E12A43"/>
    <w:rsid w:val="00E132ED"/>
    <w:rsid w:val="00E1580D"/>
    <w:rsid w:val="00E168A0"/>
    <w:rsid w:val="00E201C1"/>
    <w:rsid w:val="00E202FC"/>
    <w:rsid w:val="00E217DD"/>
    <w:rsid w:val="00E22328"/>
    <w:rsid w:val="00E226F7"/>
    <w:rsid w:val="00E22C2F"/>
    <w:rsid w:val="00E22D52"/>
    <w:rsid w:val="00E248E5"/>
    <w:rsid w:val="00E25038"/>
    <w:rsid w:val="00E25D7D"/>
    <w:rsid w:val="00E26529"/>
    <w:rsid w:val="00E265DF"/>
    <w:rsid w:val="00E26781"/>
    <w:rsid w:val="00E3001E"/>
    <w:rsid w:val="00E30DCF"/>
    <w:rsid w:val="00E31471"/>
    <w:rsid w:val="00E31607"/>
    <w:rsid w:val="00E3250A"/>
    <w:rsid w:val="00E32DC7"/>
    <w:rsid w:val="00E335D8"/>
    <w:rsid w:val="00E34C0E"/>
    <w:rsid w:val="00E36F33"/>
    <w:rsid w:val="00E377C5"/>
    <w:rsid w:val="00E41246"/>
    <w:rsid w:val="00E429F2"/>
    <w:rsid w:val="00E42E14"/>
    <w:rsid w:val="00E43B0A"/>
    <w:rsid w:val="00E44121"/>
    <w:rsid w:val="00E44161"/>
    <w:rsid w:val="00E44A3C"/>
    <w:rsid w:val="00E45C50"/>
    <w:rsid w:val="00E45D91"/>
    <w:rsid w:val="00E45E85"/>
    <w:rsid w:val="00E46EE8"/>
    <w:rsid w:val="00E47426"/>
    <w:rsid w:val="00E4785D"/>
    <w:rsid w:val="00E47878"/>
    <w:rsid w:val="00E47F29"/>
    <w:rsid w:val="00E50882"/>
    <w:rsid w:val="00E50B9D"/>
    <w:rsid w:val="00E514A6"/>
    <w:rsid w:val="00E521A0"/>
    <w:rsid w:val="00E5382E"/>
    <w:rsid w:val="00E53A09"/>
    <w:rsid w:val="00E53DDC"/>
    <w:rsid w:val="00E5472B"/>
    <w:rsid w:val="00E54DCC"/>
    <w:rsid w:val="00E5547A"/>
    <w:rsid w:val="00E55963"/>
    <w:rsid w:val="00E55D94"/>
    <w:rsid w:val="00E56C7B"/>
    <w:rsid w:val="00E60211"/>
    <w:rsid w:val="00E61CDA"/>
    <w:rsid w:val="00E62068"/>
    <w:rsid w:val="00E62719"/>
    <w:rsid w:val="00E6312D"/>
    <w:rsid w:val="00E64F8A"/>
    <w:rsid w:val="00E65137"/>
    <w:rsid w:val="00E65983"/>
    <w:rsid w:val="00E65A00"/>
    <w:rsid w:val="00E65A5A"/>
    <w:rsid w:val="00E66580"/>
    <w:rsid w:val="00E66AE4"/>
    <w:rsid w:val="00E66DD3"/>
    <w:rsid w:val="00E67571"/>
    <w:rsid w:val="00E7002E"/>
    <w:rsid w:val="00E729BF"/>
    <w:rsid w:val="00E72FD2"/>
    <w:rsid w:val="00E745ED"/>
    <w:rsid w:val="00E7527A"/>
    <w:rsid w:val="00E75383"/>
    <w:rsid w:val="00E76592"/>
    <w:rsid w:val="00E76ED0"/>
    <w:rsid w:val="00E8010F"/>
    <w:rsid w:val="00E80755"/>
    <w:rsid w:val="00E80A71"/>
    <w:rsid w:val="00E80ED0"/>
    <w:rsid w:val="00E81080"/>
    <w:rsid w:val="00E81733"/>
    <w:rsid w:val="00E823C4"/>
    <w:rsid w:val="00E8271C"/>
    <w:rsid w:val="00E82C34"/>
    <w:rsid w:val="00E8320F"/>
    <w:rsid w:val="00E833BF"/>
    <w:rsid w:val="00E833E0"/>
    <w:rsid w:val="00E839A5"/>
    <w:rsid w:val="00E84378"/>
    <w:rsid w:val="00E84CEB"/>
    <w:rsid w:val="00E85A1C"/>
    <w:rsid w:val="00E86A63"/>
    <w:rsid w:val="00E86EAF"/>
    <w:rsid w:val="00E8709A"/>
    <w:rsid w:val="00E87E3D"/>
    <w:rsid w:val="00E902D7"/>
    <w:rsid w:val="00E90653"/>
    <w:rsid w:val="00E90BA3"/>
    <w:rsid w:val="00E910A6"/>
    <w:rsid w:val="00E91136"/>
    <w:rsid w:val="00E91B43"/>
    <w:rsid w:val="00E927C7"/>
    <w:rsid w:val="00E93111"/>
    <w:rsid w:val="00E94983"/>
    <w:rsid w:val="00E94AD6"/>
    <w:rsid w:val="00E97796"/>
    <w:rsid w:val="00E97982"/>
    <w:rsid w:val="00EA03B6"/>
    <w:rsid w:val="00EA0DAA"/>
    <w:rsid w:val="00EA0E88"/>
    <w:rsid w:val="00EA1CEA"/>
    <w:rsid w:val="00EA3475"/>
    <w:rsid w:val="00EA3731"/>
    <w:rsid w:val="00EA3871"/>
    <w:rsid w:val="00EA3A39"/>
    <w:rsid w:val="00EA3E1B"/>
    <w:rsid w:val="00EA4389"/>
    <w:rsid w:val="00EA47F7"/>
    <w:rsid w:val="00EA6530"/>
    <w:rsid w:val="00EA6A3A"/>
    <w:rsid w:val="00EA6B3C"/>
    <w:rsid w:val="00EA7A69"/>
    <w:rsid w:val="00EB03A7"/>
    <w:rsid w:val="00EB08DF"/>
    <w:rsid w:val="00EB1E08"/>
    <w:rsid w:val="00EB2114"/>
    <w:rsid w:val="00EB2244"/>
    <w:rsid w:val="00EB6CED"/>
    <w:rsid w:val="00EC0543"/>
    <w:rsid w:val="00EC0B03"/>
    <w:rsid w:val="00EC0DFC"/>
    <w:rsid w:val="00EC1114"/>
    <w:rsid w:val="00EC11A2"/>
    <w:rsid w:val="00EC1C0F"/>
    <w:rsid w:val="00EC215E"/>
    <w:rsid w:val="00EC29C8"/>
    <w:rsid w:val="00EC2DFA"/>
    <w:rsid w:val="00EC35B5"/>
    <w:rsid w:val="00EC596C"/>
    <w:rsid w:val="00EC629D"/>
    <w:rsid w:val="00EC6FA0"/>
    <w:rsid w:val="00ED01EE"/>
    <w:rsid w:val="00ED0803"/>
    <w:rsid w:val="00ED0FF3"/>
    <w:rsid w:val="00ED2574"/>
    <w:rsid w:val="00ED2D5E"/>
    <w:rsid w:val="00ED2FB0"/>
    <w:rsid w:val="00ED34A5"/>
    <w:rsid w:val="00ED3837"/>
    <w:rsid w:val="00ED3848"/>
    <w:rsid w:val="00ED3B6D"/>
    <w:rsid w:val="00ED48DD"/>
    <w:rsid w:val="00ED4F69"/>
    <w:rsid w:val="00ED6D7A"/>
    <w:rsid w:val="00ED70B2"/>
    <w:rsid w:val="00EE1939"/>
    <w:rsid w:val="00EE1A72"/>
    <w:rsid w:val="00EE1D69"/>
    <w:rsid w:val="00EE2356"/>
    <w:rsid w:val="00EE34FD"/>
    <w:rsid w:val="00EE4D86"/>
    <w:rsid w:val="00EE5A8F"/>
    <w:rsid w:val="00EE5CC9"/>
    <w:rsid w:val="00EE6E8C"/>
    <w:rsid w:val="00EE7C04"/>
    <w:rsid w:val="00EF061C"/>
    <w:rsid w:val="00EF13C0"/>
    <w:rsid w:val="00EF1464"/>
    <w:rsid w:val="00EF1498"/>
    <w:rsid w:val="00EF169F"/>
    <w:rsid w:val="00EF1E0F"/>
    <w:rsid w:val="00EF2B71"/>
    <w:rsid w:val="00EF40FB"/>
    <w:rsid w:val="00EF5FF5"/>
    <w:rsid w:val="00EF649A"/>
    <w:rsid w:val="00EF79DA"/>
    <w:rsid w:val="00EF7A07"/>
    <w:rsid w:val="00F00E94"/>
    <w:rsid w:val="00F0181F"/>
    <w:rsid w:val="00F02C08"/>
    <w:rsid w:val="00F02F7D"/>
    <w:rsid w:val="00F0331A"/>
    <w:rsid w:val="00F0342A"/>
    <w:rsid w:val="00F0370A"/>
    <w:rsid w:val="00F042CC"/>
    <w:rsid w:val="00F046F0"/>
    <w:rsid w:val="00F049B5"/>
    <w:rsid w:val="00F0526E"/>
    <w:rsid w:val="00F05676"/>
    <w:rsid w:val="00F05910"/>
    <w:rsid w:val="00F068FB"/>
    <w:rsid w:val="00F0773F"/>
    <w:rsid w:val="00F07BFA"/>
    <w:rsid w:val="00F105E2"/>
    <w:rsid w:val="00F1084B"/>
    <w:rsid w:val="00F12042"/>
    <w:rsid w:val="00F133E4"/>
    <w:rsid w:val="00F13728"/>
    <w:rsid w:val="00F13EE3"/>
    <w:rsid w:val="00F13FA6"/>
    <w:rsid w:val="00F15623"/>
    <w:rsid w:val="00F157F3"/>
    <w:rsid w:val="00F15D9E"/>
    <w:rsid w:val="00F1631E"/>
    <w:rsid w:val="00F164CD"/>
    <w:rsid w:val="00F16BC0"/>
    <w:rsid w:val="00F17852"/>
    <w:rsid w:val="00F17B86"/>
    <w:rsid w:val="00F17D6B"/>
    <w:rsid w:val="00F2077A"/>
    <w:rsid w:val="00F212C2"/>
    <w:rsid w:val="00F21B98"/>
    <w:rsid w:val="00F234E6"/>
    <w:rsid w:val="00F236E9"/>
    <w:rsid w:val="00F23D10"/>
    <w:rsid w:val="00F241B8"/>
    <w:rsid w:val="00F2427A"/>
    <w:rsid w:val="00F24E2A"/>
    <w:rsid w:val="00F25777"/>
    <w:rsid w:val="00F263AA"/>
    <w:rsid w:val="00F26A02"/>
    <w:rsid w:val="00F27336"/>
    <w:rsid w:val="00F27C9B"/>
    <w:rsid w:val="00F27F79"/>
    <w:rsid w:val="00F30179"/>
    <w:rsid w:val="00F30B0B"/>
    <w:rsid w:val="00F30E9E"/>
    <w:rsid w:val="00F32BEB"/>
    <w:rsid w:val="00F343DC"/>
    <w:rsid w:val="00F3497F"/>
    <w:rsid w:val="00F34AF1"/>
    <w:rsid w:val="00F3524F"/>
    <w:rsid w:val="00F35E9C"/>
    <w:rsid w:val="00F3656F"/>
    <w:rsid w:val="00F366C6"/>
    <w:rsid w:val="00F366CF"/>
    <w:rsid w:val="00F36DE0"/>
    <w:rsid w:val="00F36F3C"/>
    <w:rsid w:val="00F37D48"/>
    <w:rsid w:val="00F40B86"/>
    <w:rsid w:val="00F41C17"/>
    <w:rsid w:val="00F42079"/>
    <w:rsid w:val="00F4305E"/>
    <w:rsid w:val="00F434C4"/>
    <w:rsid w:val="00F4430F"/>
    <w:rsid w:val="00F44D09"/>
    <w:rsid w:val="00F45683"/>
    <w:rsid w:val="00F4625C"/>
    <w:rsid w:val="00F46766"/>
    <w:rsid w:val="00F4708E"/>
    <w:rsid w:val="00F47670"/>
    <w:rsid w:val="00F4795A"/>
    <w:rsid w:val="00F5130A"/>
    <w:rsid w:val="00F51C39"/>
    <w:rsid w:val="00F51D2A"/>
    <w:rsid w:val="00F52513"/>
    <w:rsid w:val="00F52AE3"/>
    <w:rsid w:val="00F52B9C"/>
    <w:rsid w:val="00F539CD"/>
    <w:rsid w:val="00F53A89"/>
    <w:rsid w:val="00F54329"/>
    <w:rsid w:val="00F546C6"/>
    <w:rsid w:val="00F54FA4"/>
    <w:rsid w:val="00F553DC"/>
    <w:rsid w:val="00F574A0"/>
    <w:rsid w:val="00F60A7E"/>
    <w:rsid w:val="00F62008"/>
    <w:rsid w:val="00F63D74"/>
    <w:rsid w:val="00F63D88"/>
    <w:rsid w:val="00F64289"/>
    <w:rsid w:val="00F646EF"/>
    <w:rsid w:val="00F64FD9"/>
    <w:rsid w:val="00F65835"/>
    <w:rsid w:val="00F65A2E"/>
    <w:rsid w:val="00F6615B"/>
    <w:rsid w:val="00F67A7D"/>
    <w:rsid w:val="00F7085A"/>
    <w:rsid w:val="00F70871"/>
    <w:rsid w:val="00F70A9E"/>
    <w:rsid w:val="00F71000"/>
    <w:rsid w:val="00F72159"/>
    <w:rsid w:val="00F72B7C"/>
    <w:rsid w:val="00F72BFA"/>
    <w:rsid w:val="00F7307C"/>
    <w:rsid w:val="00F7321A"/>
    <w:rsid w:val="00F7361E"/>
    <w:rsid w:val="00F73E00"/>
    <w:rsid w:val="00F73EAB"/>
    <w:rsid w:val="00F742D8"/>
    <w:rsid w:val="00F743F2"/>
    <w:rsid w:val="00F74673"/>
    <w:rsid w:val="00F74821"/>
    <w:rsid w:val="00F74CE4"/>
    <w:rsid w:val="00F76037"/>
    <w:rsid w:val="00F760E9"/>
    <w:rsid w:val="00F76D87"/>
    <w:rsid w:val="00F76EB1"/>
    <w:rsid w:val="00F80BEA"/>
    <w:rsid w:val="00F80F66"/>
    <w:rsid w:val="00F81603"/>
    <w:rsid w:val="00F81790"/>
    <w:rsid w:val="00F8282B"/>
    <w:rsid w:val="00F83409"/>
    <w:rsid w:val="00F837A4"/>
    <w:rsid w:val="00F84664"/>
    <w:rsid w:val="00F849D7"/>
    <w:rsid w:val="00F84BF1"/>
    <w:rsid w:val="00F84D1C"/>
    <w:rsid w:val="00F85685"/>
    <w:rsid w:val="00F85737"/>
    <w:rsid w:val="00F857B8"/>
    <w:rsid w:val="00F85D5C"/>
    <w:rsid w:val="00F86703"/>
    <w:rsid w:val="00F8730A"/>
    <w:rsid w:val="00F9013A"/>
    <w:rsid w:val="00F91D8A"/>
    <w:rsid w:val="00F9200A"/>
    <w:rsid w:val="00F944EF"/>
    <w:rsid w:val="00F95444"/>
    <w:rsid w:val="00F95E75"/>
    <w:rsid w:val="00F96C94"/>
    <w:rsid w:val="00F96DE7"/>
    <w:rsid w:val="00F97560"/>
    <w:rsid w:val="00F979CA"/>
    <w:rsid w:val="00FA0097"/>
    <w:rsid w:val="00FA05FE"/>
    <w:rsid w:val="00FA169E"/>
    <w:rsid w:val="00FA1D6E"/>
    <w:rsid w:val="00FA4DA9"/>
    <w:rsid w:val="00FA665F"/>
    <w:rsid w:val="00FA6AA7"/>
    <w:rsid w:val="00FB03C9"/>
    <w:rsid w:val="00FB06DE"/>
    <w:rsid w:val="00FB14CE"/>
    <w:rsid w:val="00FB16D5"/>
    <w:rsid w:val="00FB231C"/>
    <w:rsid w:val="00FB2AE4"/>
    <w:rsid w:val="00FB2BC2"/>
    <w:rsid w:val="00FB2FA6"/>
    <w:rsid w:val="00FB3395"/>
    <w:rsid w:val="00FB3868"/>
    <w:rsid w:val="00FB3CFA"/>
    <w:rsid w:val="00FB43FB"/>
    <w:rsid w:val="00FB4B5F"/>
    <w:rsid w:val="00FB4E3E"/>
    <w:rsid w:val="00FB5CF8"/>
    <w:rsid w:val="00FB7542"/>
    <w:rsid w:val="00FC2D86"/>
    <w:rsid w:val="00FC42FC"/>
    <w:rsid w:val="00FC5447"/>
    <w:rsid w:val="00FC6039"/>
    <w:rsid w:val="00FC6142"/>
    <w:rsid w:val="00FC6EA8"/>
    <w:rsid w:val="00FC6FD6"/>
    <w:rsid w:val="00FC709B"/>
    <w:rsid w:val="00FC7A29"/>
    <w:rsid w:val="00FD17CE"/>
    <w:rsid w:val="00FD1AC3"/>
    <w:rsid w:val="00FD2A30"/>
    <w:rsid w:val="00FD2F80"/>
    <w:rsid w:val="00FD3450"/>
    <w:rsid w:val="00FD3E37"/>
    <w:rsid w:val="00FD4788"/>
    <w:rsid w:val="00FD48DD"/>
    <w:rsid w:val="00FD4F7E"/>
    <w:rsid w:val="00FD5F3E"/>
    <w:rsid w:val="00FD602D"/>
    <w:rsid w:val="00FD655B"/>
    <w:rsid w:val="00FD6609"/>
    <w:rsid w:val="00FD74C9"/>
    <w:rsid w:val="00FD7EED"/>
    <w:rsid w:val="00FE05EF"/>
    <w:rsid w:val="00FE1496"/>
    <w:rsid w:val="00FE17F2"/>
    <w:rsid w:val="00FE2805"/>
    <w:rsid w:val="00FE3143"/>
    <w:rsid w:val="00FE316B"/>
    <w:rsid w:val="00FE3E80"/>
    <w:rsid w:val="00FE4607"/>
    <w:rsid w:val="00FE4A20"/>
    <w:rsid w:val="00FE50CC"/>
    <w:rsid w:val="00FE52A5"/>
    <w:rsid w:val="00FE68AF"/>
    <w:rsid w:val="00FE716D"/>
    <w:rsid w:val="00FE72B8"/>
    <w:rsid w:val="00FE7417"/>
    <w:rsid w:val="00FE79B8"/>
    <w:rsid w:val="00FE7BD7"/>
    <w:rsid w:val="00FF0452"/>
    <w:rsid w:val="00FF0E40"/>
    <w:rsid w:val="00FF129A"/>
    <w:rsid w:val="00FF189F"/>
    <w:rsid w:val="00FF207C"/>
    <w:rsid w:val="00FF29E5"/>
    <w:rsid w:val="00FF3BB7"/>
    <w:rsid w:val="00FF46D4"/>
    <w:rsid w:val="00FF49F3"/>
    <w:rsid w:val="00FF4BCC"/>
    <w:rsid w:val="00FF55D5"/>
    <w:rsid w:val="00FF5E59"/>
    <w:rsid w:val="00FF6655"/>
    <w:rsid w:val="00FF6AD4"/>
    <w:rsid w:val="00FF6C07"/>
    <w:rsid w:val="00FF6E90"/>
    <w:rsid w:val="00FF76A2"/>
    <w:rsid w:val="00FF7E1B"/>
    <w:rsid w:val="00FF7E49"/>
    <w:rsid w:val="193EEB65"/>
    <w:rsid w:val="2D62F0C4"/>
    <w:rsid w:val="370B2340"/>
    <w:rsid w:val="40823D84"/>
    <w:rsid w:val="56AC5AFC"/>
    <w:rsid w:val="59BB5179"/>
    <w:rsid w:val="5FD0B65E"/>
    <w:rsid w:val="6D81E715"/>
    <w:rsid w:val="789F6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E6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ZA"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z Normal"/>
    <w:rsid w:val="00645EED"/>
    <w:pPr>
      <w:jc w:val="both"/>
    </w:pPr>
  </w:style>
  <w:style w:type="paragraph" w:styleId="Heading1">
    <w:name w:val="heading 1"/>
    <w:aliases w:val="VX_H1"/>
    <w:basedOn w:val="VXBody"/>
    <w:next w:val="VXBody"/>
    <w:link w:val="Heading1Char"/>
    <w:uiPriority w:val="9"/>
    <w:qFormat/>
    <w:rsid w:val="00C031D1"/>
    <w:pPr>
      <w:numPr>
        <w:numId w:val="7"/>
      </w:numPr>
      <w:spacing w:before="240" w:after="240"/>
      <w:contextualSpacing/>
      <w:outlineLvl w:val="0"/>
    </w:pPr>
    <w:rPr>
      <w:rFonts w:asciiTheme="majorHAnsi" w:eastAsiaTheme="majorEastAsia" w:hAnsiTheme="majorHAnsi" w:cstheme="minorHAnsi"/>
      <w:b/>
      <w:caps/>
      <w:color w:val="ED8B00"/>
      <w:sz w:val="28"/>
      <w:szCs w:val="32"/>
      <w14:textOutline w14:w="9525" w14:cap="rnd" w14:cmpd="sng" w14:algn="ctr">
        <w14:noFill/>
        <w14:prstDash w14:val="solid"/>
        <w14:bevel/>
      </w14:textOutline>
    </w:rPr>
  </w:style>
  <w:style w:type="paragraph" w:styleId="Heading2">
    <w:name w:val="heading 2"/>
    <w:aliases w:val="VX_H2"/>
    <w:basedOn w:val="VXBody"/>
    <w:next w:val="VXBody"/>
    <w:link w:val="Heading2Char"/>
    <w:unhideWhenUsed/>
    <w:qFormat/>
    <w:rsid w:val="00C031D1"/>
    <w:pPr>
      <w:numPr>
        <w:ilvl w:val="1"/>
        <w:numId w:val="7"/>
      </w:numPr>
      <w:spacing w:before="240" w:after="240"/>
      <w:contextualSpacing/>
      <w:outlineLvl w:val="1"/>
    </w:pPr>
    <w:rPr>
      <w:rFonts w:asciiTheme="minorHAnsi" w:eastAsiaTheme="majorEastAsia" w:hAnsiTheme="minorHAnsi" w:cstheme="majorBidi"/>
      <w:b/>
      <w:caps/>
      <w:sz w:val="24"/>
      <w:szCs w:val="28"/>
    </w:rPr>
  </w:style>
  <w:style w:type="paragraph" w:styleId="Heading3">
    <w:name w:val="heading 3"/>
    <w:aliases w:val="VX_H3"/>
    <w:basedOn w:val="VXBody"/>
    <w:next w:val="VXBody"/>
    <w:link w:val="Heading3Char"/>
    <w:unhideWhenUsed/>
    <w:qFormat/>
    <w:rsid w:val="0001379D"/>
    <w:pPr>
      <w:numPr>
        <w:ilvl w:val="2"/>
        <w:numId w:val="7"/>
      </w:numPr>
      <w:spacing w:before="240" w:after="240"/>
      <w:contextualSpacing/>
      <w:outlineLvl w:val="2"/>
    </w:pPr>
    <w:rPr>
      <w:rFonts w:eastAsiaTheme="majorEastAsia" w:cstheme="majorBidi"/>
      <w:b/>
      <w:caps/>
      <w:szCs w:val="28"/>
    </w:rPr>
  </w:style>
  <w:style w:type="paragraph" w:styleId="Heading4">
    <w:name w:val="heading 4"/>
    <w:aliases w:val="VX_H4"/>
    <w:basedOn w:val="VXBody"/>
    <w:next w:val="VXBody"/>
    <w:link w:val="Heading4Char"/>
    <w:unhideWhenUsed/>
    <w:qFormat/>
    <w:rsid w:val="00E7002E"/>
    <w:pPr>
      <w:numPr>
        <w:ilvl w:val="3"/>
        <w:numId w:val="7"/>
      </w:numPr>
      <w:spacing w:before="240" w:after="240"/>
      <w:contextualSpacing/>
      <w:outlineLvl w:val="3"/>
    </w:pPr>
    <w:rPr>
      <w:rFonts w:eastAsiaTheme="majorEastAsia" w:cstheme="majorBidi"/>
      <w:b/>
      <w:iCs/>
      <w:caps/>
    </w:rPr>
  </w:style>
  <w:style w:type="paragraph" w:styleId="Heading5">
    <w:name w:val="heading 5"/>
    <w:aliases w:val="VX_H5"/>
    <w:basedOn w:val="VXBody"/>
    <w:next w:val="VXBody"/>
    <w:link w:val="Heading5Char"/>
    <w:unhideWhenUsed/>
    <w:qFormat/>
    <w:rsid w:val="00F62008"/>
    <w:pPr>
      <w:numPr>
        <w:ilvl w:val="4"/>
        <w:numId w:val="7"/>
      </w:numPr>
      <w:tabs>
        <w:tab w:val="num" w:pos="360"/>
      </w:tabs>
      <w:spacing w:before="240" w:after="240"/>
      <w:ind w:left="0" w:firstLine="0"/>
      <w:contextualSpacing/>
      <w:outlineLvl w:val="4"/>
    </w:pPr>
    <w:rPr>
      <w:rFonts w:eastAsiaTheme="majorEastAsia" w:cstheme="majorBidi"/>
      <w:b/>
      <w:caps/>
      <w:szCs w:val="28"/>
    </w:rPr>
  </w:style>
  <w:style w:type="paragraph" w:styleId="Heading6">
    <w:name w:val="heading 6"/>
    <w:aliases w:val="VX_H6"/>
    <w:basedOn w:val="VXBody"/>
    <w:next w:val="VXBody"/>
    <w:link w:val="Heading6Char"/>
    <w:unhideWhenUsed/>
    <w:rsid w:val="00F62008"/>
    <w:pPr>
      <w:numPr>
        <w:ilvl w:val="5"/>
        <w:numId w:val="7"/>
      </w:numPr>
      <w:tabs>
        <w:tab w:val="num" w:pos="360"/>
      </w:tabs>
      <w:spacing w:before="240" w:after="240"/>
      <w:ind w:left="0" w:firstLine="0"/>
      <w:contextualSpacing/>
      <w:outlineLvl w:val="5"/>
    </w:pPr>
    <w:rPr>
      <w:rFonts w:eastAsiaTheme="majorEastAsia" w:cstheme="majorBidi"/>
      <w:b/>
      <w:caps/>
      <w:szCs w:val="28"/>
    </w:rPr>
  </w:style>
  <w:style w:type="paragraph" w:styleId="Heading7">
    <w:name w:val="heading 7"/>
    <w:aliases w:val="VX_H7"/>
    <w:basedOn w:val="VXBody"/>
    <w:next w:val="VXBody"/>
    <w:link w:val="Heading7Char"/>
    <w:unhideWhenUsed/>
    <w:rsid w:val="00F62008"/>
    <w:pPr>
      <w:numPr>
        <w:ilvl w:val="6"/>
        <w:numId w:val="7"/>
      </w:numPr>
      <w:tabs>
        <w:tab w:val="num" w:pos="360"/>
      </w:tabs>
      <w:spacing w:before="240" w:after="240"/>
      <w:ind w:left="0" w:firstLine="0"/>
      <w:contextualSpacing/>
      <w:outlineLvl w:val="6"/>
    </w:pPr>
    <w:rPr>
      <w:rFonts w:eastAsiaTheme="majorEastAsia" w:cstheme="majorBidi"/>
      <w:b/>
      <w:iCs/>
      <w:caps/>
      <w:szCs w:val="28"/>
    </w:rPr>
  </w:style>
  <w:style w:type="paragraph" w:styleId="Heading8">
    <w:name w:val="heading 8"/>
    <w:aliases w:val="VX_H8"/>
    <w:basedOn w:val="VXBody"/>
    <w:next w:val="VXBody"/>
    <w:link w:val="Heading8Char"/>
    <w:unhideWhenUsed/>
    <w:rsid w:val="00F62008"/>
    <w:pPr>
      <w:numPr>
        <w:ilvl w:val="7"/>
        <w:numId w:val="7"/>
      </w:numPr>
      <w:spacing w:before="240" w:after="240"/>
      <w:contextualSpacing/>
      <w:outlineLvl w:val="7"/>
    </w:pPr>
    <w:rPr>
      <w:rFonts w:eastAsiaTheme="majorEastAsia" w:cstheme="majorBidi"/>
      <w:b/>
      <w:caps/>
      <w:szCs w:val="28"/>
    </w:rPr>
  </w:style>
  <w:style w:type="paragraph" w:styleId="Heading9">
    <w:name w:val="heading 9"/>
    <w:aliases w:val="VX_H9"/>
    <w:basedOn w:val="VXBody"/>
    <w:next w:val="VXBody"/>
    <w:link w:val="Heading9Char"/>
    <w:unhideWhenUsed/>
    <w:rsid w:val="00F62008"/>
    <w:pPr>
      <w:numPr>
        <w:ilvl w:val="8"/>
        <w:numId w:val="7"/>
      </w:numPr>
      <w:spacing w:before="240" w:after="240"/>
      <w:contextualSpacing/>
      <w:outlineLvl w:val="8"/>
    </w:pPr>
    <w:rPr>
      <w:rFonts w:eastAsiaTheme="majorEastAsia" w:cstheme="majorBidi"/>
      <w:b/>
      <w:i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VX_Caption"/>
    <w:basedOn w:val="Normal"/>
    <w:next w:val="VXBody"/>
    <w:link w:val="CaptionChar"/>
    <w:uiPriority w:val="35"/>
    <w:qFormat/>
    <w:rsid w:val="00814F73"/>
    <w:pPr>
      <w:spacing w:before="120"/>
      <w:jc w:val="center"/>
    </w:pPr>
    <w:rPr>
      <w:sz w:val="20"/>
    </w:rPr>
  </w:style>
  <w:style w:type="paragraph" w:customStyle="1" w:styleId="VXBullets1">
    <w:name w:val="VX_Bullets1"/>
    <w:basedOn w:val="VXBody"/>
    <w:link w:val="VXBullets1Char"/>
    <w:qFormat/>
    <w:rsid w:val="005A24F6"/>
    <w:pPr>
      <w:numPr>
        <w:numId w:val="1"/>
      </w:numPr>
      <w:ind w:left="1134" w:hanging="567"/>
      <w:contextualSpacing/>
    </w:pPr>
  </w:style>
  <w:style w:type="character" w:customStyle="1" w:styleId="VXBullets1Char">
    <w:name w:val="VX_Bullets1 Char"/>
    <w:basedOn w:val="DefaultParagraphFont"/>
    <w:link w:val="VXBullets1"/>
    <w:rsid w:val="005A24F6"/>
    <w:rPr>
      <w:rFonts w:ascii="Calibri" w:hAnsi="Calibri"/>
      <w:szCs w:val="24"/>
    </w:rPr>
  </w:style>
  <w:style w:type="paragraph" w:customStyle="1" w:styleId="VXBoldItalics">
    <w:name w:val="VX_Bold&amp;Italics"/>
    <w:basedOn w:val="VXBoldUnderlined"/>
    <w:next w:val="VXBody"/>
    <w:link w:val="VXBoldItalicsChar"/>
    <w:qFormat/>
    <w:rsid w:val="000852DB"/>
    <w:rPr>
      <w:i/>
      <w:u w:val="none"/>
    </w:rPr>
  </w:style>
  <w:style w:type="paragraph" w:customStyle="1" w:styleId="VXPg1Functionality">
    <w:name w:val="VX_Pg1Functionality"/>
    <w:basedOn w:val="VXPg1Client"/>
    <w:next w:val="VXPg1Product"/>
    <w:link w:val="VXPg1FunctionalityChar"/>
    <w:qFormat/>
    <w:rsid w:val="00796F42"/>
  </w:style>
  <w:style w:type="paragraph" w:customStyle="1" w:styleId="VXPg1Product">
    <w:name w:val="VX_Pg1Product"/>
    <w:basedOn w:val="VXPg1Functionality"/>
    <w:next w:val="Normal"/>
    <w:link w:val="VXPg1ProductChar"/>
    <w:qFormat/>
    <w:rsid w:val="00143629"/>
    <w:pPr>
      <w:spacing w:after="1200"/>
    </w:pPr>
  </w:style>
  <w:style w:type="paragraph" w:customStyle="1" w:styleId="VXPg1DocType">
    <w:name w:val="VX_Pg1DocType"/>
    <w:basedOn w:val="VXBody"/>
    <w:next w:val="VXPg1Functionality"/>
    <w:link w:val="VXPg1DocTypeChar"/>
    <w:qFormat/>
    <w:rsid w:val="00C031D1"/>
    <w:pPr>
      <w:spacing w:before="720" w:after="720" w:line="360" w:lineRule="auto"/>
      <w:contextualSpacing/>
      <w:jc w:val="center"/>
    </w:pPr>
    <w:rPr>
      <w:rFonts w:asciiTheme="minorHAnsi" w:eastAsia="Times New Roman" w:hAnsiTheme="minorHAnsi" w:cs="Times New Roman"/>
      <w:b/>
      <w:caps/>
      <w:noProof/>
      <w:color w:val="ED8B00"/>
      <w:sz w:val="52"/>
      <w:szCs w:val="48"/>
      <w:lang w:val="en-US"/>
      <w14:textOutline w14:w="0" w14:cap="flat" w14:cmpd="sng" w14:algn="ctr">
        <w14:noFill/>
        <w14:prstDash w14:val="solid"/>
        <w14:round/>
      </w14:textOutline>
    </w:rPr>
  </w:style>
  <w:style w:type="character" w:customStyle="1" w:styleId="VXPg1FunctionalityChar">
    <w:name w:val="VX_Pg1Functionality Char"/>
    <w:basedOn w:val="VXPg1ClientChar"/>
    <w:link w:val="VXPg1Functionality"/>
    <w:rsid w:val="005A0B01"/>
    <w:rPr>
      <w:rFonts w:ascii="Calibri" w:hAnsi="Calibri"/>
      <w:b/>
      <w:caps/>
      <w:noProof/>
      <w:color w:val="7F7F7F" w:themeColor="text1" w:themeTint="80"/>
      <w:sz w:val="44"/>
      <w:szCs w:val="36"/>
      <w:lang w:eastAsia="en-ZA"/>
      <w14:textOutline w14:w="0" w14:cap="flat" w14:cmpd="sng" w14:algn="ctr">
        <w14:noFill/>
        <w14:prstDash w14:val="solid"/>
        <w14:round/>
      </w14:textOutline>
    </w:rPr>
  </w:style>
  <w:style w:type="character" w:customStyle="1" w:styleId="VXPg1DocTypeChar">
    <w:name w:val="VX_Pg1DocType Char"/>
    <w:basedOn w:val="DefaultParagraphFont"/>
    <w:link w:val="VXPg1DocType"/>
    <w:rsid w:val="00C031D1"/>
    <w:rPr>
      <w:rFonts w:eastAsia="Times New Roman" w:cs="Times New Roman"/>
      <w:b/>
      <w:caps/>
      <w:noProof/>
      <w:color w:val="ED8B00"/>
      <w:sz w:val="52"/>
      <w:szCs w:val="48"/>
      <w:lang w:val="en-US"/>
      <w14:textOutline w14:w="0" w14:cap="flat" w14:cmpd="sng" w14:algn="ctr">
        <w14:noFill/>
        <w14:prstDash w14:val="solid"/>
        <w14:round/>
      </w14:textOutline>
    </w:rPr>
  </w:style>
  <w:style w:type="character" w:customStyle="1" w:styleId="VXCode">
    <w:name w:val="VX_Code"/>
    <w:basedOn w:val="VXBodyChar"/>
    <w:uiPriority w:val="1"/>
    <w:qFormat/>
    <w:rsid w:val="00922BAF"/>
    <w:rPr>
      <w:rFonts w:ascii="Courier New" w:hAnsi="Courier New"/>
      <w:color w:val="595959" w:themeColor="text1" w:themeTint="A6"/>
      <w:sz w:val="22"/>
      <w:szCs w:val="24"/>
    </w:rPr>
  </w:style>
  <w:style w:type="paragraph" w:styleId="TOC1">
    <w:name w:val="toc 1"/>
    <w:aliases w:val="VX_TOC 1"/>
    <w:basedOn w:val="VXBody"/>
    <w:next w:val="VXBody"/>
    <w:uiPriority w:val="39"/>
    <w:unhideWhenUsed/>
    <w:rsid w:val="00C13133"/>
    <w:pPr>
      <w:spacing w:before="360" w:after="360"/>
      <w:jc w:val="left"/>
    </w:pPr>
    <w:rPr>
      <w:rFonts w:asciiTheme="minorHAnsi" w:hAnsiTheme="minorHAnsi" w:cstheme="minorHAnsi"/>
      <w:b/>
      <w:bCs/>
      <w:caps/>
      <w:szCs w:val="22"/>
      <w:u w:val="single"/>
    </w:rPr>
  </w:style>
  <w:style w:type="paragraph" w:styleId="TOC4">
    <w:name w:val="toc 4"/>
    <w:aliases w:val="VX_TOC 4"/>
    <w:basedOn w:val="VXBody"/>
    <w:next w:val="VXBody"/>
    <w:uiPriority w:val="39"/>
    <w:unhideWhenUsed/>
    <w:rsid w:val="00C13133"/>
    <w:pPr>
      <w:spacing w:after="0"/>
      <w:jc w:val="left"/>
    </w:pPr>
    <w:rPr>
      <w:rFonts w:asciiTheme="minorHAnsi" w:hAnsiTheme="minorHAnsi" w:cstheme="minorHAnsi"/>
      <w:szCs w:val="22"/>
    </w:rPr>
  </w:style>
  <w:style w:type="paragraph" w:styleId="TableofFigures">
    <w:name w:val="table of figures"/>
    <w:aliases w:val="VX_Table of Figures"/>
    <w:basedOn w:val="VXBody"/>
    <w:next w:val="VXBody"/>
    <w:uiPriority w:val="99"/>
    <w:unhideWhenUsed/>
    <w:rsid w:val="00277335"/>
    <w:pPr>
      <w:tabs>
        <w:tab w:val="left" w:pos="737"/>
        <w:tab w:val="right" w:leader="dot" w:pos="8505"/>
      </w:tabs>
      <w:spacing w:after="0"/>
      <w:ind w:left="238"/>
    </w:pPr>
    <w:rPr>
      <w:smallCaps/>
      <w:color w:val="7F7F7F" w:themeColor="text1" w:themeTint="80"/>
      <w:sz w:val="20"/>
    </w:rPr>
  </w:style>
  <w:style w:type="character" w:customStyle="1" w:styleId="Heading2Char">
    <w:name w:val="Heading 2 Char"/>
    <w:aliases w:val="VX_H2 Char"/>
    <w:basedOn w:val="DefaultParagraphFont"/>
    <w:link w:val="Heading2"/>
    <w:rsid w:val="00C031D1"/>
    <w:rPr>
      <w:rFonts w:eastAsiaTheme="majorEastAsia" w:cstheme="majorBidi"/>
      <w:b/>
      <w:caps/>
      <w:sz w:val="24"/>
      <w:szCs w:val="28"/>
    </w:rPr>
  </w:style>
  <w:style w:type="character" w:customStyle="1" w:styleId="VXPg1ProductChar">
    <w:name w:val="VX_Pg1Product Char"/>
    <w:basedOn w:val="VXPg1FunctionalityChar"/>
    <w:link w:val="VXPg1Product"/>
    <w:rsid w:val="005A0B01"/>
    <w:rPr>
      <w:rFonts w:ascii="Calibri" w:hAnsi="Calibri"/>
      <w:b/>
      <w:caps/>
      <w:noProof/>
      <w:color w:val="7F7F7F" w:themeColor="text1" w:themeTint="80"/>
      <w:sz w:val="44"/>
      <w:szCs w:val="36"/>
      <w:lang w:eastAsia="en-ZA"/>
      <w14:textOutline w14:w="0" w14:cap="flat" w14:cmpd="sng" w14:algn="ctr">
        <w14:noFill/>
        <w14:prstDash w14:val="solid"/>
        <w14:round/>
      </w14:textOutline>
    </w:rPr>
  </w:style>
  <w:style w:type="paragraph" w:styleId="Title">
    <w:name w:val="Title"/>
    <w:aliases w:val="z Title"/>
    <w:basedOn w:val="Normal"/>
    <w:next w:val="Normal"/>
    <w:link w:val="TitleChar"/>
    <w:uiPriority w:val="10"/>
    <w:rsid w:val="00B64F26"/>
    <w:pPr>
      <w:spacing w:after="0"/>
      <w:contextualSpacing/>
    </w:pPr>
    <w:rPr>
      <w:rFonts w:asciiTheme="majorHAnsi" w:eastAsiaTheme="majorEastAsia" w:hAnsiTheme="majorHAnsi" w:cstheme="majorBidi"/>
      <w:color w:val="auto"/>
      <w:spacing w:val="-10"/>
      <w:kern w:val="28"/>
      <w:sz w:val="56"/>
      <w:szCs w:val="56"/>
    </w:rPr>
  </w:style>
  <w:style w:type="character" w:customStyle="1" w:styleId="VXBoldItalicsChar">
    <w:name w:val="VX_Bold&amp;Italics Char"/>
    <w:basedOn w:val="VXBoldUnderlinedChar"/>
    <w:link w:val="VXBoldItalics"/>
    <w:rsid w:val="000852DB"/>
    <w:rPr>
      <w:rFonts w:ascii="Calibri" w:hAnsi="Calibri"/>
      <w:b/>
      <w:i/>
      <w:color w:val="404040" w:themeColor="text1" w:themeTint="BF"/>
      <w:szCs w:val="24"/>
      <w:u w:val="single"/>
    </w:rPr>
  </w:style>
  <w:style w:type="character" w:customStyle="1" w:styleId="Heading3Char">
    <w:name w:val="Heading 3 Char"/>
    <w:aliases w:val="VX_H3 Char"/>
    <w:basedOn w:val="DefaultParagraphFont"/>
    <w:link w:val="Heading3"/>
    <w:rsid w:val="0001379D"/>
    <w:rPr>
      <w:rFonts w:ascii="Calibri" w:eastAsiaTheme="majorEastAsia" w:hAnsi="Calibri" w:cstheme="majorBidi"/>
      <w:b/>
      <w:caps/>
      <w:szCs w:val="28"/>
    </w:rPr>
  </w:style>
  <w:style w:type="character" w:customStyle="1" w:styleId="Heading1Char">
    <w:name w:val="Heading 1 Char"/>
    <w:aliases w:val="VX_H1 Char"/>
    <w:basedOn w:val="DefaultParagraphFont"/>
    <w:link w:val="Heading1"/>
    <w:uiPriority w:val="9"/>
    <w:rsid w:val="00C031D1"/>
    <w:rPr>
      <w:rFonts w:asciiTheme="majorHAnsi" w:eastAsiaTheme="majorEastAsia" w:hAnsiTheme="majorHAnsi" w:cstheme="minorHAnsi"/>
      <w:b/>
      <w:caps/>
      <w:color w:val="ED8B00"/>
      <w:sz w:val="28"/>
      <w:szCs w:val="32"/>
      <w14:textOutline w14:w="9525" w14:cap="rnd" w14:cmpd="sng" w14:algn="ctr">
        <w14:noFill/>
        <w14:prstDash w14:val="solid"/>
        <w14:bevel/>
      </w14:textOutline>
    </w:rPr>
  </w:style>
  <w:style w:type="character" w:customStyle="1" w:styleId="CaptionChar">
    <w:name w:val="Caption Char"/>
    <w:aliases w:val="VX_Caption Char"/>
    <w:basedOn w:val="DefaultParagraphFont"/>
    <w:link w:val="Caption"/>
    <w:uiPriority w:val="35"/>
    <w:rsid w:val="00814F73"/>
    <w:rPr>
      <w:sz w:val="20"/>
    </w:rPr>
  </w:style>
  <w:style w:type="paragraph" w:styleId="TOC2">
    <w:name w:val="toc 2"/>
    <w:aliases w:val="VX_TOC 2"/>
    <w:basedOn w:val="VXBody"/>
    <w:next w:val="VXBody"/>
    <w:link w:val="TOC2Char"/>
    <w:uiPriority w:val="39"/>
    <w:unhideWhenUsed/>
    <w:rsid w:val="00C13133"/>
    <w:pPr>
      <w:spacing w:after="0"/>
      <w:jc w:val="left"/>
    </w:pPr>
    <w:rPr>
      <w:rFonts w:asciiTheme="minorHAnsi" w:hAnsiTheme="minorHAnsi" w:cstheme="minorHAnsi"/>
      <w:b/>
      <w:bCs/>
      <w:smallCaps/>
      <w:szCs w:val="22"/>
    </w:rPr>
  </w:style>
  <w:style w:type="paragraph" w:styleId="TOC3">
    <w:name w:val="toc 3"/>
    <w:aliases w:val="VX_TOC 3"/>
    <w:basedOn w:val="VXBody"/>
    <w:next w:val="VXBody"/>
    <w:uiPriority w:val="39"/>
    <w:unhideWhenUsed/>
    <w:rsid w:val="00C13133"/>
    <w:pPr>
      <w:spacing w:after="0"/>
      <w:jc w:val="left"/>
    </w:pPr>
    <w:rPr>
      <w:rFonts w:asciiTheme="minorHAnsi" w:hAnsiTheme="minorHAnsi" w:cstheme="minorHAnsi"/>
      <w:smallCaps/>
      <w:szCs w:val="22"/>
    </w:rPr>
  </w:style>
  <w:style w:type="character" w:customStyle="1" w:styleId="TitleChar">
    <w:name w:val="Title Char"/>
    <w:aliases w:val="z Title Char"/>
    <w:basedOn w:val="DefaultParagraphFont"/>
    <w:link w:val="Title"/>
    <w:uiPriority w:val="10"/>
    <w:rsid w:val="00B64F26"/>
    <w:rPr>
      <w:rFonts w:asciiTheme="majorHAnsi" w:eastAsiaTheme="majorEastAsia" w:hAnsiTheme="majorHAnsi" w:cstheme="majorBidi"/>
      <w:color w:val="auto"/>
      <w:spacing w:val="-10"/>
      <w:kern w:val="28"/>
      <w:sz w:val="56"/>
      <w:szCs w:val="56"/>
    </w:rPr>
  </w:style>
  <w:style w:type="paragraph" w:customStyle="1" w:styleId="VXBoldUI">
    <w:name w:val="VX_Bold&amp;U&amp;I"/>
    <w:basedOn w:val="VXBody"/>
    <w:link w:val="VXBoldUIChar"/>
    <w:qFormat/>
    <w:rsid w:val="00B64F26"/>
    <w:rPr>
      <w:b/>
      <w:i/>
      <w:u w:val="single"/>
    </w:rPr>
  </w:style>
  <w:style w:type="character" w:customStyle="1" w:styleId="Heading4Char">
    <w:name w:val="Heading 4 Char"/>
    <w:aliases w:val="VX_H4 Char"/>
    <w:basedOn w:val="DefaultParagraphFont"/>
    <w:link w:val="Heading4"/>
    <w:rsid w:val="00E7002E"/>
    <w:rPr>
      <w:rFonts w:ascii="Calibri" w:eastAsiaTheme="majorEastAsia" w:hAnsi="Calibri" w:cstheme="majorBidi"/>
      <w:b/>
      <w:iCs/>
      <w:caps/>
      <w:szCs w:val="24"/>
    </w:rPr>
  </w:style>
  <w:style w:type="character" w:customStyle="1" w:styleId="Heading5Char">
    <w:name w:val="Heading 5 Char"/>
    <w:aliases w:val="VX_H5 Char"/>
    <w:basedOn w:val="DefaultParagraphFont"/>
    <w:link w:val="Heading5"/>
    <w:rsid w:val="00F62008"/>
    <w:rPr>
      <w:rFonts w:ascii="Calibri" w:eastAsiaTheme="majorEastAsia" w:hAnsi="Calibri" w:cstheme="majorBidi"/>
      <w:b/>
      <w:caps/>
      <w:szCs w:val="28"/>
    </w:rPr>
  </w:style>
  <w:style w:type="character" w:customStyle="1" w:styleId="Heading6Char">
    <w:name w:val="Heading 6 Char"/>
    <w:aliases w:val="VX_H6 Char"/>
    <w:basedOn w:val="DefaultParagraphFont"/>
    <w:link w:val="Heading6"/>
    <w:rsid w:val="00F62008"/>
    <w:rPr>
      <w:rFonts w:ascii="Calibri" w:eastAsiaTheme="majorEastAsia" w:hAnsi="Calibri" w:cstheme="majorBidi"/>
      <w:b/>
      <w:caps/>
      <w:szCs w:val="28"/>
    </w:rPr>
  </w:style>
  <w:style w:type="character" w:customStyle="1" w:styleId="Heading7Char">
    <w:name w:val="Heading 7 Char"/>
    <w:aliases w:val="VX_H7 Char"/>
    <w:basedOn w:val="DefaultParagraphFont"/>
    <w:link w:val="Heading7"/>
    <w:rsid w:val="00F62008"/>
    <w:rPr>
      <w:rFonts w:ascii="Calibri" w:eastAsiaTheme="majorEastAsia" w:hAnsi="Calibri" w:cstheme="majorBidi"/>
      <w:b/>
      <w:iCs/>
      <w:caps/>
      <w:szCs w:val="28"/>
    </w:rPr>
  </w:style>
  <w:style w:type="character" w:customStyle="1" w:styleId="Heading8Char">
    <w:name w:val="Heading 8 Char"/>
    <w:aliases w:val="VX_H8 Char"/>
    <w:basedOn w:val="DefaultParagraphFont"/>
    <w:link w:val="Heading8"/>
    <w:rsid w:val="00F62008"/>
    <w:rPr>
      <w:rFonts w:ascii="Calibri" w:eastAsiaTheme="majorEastAsia" w:hAnsi="Calibri" w:cstheme="majorBidi"/>
      <w:b/>
      <w:caps/>
      <w:szCs w:val="28"/>
    </w:rPr>
  </w:style>
  <w:style w:type="character" w:customStyle="1" w:styleId="Heading9Char">
    <w:name w:val="Heading 9 Char"/>
    <w:aliases w:val="VX_H9 Char"/>
    <w:basedOn w:val="DefaultParagraphFont"/>
    <w:link w:val="Heading9"/>
    <w:rsid w:val="00F62008"/>
    <w:rPr>
      <w:rFonts w:ascii="Calibri" w:eastAsiaTheme="majorEastAsia" w:hAnsi="Calibri" w:cstheme="majorBidi"/>
      <w:b/>
      <w:iCs/>
      <w:caps/>
      <w:szCs w:val="28"/>
    </w:rPr>
  </w:style>
  <w:style w:type="paragraph" w:customStyle="1" w:styleId="VXPg1Client">
    <w:name w:val="VX_Pg1Client"/>
    <w:basedOn w:val="VXBody"/>
    <w:next w:val="VXPg1DocType"/>
    <w:link w:val="VXPg1ClientChar"/>
    <w:qFormat/>
    <w:rsid w:val="0051286D"/>
    <w:pPr>
      <w:spacing w:before="120" w:line="360" w:lineRule="auto"/>
      <w:jc w:val="center"/>
    </w:pPr>
    <w:rPr>
      <w:b/>
      <w:caps/>
      <w:noProof/>
      <w:sz w:val="52"/>
      <w:szCs w:val="36"/>
      <w:lang w:eastAsia="en-ZA"/>
      <w14:textOutline w14:w="0" w14:cap="flat" w14:cmpd="sng" w14:algn="ctr">
        <w14:noFill/>
        <w14:prstDash w14:val="solid"/>
        <w14:round/>
      </w14:textOutline>
    </w:rPr>
  </w:style>
  <w:style w:type="character" w:customStyle="1" w:styleId="VXPg1ClientChar">
    <w:name w:val="VX_Pg1Client Char"/>
    <w:basedOn w:val="DefaultParagraphFont"/>
    <w:link w:val="VXPg1Client"/>
    <w:rsid w:val="0051286D"/>
    <w:rPr>
      <w:rFonts w:ascii="Calibri" w:hAnsi="Calibri"/>
      <w:b/>
      <w:caps/>
      <w:noProof/>
      <w:sz w:val="52"/>
      <w:szCs w:val="36"/>
      <w:lang w:eastAsia="en-ZA"/>
      <w14:textOutline w14:w="0" w14:cap="flat" w14:cmpd="sng" w14:algn="ctr">
        <w14:noFill/>
        <w14:prstDash w14:val="solid"/>
        <w14:round/>
      </w14:textOutline>
    </w:rPr>
  </w:style>
  <w:style w:type="table" w:styleId="TableGrid">
    <w:name w:val="Table Grid"/>
    <w:basedOn w:val="TableNormal"/>
    <w:uiPriority w:val="39"/>
    <w:rsid w:val="00CA1F15"/>
    <w:pPr>
      <w:spacing w:after="0"/>
    </w:pPr>
    <w:rPr>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C57BE"/>
    <w:pPr>
      <w:spacing w:after="0"/>
    </w:pPr>
    <w:rPr>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A3968"/>
    <w:pPr>
      <w:spacing w:after="0"/>
    </w:pPr>
    <w:rPr>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XBody">
    <w:name w:val="VX_Body"/>
    <w:basedOn w:val="Normal"/>
    <w:link w:val="VXBodyChar"/>
    <w:qFormat/>
    <w:rsid w:val="00C031D1"/>
    <w:rPr>
      <w:rFonts w:ascii="Calibri" w:hAnsi="Calibri"/>
      <w:szCs w:val="24"/>
    </w:rPr>
  </w:style>
  <w:style w:type="character" w:customStyle="1" w:styleId="VXBodyChar">
    <w:name w:val="VX_Body Char"/>
    <w:basedOn w:val="DefaultParagraphFont"/>
    <w:link w:val="VXBody"/>
    <w:rsid w:val="00C031D1"/>
    <w:rPr>
      <w:rFonts w:ascii="Calibri" w:hAnsi="Calibri"/>
      <w:szCs w:val="24"/>
    </w:rPr>
  </w:style>
  <w:style w:type="table" w:customStyle="1" w:styleId="PlainTable11">
    <w:name w:val="Plain Table 11"/>
    <w:basedOn w:val="TableNormal"/>
    <w:uiPriority w:val="99"/>
    <w:rsid w:val="00415AA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aliases w:val="z Quote"/>
    <w:basedOn w:val="Normal"/>
    <w:next w:val="Normal"/>
    <w:link w:val="QuoteChar"/>
    <w:uiPriority w:val="29"/>
    <w:rsid w:val="00BB640A"/>
    <w:pPr>
      <w:spacing w:before="200" w:after="160"/>
      <w:ind w:left="864" w:right="864"/>
      <w:jc w:val="center"/>
    </w:pPr>
    <w:rPr>
      <w:i/>
      <w:iCs/>
    </w:rPr>
  </w:style>
  <w:style w:type="character" w:customStyle="1" w:styleId="VXBoldUIChar">
    <w:name w:val="VX_Bold&amp;U&amp;I Char"/>
    <w:basedOn w:val="VXBodyChar"/>
    <w:link w:val="VXBoldUI"/>
    <w:rsid w:val="00B64F26"/>
    <w:rPr>
      <w:rFonts w:ascii="Calibri" w:hAnsi="Calibri"/>
      <w:b/>
      <w:i/>
      <w:color w:val="404040" w:themeColor="text1" w:themeTint="BF"/>
      <w:szCs w:val="24"/>
      <w:u w:val="single"/>
    </w:rPr>
  </w:style>
  <w:style w:type="paragraph" w:customStyle="1" w:styleId="VXNumbersSimple">
    <w:name w:val="VX_NumbersSimple"/>
    <w:basedOn w:val="VXBody"/>
    <w:link w:val="VXNumbersSimpleChar"/>
    <w:qFormat/>
    <w:rsid w:val="00D75879"/>
    <w:pPr>
      <w:numPr>
        <w:numId w:val="8"/>
      </w:numPr>
    </w:pPr>
  </w:style>
  <w:style w:type="character" w:customStyle="1" w:styleId="VXNumbersSimpleChar">
    <w:name w:val="VX_NumbersSimple Char"/>
    <w:basedOn w:val="DefaultParagraphFont"/>
    <w:link w:val="VXNumbersSimple"/>
    <w:rsid w:val="00D75879"/>
    <w:rPr>
      <w:rFonts w:ascii="Calibri" w:hAnsi="Calibri"/>
      <w:szCs w:val="24"/>
    </w:rPr>
  </w:style>
  <w:style w:type="paragraph" w:customStyle="1" w:styleId="VXTOCHeading">
    <w:name w:val="VX_TOCHeading"/>
    <w:basedOn w:val="VXBody"/>
    <w:link w:val="VXTOCHeadingChar"/>
    <w:rsid w:val="00CC2DFF"/>
    <w:pPr>
      <w:tabs>
        <w:tab w:val="center" w:pos="4510"/>
      </w:tabs>
      <w:spacing w:after="0"/>
    </w:pPr>
    <w:rPr>
      <w:rFonts w:asciiTheme="majorHAnsi" w:hAnsiTheme="majorHAnsi"/>
      <w:b/>
      <w:caps/>
      <w:color w:val="ED8B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VXBold">
    <w:name w:val="VX_Bold"/>
    <w:basedOn w:val="VXBody"/>
    <w:link w:val="VXBoldChar"/>
    <w:qFormat/>
    <w:rsid w:val="005837C9"/>
    <w:rPr>
      <w:b/>
    </w:rPr>
  </w:style>
  <w:style w:type="character" w:customStyle="1" w:styleId="VXTOCHeadingChar">
    <w:name w:val="VX_TOCHeading Char"/>
    <w:basedOn w:val="DefaultParagraphFont"/>
    <w:link w:val="VXTOCHeading"/>
    <w:rsid w:val="00227EB0"/>
    <w:rPr>
      <w:rFonts w:asciiTheme="majorHAnsi" w:hAnsiTheme="majorHAnsi"/>
      <w:b/>
      <w:caps/>
      <w:color w:val="ED8B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VXIndent1">
    <w:name w:val="VX_Indent1"/>
    <w:basedOn w:val="VXBody"/>
    <w:link w:val="VXIndent1Char"/>
    <w:qFormat/>
    <w:rsid w:val="00E06908"/>
  </w:style>
  <w:style w:type="character" w:customStyle="1" w:styleId="VXBoldChar">
    <w:name w:val="VX_Bold Char"/>
    <w:basedOn w:val="VXBodyChar"/>
    <w:link w:val="VXBold"/>
    <w:rsid w:val="005837C9"/>
    <w:rPr>
      <w:rFonts w:ascii="Calibri" w:hAnsi="Calibri"/>
      <w:b/>
      <w:color w:val="404040" w:themeColor="text1" w:themeTint="BF"/>
      <w:szCs w:val="24"/>
    </w:rPr>
  </w:style>
  <w:style w:type="paragraph" w:customStyle="1" w:styleId="VXIndent2">
    <w:name w:val="VX_Indent2"/>
    <w:basedOn w:val="VXIndent1"/>
    <w:link w:val="VXIndent2Char"/>
    <w:qFormat/>
    <w:rsid w:val="00E06908"/>
    <w:pPr>
      <w:ind w:left="1134"/>
    </w:pPr>
  </w:style>
  <w:style w:type="character" w:customStyle="1" w:styleId="VXIndent1Char">
    <w:name w:val="VX_Indent1 Char"/>
    <w:basedOn w:val="DefaultParagraphFont"/>
    <w:link w:val="VXIndent1"/>
    <w:rsid w:val="007B7C8B"/>
    <w:rPr>
      <w:rFonts w:ascii="Calibri" w:hAnsi="Calibri"/>
      <w:color w:val="404040" w:themeColor="text1" w:themeTint="BF"/>
      <w:szCs w:val="24"/>
    </w:rPr>
  </w:style>
  <w:style w:type="paragraph" w:customStyle="1" w:styleId="VXBullets2">
    <w:name w:val="VX_Bullets2"/>
    <w:basedOn w:val="Normal"/>
    <w:link w:val="VXBullets2Char"/>
    <w:qFormat/>
    <w:rsid w:val="005A24F6"/>
    <w:pPr>
      <w:numPr>
        <w:numId w:val="3"/>
      </w:numPr>
      <w:ind w:left="1701" w:hanging="567"/>
    </w:pPr>
  </w:style>
  <w:style w:type="character" w:customStyle="1" w:styleId="VXIndent2Char">
    <w:name w:val="VX_Indent2 Char"/>
    <w:basedOn w:val="VXIndent1Char"/>
    <w:link w:val="VXIndent2"/>
    <w:rsid w:val="00E06908"/>
    <w:rPr>
      <w:rFonts w:ascii="Calibri" w:hAnsi="Calibri"/>
      <w:color w:val="404040" w:themeColor="text1" w:themeTint="BF"/>
      <w:szCs w:val="24"/>
    </w:rPr>
  </w:style>
  <w:style w:type="paragraph" w:customStyle="1" w:styleId="VXBullets3">
    <w:name w:val="VX_Bullets3"/>
    <w:basedOn w:val="VXBody"/>
    <w:link w:val="VXBullets3Char"/>
    <w:qFormat/>
    <w:rsid w:val="005A24F6"/>
    <w:pPr>
      <w:numPr>
        <w:numId w:val="2"/>
      </w:numPr>
      <w:ind w:left="2268" w:hanging="567"/>
    </w:pPr>
  </w:style>
  <w:style w:type="character" w:customStyle="1" w:styleId="VXBullets2Char">
    <w:name w:val="VX_Bullets2 Char"/>
    <w:basedOn w:val="VXBullets1Char"/>
    <w:link w:val="VXBullets2"/>
    <w:rsid w:val="005A24F6"/>
    <w:rPr>
      <w:rFonts w:ascii="Calibri" w:hAnsi="Calibri"/>
      <w:szCs w:val="24"/>
    </w:rPr>
  </w:style>
  <w:style w:type="character" w:customStyle="1" w:styleId="QuoteChar">
    <w:name w:val="Quote Char"/>
    <w:aliases w:val="z Quote Char"/>
    <w:basedOn w:val="DefaultParagraphFont"/>
    <w:link w:val="Quote"/>
    <w:uiPriority w:val="29"/>
    <w:rsid w:val="00BB640A"/>
    <w:rPr>
      <w:i/>
      <w:iCs/>
    </w:rPr>
  </w:style>
  <w:style w:type="character" w:customStyle="1" w:styleId="VXBullets3Char">
    <w:name w:val="VX_Bullets3 Char"/>
    <w:basedOn w:val="VXBullets1Char"/>
    <w:link w:val="VXBullets3"/>
    <w:rsid w:val="005A24F6"/>
    <w:rPr>
      <w:rFonts w:ascii="Calibri" w:hAnsi="Calibri"/>
      <w:szCs w:val="24"/>
    </w:rPr>
  </w:style>
  <w:style w:type="paragraph" w:styleId="Subtitle">
    <w:name w:val="Subtitle"/>
    <w:aliases w:val="z Subtitle"/>
    <w:basedOn w:val="Normal"/>
    <w:next w:val="Normal"/>
    <w:link w:val="SubtitleChar"/>
    <w:uiPriority w:val="11"/>
    <w:rsid w:val="00BB640A"/>
    <w:pPr>
      <w:numPr>
        <w:ilvl w:val="1"/>
      </w:numPr>
      <w:spacing w:after="160"/>
    </w:pPr>
    <w:rPr>
      <w:rFonts w:eastAsiaTheme="minorEastAsia"/>
      <w:color w:val="5A5A5A" w:themeColor="text1" w:themeTint="A5"/>
      <w:spacing w:val="15"/>
    </w:rPr>
  </w:style>
  <w:style w:type="paragraph" w:customStyle="1" w:styleId="VXItalics">
    <w:name w:val="VX_Italics"/>
    <w:basedOn w:val="VXBody"/>
    <w:link w:val="VXItalicsChar"/>
    <w:qFormat/>
    <w:rsid w:val="005837C9"/>
    <w:rPr>
      <w:i/>
    </w:rPr>
  </w:style>
  <w:style w:type="character" w:customStyle="1" w:styleId="VXItalicsChar">
    <w:name w:val="VX_Italics Char"/>
    <w:basedOn w:val="VXBodyChar"/>
    <w:link w:val="VXItalics"/>
    <w:rsid w:val="005837C9"/>
    <w:rPr>
      <w:rFonts w:ascii="Calibri" w:hAnsi="Calibri"/>
      <w:i/>
      <w:color w:val="404040" w:themeColor="text1" w:themeTint="BF"/>
      <w:szCs w:val="24"/>
    </w:rPr>
  </w:style>
  <w:style w:type="character" w:customStyle="1" w:styleId="TOC2Char">
    <w:name w:val="TOC 2 Char"/>
    <w:aliases w:val="VX_TOC 2 Char"/>
    <w:basedOn w:val="DefaultParagraphFont"/>
    <w:link w:val="TOC2"/>
    <w:uiPriority w:val="39"/>
    <w:rsid w:val="00C13133"/>
    <w:rPr>
      <w:rFonts w:cstheme="minorHAnsi"/>
      <w:b/>
      <w:bCs/>
      <w:smallCaps/>
    </w:rPr>
  </w:style>
  <w:style w:type="table" w:customStyle="1" w:styleId="GridTable7Colorful1">
    <w:name w:val="Grid Table 7 Colorful1"/>
    <w:basedOn w:val="TableNormal"/>
    <w:uiPriority w:val="52"/>
    <w:rsid w:val="001D7DE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Accent21">
    <w:name w:val="Grid Table 1 Light - Accent 21"/>
    <w:aliases w:val="VAS-X Table,VAS-X Default Tab"/>
    <w:basedOn w:val="TableNormal"/>
    <w:uiPriority w:val="46"/>
    <w:rsid w:val="001C593C"/>
    <w:pPr>
      <w:spacing w:after="0"/>
    </w:pPr>
    <w:rPr>
      <w:sz w:val="20"/>
    </w:rPr>
    <w:tblPr>
      <w:tblBorders>
        <w:top w:val="single" w:sz="4" w:space="0" w:color="F5B05D"/>
        <w:left w:val="single" w:sz="4" w:space="0" w:color="F5B05D"/>
        <w:bottom w:val="single" w:sz="4" w:space="0" w:color="F5B05D"/>
        <w:right w:val="single" w:sz="4" w:space="0" w:color="F5B05D"/>
        <w:insideH w:val="dotted" w:sz="4" w:space="0" w:color="F5B05D"/>
        <w:insideV w:val="dotted" w:sz="4" w:space="0" w:color="F5B05D"/>
      </w:tblBorders>
    </w:tblPr>
    <w:tcPr>
      <w:shd w:val="clear" w:color="auto" w:fill="auto"/>
      <w:vAlign w:val="center"/>
    </w:tcPr>
    <w:tblStylePr w:type="firstRow">
      <w:rPr>
        <w:rFonts w:ascii="Calibri" w:hAnsi="Calibri"/>
        <w:b/>
        <w:bCs/>
        <w:i/>
        <w:color w:val="595959" w:themeColor="text1" w:themeTint="A6"/>
        <w:sz w:val="20"/>
      </w:rPr>
      <w:tblPr/>
      <w:tcPr>
        <w:tcBorders>
          <w:bottom w:val="single" w:sz="4" w:space="0" w:color="F2992E"/>
        </w:tcBorders>
        <w:shd w:val="clear" w:color="auto" w:fill="D9D9D9" w:themeFill="background1" w:themeFillShade="D9"/>
      </w:tcPr>
    </w:tblStylePr>
    <w:tblStylePr w:type="lastRow">
      <w:rPr>
        <w:rFonts w:ascii="Calibri" w:hAnsi="Calibri"/>
        <w:b/>
        <w:bCs/>
        <w:sz w:val="20"/>
      </w:rPr>
      <w:tblPr/>
      <w:tcPr>
        <w:tcBorders>
          <w:top w:val="double" w:sz="2" w:space="0" w:color="F5B05D"/>
          <w:bottom w:val="single" w:sz="2" w:space="0" w:color="F5B05D"/>
        </w:tcBorders>
        <w:shd w:val="clear" w:color="auto" w:fill="auto"/>
      </w:tcPr>
    </w:tblStylePr>
    <w:tblStylePr w:type="firstCol">
      <w:rPr>
        <w:rFonts w:ascii="Calibri" w:hAnsi="Calibri"/>
        <w:b/>
        <w:bCs/>
        <w:i/>
        <w:color w:val="595959" w:themeColor="text1" w:themeTint="A6"/>
        <w:sz w:val="20"/>
      </w:rPr>
      <w:tblPr/>
      <w:tcPr>
        <w:tcBorders>
          <w:top w:val="single" w:sz="4" w:space="0" w:color="F5B05D"/>
          <w:bottom w:val="dotted" w:sz="4" w:space="0" w:color="F2992E"/>
          <w:right w:val="single" w:sz="4" w:space="0" w:color="F2992E"/>
        </w:tcBorders>
        <w:shd w:val="clear" w:color="auto" w:fill="D9D9D9" w:themeFill="background1" w:themeFillShade="D9"/>
      </w:tcPr>
    </w:tblStylePr>
    <w:tblStylePr w:type="lastCol">
      <w:rPr>
        <w:b/>
        <w:bCs/>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customStyle="1" w:styleId="VXBoldUnderlined">
    <w:name w:val="VX_Bold&amp;Underlined"/>
    <w:basedOn w:val="VXBold"/>
    <w:link w:val="VXBoldUnderlinedChar"/>
    <w:qFormat/>
    <w:rsid w:val="00FA665F"/>
    <w:rPr>
      <w:u w:val="single"/>
    </w:rPr>
  </w:style>
  <w:style w:type="character" w:customStyle="1" w:styleId="VXBoldUnderlinedChar">
    <w:name w:val="VX_Bold&amp;Underlined Char"/>
    <w:basedOn w:val="VXBoldChar"/>
    <w:link w:val="VXBoldUnderlined"/>
    <w:rsid w:val="00FA665F"/>
    <w:rPr>
      <w:rFonts w:ascii="Calibri" w:hAnsi="Calibri"/>
      <w:b/>
      <w:color w:val="404040" w:themeColor="text1" w:themeTint="BF"/>
      <w:szCs w:val="24"/>
      <w:u w:val="single"/>
    </w:rPr>
  </w:style>
  <w:style w:type="table" w:customStyle="1" w:styleId="GridTable41">
    <w:name w:val="Grid Table 41"/>
    <w:basedOn w:val="TableNormal"/>
    <w:uiPriority w:val="49"/>
    <w:rsid w:val="00E54DC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ubtitleChar">
    <w:name w:val="Subtitle Char"/>
    <w:aliases w:val="z Subtitle Char"/>
    <w:basedOn w:val="DefaultParagraphFont"/>
    <w:link w:val="Subtitle"/>
    <w:uiPriority w:val="11"/>
    <w:rsid w:val="00BB640A"/>
    <w:rPr>
      <w:rFonts w:eastAsiaTheme="minorEastAsia"/>
      <w:color w:val="5A5A5A" w:themeColor="text1" w:themeTint="A5"/>
      <w:spacing w:val="15"/>
    </w:rPr>
  </w:style>
  <w:style w:type="character" w:styleId="IntenseEmphasis">
    <w:name w:val="Intense Emphasis"/>
    <w:aliases w:val="z Intense Emphasis"/>
    <w:basedOn w:val="DefaultParagraphFont"/>
    <w:uiPriority w:val="21"/>
    <w:rsid w:val="00BB640A"/>
    <w:rPr>
      <w:i/>
      <w:iCs/>
      <w:color w:val="5B9BD5" w:themeColor="accent1"/>
    </w:rPr>
  </w:style>
  <w:style w:type="character" w:styleId="Strong">
    <w:name w:val="Strong"/>
    <w:aliases w:val="z Strong"/>
    <w:basedOn w:val="DefaultParagraphFont"/>
    <w:uiPriority w:val="22"/>
    <w:qFormat/>
    <w:rsid w:val="00BB640A"/>
    <w:rPr>
      <w:b/>
      <w:bCs/>
    </w:rPr>
  </w:style>
  <w:style w:type="character" w:styleId="BookTitle">
    <w:name w:val="Book Title"/>
    <w:aliases w:val="z Book Title"/>
    <w:basedOn w:val="DefaultParagraphFont"/>
    <w:uiPriority w:val="33"/>
    <w:rsid w:val="00BB640A"/>
    <w:rPr>
      <w:b/>
      <w:bCs/>
      <w:i/>
      <w:iCs/>
      <w:spacing w:val="5"/>
    </w:rPr>
  </w:style>
  <w:style w:type="character" w:styleId="Emphasis">
    <w:name w:val="Emphasis"/>
    <w:aliases w:val="z Emphasis"/>
    <w:basedOn w:val="DefaultParagraphFont"/>
    <w:uiPriority w:val="20"/>
    <w:rsid w:val="00BB640A"/>
    <w:rPr>
      <w:i/>
      <w:iCs/>
    </w:rPr>
  </w:style>
  <w:style w:type="paragraph" w:styleId="IntenseQuote">
    <w:name w:val="Intense Quote"/>
    <w:aliases w:val="z Intense Quote"/>
    <w:basedOn w:val="Normal"/>
    <w:next w:val="Normal"/>
    <w:link w:val="IntenseQuoteChar"/>
    <w:uiPriority w:val="30"/>
    <w:rsid w:val="00BB64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aliases w:val="z Intense Quote Char"/>
    <w:basedOn w:val="DefaultParagraphFont"/>
    <w:link w:val="IntenseQuote"/>
    <w:uiPriority w:val="30"/>
    <w:rsid w:val="00BB640A"/>
    <w:rPr>
      <w:i/>
      <w:iCs/>
      <w:color w:val="5B9BD5" w:themeColor="accent1"/>
    </w:rPr>
  </w:style>
  <w:style w:type="character" w:styleId="IntenseReference">
    <w:name w:val="Intense Reference"/>
    <w:aliases w:val="z Intense Reference"/>
    <w:basedOn w:val="DefaultParagraphFont"/>
    <w:uiPriority w:val="32"/>
    <w:rsid w:val="00BB640A"/>
    <w:rPr>
      <w:b/>
      <w:bCs/>
      <w:smallCaps/>
      <w:color w:val="5B9BD5" w:themeColor="accent1"/>
      <w:spacing w:val="5"/>
    </w:rPr>
  </w:style>
  <w:style w:type="paragraph" w:styleId="ListParagraph">
    <w:name w:val="List Paragraph"/>
    <w:aliases w:val="VX_List Paragraph,Paragr-1st"/>
    <w:basedOn w:val="Normal"/>
    <w:link w:val="ListParagraphChar"/>
    <w:uiPriority w:val="34"/>
    <w:qFormat/>
    <w:rsid w:val="00BB640A"/>
    <w:pPr>
      <w:ind w:left="720"/>
      <w:contextualSpacing/>
    </w:pPr>
  </w:style>
  <w:style w:type="character" w:styleId="SubtleReference">
    <w:name w:val="Subtle Reference"/>
    <w:aliases w:val="z Subtle Reference"/>
    <w:basedOn w:val="DefaultParagraphFont"/>
    <w:uiPriority w:val="31"/>
    <w:rsid w:val="00BB640A"/>
    <w:rPr>
      <w:smallCaps/>
      <w:color w:val="5A5A5A" w:themeColor="text1" w:themeTint="A5"/>
    </w:rPr>
  </w:style>
  <w:style w:type="paragraph" w:styleId="NoSpacing">
    <w:name w:val="No Spacing"/>
    <w:aliases w:val="z No Spacing"/>
    <w:uiPriority w:val="1"/>
    <w:rsid w:val="00BB640A"/>
    <w:pPr>
      <w:spacing w:after="0"/>
      <w:jc w:val="both"/>
    </w:pPr>
  </w:style>
  <w:style w:type="character" w:styleId="SubtleEmphasis">
    <w:name w:val="Subtle Emphasis"/>
    <w:aliases w:val="z Subtle Emphasis"/>
    <w:basedOn w:val="DefaultParagraphFont"/>
    <w:uiPriority w:val="19"/>
    <w:rsid w:val="00BB640A"/>
    <w:rPr>
      <w:i/>
      <w:iCs/>
      <w:color w:val="404040" w:themeColor="text1" w:themeTint="BF"/>
    </w:rPr>
  </w:style>
  <w:style w:type="character" w:styleId="Hyperlink">
    <w:name w:val="Hyperlink"/>
    <w:aliases w:val="VX_Hyperlink"/>
    <w:basedOn w:val="DefaultParagraphFont"/>
    <w:uiPriority w:val="99"/>
    <w:unhideWhenUsed/>
    <w:qFormat/>
    <w:rsid w:val="00BB640A"/>
    <w:rPr>
      <w:color w:val="0563C1" w:themeColor="hyperlink"/>
      <w:u w:val="single"/>
    </w:rPr>
  </w:style>
  <w:style w:type="paragraph" w:customStyle="1" w:styleId="VXBullets4">
    <w:name w:val="VX_Bullets4"/>
    <w:basedOn w:val="VXBullets3"/>
    <w:link w:val="VXBullets4Char"/>
    <w:qFormat/>
    <w:rsid w:val="005A24F6"/>
    <w:pPr>
      <w:numPr>
        <w:ilvl w:val="1"/>
      </w:numPr>
      <w:ind w:left="2835" w:hanging="567"/>
    </w:pPr>
  </w:style>
  <w:style w:type="character" w:customStyle="1" w:styleId="VXBullets4Char">
    <w:name w:val="VX_Bullets4 Char"/>
    <w:basedOn w:val="VXBullets3Char"/>
    <w:link w:val="VXBullets4"/>
    <w:rsid w:val="005A24F6"/>
    <w:rPr>
      <w:rFonts w:ascii="Calibri" w:hAnsi="Calibri"/>
      <w:szCs w:val="24"/>
    </w:rPr>
  </w:style>
  <w:style w:type="table" w:customStyle="1" w:styleId="GridTable1Light-Accent11">
    <w:name w:val="Grid Table 1 Light - Accent 11"/>
    <w:aliases w:val="VAS-X Default Table"/>
    <w:basedOn w:val="TableNormal"/>
    <w:uiPriority w:val="46"/>
    <w:rsid w:val="005C5F06"/>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C5F06"/>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2-Accent21">
    <w:name w:val="Grid Table 2 - Accent 21"/>
    <w:basedOn w:val="TableNormal"/>
    <w:uiPriority w:val="47"/>
    <w:rsid w:val="0049419D"/>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61">
    <w:name w:val="Grid Table 1 Light - Accent 61"/>
    <w:basedOn w:val="TableNormal"/>
    <w:uiPriority w:val="46"/>
    <w:rsid w:val="005C5F06"/>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49419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VXPage1Detail">
    <w:name w:val="VX_Page1Detail"/>
    <w:basedOn w:val="VXBody"/>
    <w:link w:val="VXPage1DetailChar"/>
    <w:qFormat/>
    <w:rsid w:val="00FF207C"/>
    <w:pPr>
      <w:spacing w:line="480" w:lineRule="auto"/>
      <w:ind w:left="5387" w:hanging="3686"/>
      <w:jc w:val="left"/>
    </w:pPr>
    <w:rPr>
      <w:bCs/>
      <w:caps/>
      <w:sz w:val="24"/>
    </w:rPr>
  </w:style>
  <w:style w:type="paragraph" w:customStyle="1" w:styleId="VXTableText">
    <w:name w:val="VX_Table Text"/>
    <w:basedOn w:val="VXBody"/>
    <w:link w:val="VXTableTextChar"/>
    <w:qFormat/>
    <w:rsid w:val="002772DE"/>
    <w:pPr>
      <w:spacing w:after="0"/>
      <w:jc w:val="left"/>
    </w:pPr>
    <w:rPr>
      <w:sz w:val="20"/>
    </w:rPr>
  </w:style>
  <w:style w:type="character" w:customStyle="1" w:styleId="VXPage1DetailChar">
    <w:name w:val="VX_Page1Detail Char"/>
    <w:basedOn w:val="VXBodyChar"/>
    <w:link w:val="VXPage1Detail"/>
    <w:rsid w:val="00FF207C"/>
    <w:rPr>
      <w:rFonts w:ascii="Calibri" w:hAnsi="Calibri"/>
      <w:bCs/>
      <w:caps/>
      <w:sz w:val="24"/>
      <w:szCs w:val="24"/>
    </w:rPr>
  </w:style>
  <w:style w:type="character" w:customStyle="1" w:styleId="VXTableTextChar">
    <w:name w:val="VX_Table Text Char"/>
    <w:basedOn w:val="VXBodyChar"/>
    <w:link w:val="VXTableText"/>
    <w:rsid w:val="002772DE"/>
    <w:rPr>
      <w:rFonts w:ascii="Calibri" w:hAnsi="Calibri"/>
      <w:sz w:val="20"/>
      <w:szCs w:val="24"/>
    </w:rPr>
  </w:style>
  <w:style w:type="character" w:styleId="PlaceholderText">
    <w:name w:val="Placeholder Text"/>
    <w:basedOn w:val="DefaultParagraphFont"/>
    <w:uiPriority w:val="99"/>
    <w:semiHidden/>
    <w:rsid w:val="00D75879"/>
    <w:rPr>
      <w:color w:val="808080"/>
    </w:rPr>
  </w:style>
  <w:style w:type="paragraph" w:customStyle="1" w:styleId="VXFE1">
    <w:name w:val="VX_FE1"/>
    <w:basedOn w:val="VXTableText"/>
    <w:link w:val="VXFE1Char"/>
    <w:qFormat/>
    <w:rsid w:val="00D75879"/>
    <w:pPr>
      <w:numPr>
        <w:numId w:val="4"/>
      </w:numPr>
    </w:pPr>
  </w:style>
  <w:style w:type="paragraph" w:customStyle="1" w:styleId="VXFR1">
    <w:name w:val="VX_FR1"/>
    <w:basedOn w:val="VXTableText"/>
    <w:link w:val="VXFR1Char"/>
    <w:qFormat/>
    <w:rsid w:val="00D75879"/>
    <w:pPr>
      <w:numPr>
        <w:numId w:val="5"/>
      </w:numPr>
    </w:pPr>
  </w:style>
  <w:style w:type="character" w:customStyle="1" w:styleId="VXFE1Char">
    <w:name w:val="VX_FE1 Char"/>
    <w:basedOn w:val="VXTableTextChar"/>
    <w:link w:val="VXFE1"/>
    <w:rsid w:val="00D75879"/>
    <w:rPr>
      <w:rFonts w:ascii="Calibri" w:hAnsi="Calibri"/>
      <w:sz w:val="20"/>
      <w:szCs w:val="24"/>
    </w:rPr>
  </w:style>
  <w:style w:type="character" w:customStyle="1" w:styleId="VXFR1Char">
    <w:name w:val="VX_FR1 Char"/>
    <w:basedOn w:val="VXTableTextChar"/>
    <w:link w:val="VXFR1"/>
    <w:rsid w:val="00D75879"/>
    <w:rPr>
      <w:rFonts w:ascii="Calibri" w:hAnsi="Calibri"/>
      <w:sz w:val="20"/>
      <w:szCs w:val="24"/>
    </w:rPr>
  </w:style>
  <w:style w:type="paragraph" w:customStyle="1" w:styleId="VXTG1">
    <w:name w:val="VX_TG1"/>
    <w:basedOn w:val="VXTableText"/>
    <w:link w:val="VXTG1Char"/>
    <w:qFormat/>
    <w:rsid w:val="00E7002E"/>
    <w:pPr>
      <w:numPr>
        <w:numId w:val="6"/>
      </w:numPr>
      <w:spacing w:line="276" w:lineRule="auto"/>
    </w:pPr>
    <w:rPr>
      <w:color w:val="000000" w:themeColor="text1"/>
      <w14:textFill>
        <w14:solidFill>
          <w14:schemeClr w14:val="tx1">
            <w14:lumMod w14:val="75000"/>
            <w14:lumOff w14:val="25000"/>
            <w14:lumMod w14:val="75000"/>
            <w14:lumOff w14:val="25000"/>
            <w14:lumMod w14:val="75000"/>
          </w14:schemeClr>
        </w14:solidFill>
      </w14:textFill>
    </w:rPr>
  </w:style>
  <w:style w:type="character" w:customStyle="1" w:styleId="VXTG1Char">
    <w:name w:val="VX_TG1 Char"/>
    <w:basedOn w:val="VXTableTextChar"/>
    <w:link w:val="VXTG1"/>
    <w:rsid w:val="00E7002E"/>
    <w:rPr>
      <w:rFonts w:ascii="Calibri" w:hAnsi="Calibri"/>
      <w:color w:val="000000" w:themeColor="text1"/>
      <w:sz w:val="20"/>
      <w:szCs w:val="24"/>
      <w14:textFill>
        <w14:solidFill>
          <w14:schemeClr w14:val="tx1">
            <w14:lumMod w14:val="75000"/>
            <w14:lumOff w14:val="25000"/>
            <w14:lumMod w14:val="75000"/>
            <w14:lumOff w14:val="25000"/>
            <w14:lumMod w14:val="75000"/>
          </w14:schemeClr>
        </w14:solidFill>
      </w14:textFill>
    </w:rPr>
  </w:style>
  <w:style w:type="paragraph" w:styleId="Header">
    <w:name w:val="header"/>
    <w:basedOn w:val="Normal"/>
    <w:link w:val="HeaderChar"/>
    <w:uiPriority w:val="99"/>
    <w:unhideWhenUsed/>
    <w:rsid w:val="00231213"/>
    <w:pPr>
      <w:tabs>
        <w:tab w:val="center" w:pos="4513"/>
        <w:tab w:val="right" w:pos="9026"/>
      </w:tabs>
      <w:spacing w:after="0"/>
    </w:pPr>
  </w:style>
  <w:style w:type="character" w:customStyle="1" w:styleId="HeaderChar">
    <w:name w:val="Header Char"/>
    <w:basedOn w:val="DefaultParagraphFont"/>
    <w:link w:val="Header"/>
    <w:uiPriority w:val="99"/>
    <w:rsid w:val="00231213"/>
  </w:style>
  <w:style w:type="paragraph" w:styleId="Footer">
    <w:name w:val="footer"/>
    <w:basedOn w:val="Normal"/>
    <w:link w:val="FooterChar"/>
    <w:uiPriority w:val="99"/>
    <w:unhideWhenUsed/>
    <w:rsid w:val="00231213"/>
    <w:pPr>
      <w:tabs>
        <w:tab w:val="center" w:pos="4513"/>
        <w:tab w:val="right" w:pos="9026"/>
      </w:tabs>
      <w:spacing w:after="0"/>
    </w:pPr>
  </w:style>
  <w:style w:type="character" w:customStyle="1" w:styleId="FooterChar">
    <w:name w:val="Footer Char"/>
    <w:basedOn w:val="DefaultParagraphFont"/>
    <w:link w:val="Footer"/>
    <w:uiPriority w:val="99"/>
    <w:rsid w:val="00231213"/>
  </w:style>
  <w:style w:type="character" w:customStyle="1" w:styleId="Mention1">
    <w:name w:val="Mention1"/>
    <w:basedOn w:val="DefaultParagraphFont"/>
    <w:uiPriority w:val="99"/>
    <w:semiHidden/>
    <w:unhideWhenUsed/>
    <w:rsid w:val="00BA2A8B"/>
    <w:rPr>
      <w:color w:val="2B579A"/>
      <w:shd w:val="clear" w:color="auto" w:fill="E6E6E6"/>
    </w:rPr>
  </w:style>
  <w:style w:type="paragraph" w:styleId="DocumentMap">
    <w:name w:val="Document Map"/>
    <w:basedOn w:val="Normal"/>
    <w:link w:val="DocumentMapChar"/>
    <w:uiPriority w:val="99"/>
    <w:semiHidden/>
    <w:unhideWhenUsed/>
    <w:rsid w:val="00AC0482"/>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C0482"/>
    <w:rPr>
      <w:rFonts w:ascii="Lucida Grande" w:hAnsi="Lucida Grande" w:cs="Lucida Grande"/>
      <w:sz w:val="24"/>
      <w:szCs w:val="24"/>
    </w:rPr>
  </w:style>
  <w:style w:type="paragraph" w:styleId="BalloonText">
    <w:name w:val="Balloon Text"/>
    <w:basedOn w:val="Normal"/>
    <w:link w:val="BalloonTextChar"/>
    <w:uiPriority w:val="99"/>
    <w:semiHidden/>
    <w:unhideWhenUsed/>
    <w:rsid w:val="00AC04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482"/>
    <w:rPr>
      <w:rFonts w:ascii="Lucida Grande" w:hAnsi="Lucida Grande" w:cs="Lucida Grande"/>
      <w:sz w:val="18"/>
      <w:szCs w:val="18"/>
    </w:rPr>
  </w:style>
  <w:style w:type="character" w:customStyle="1" w:styleId="UnresolvedMention1">
    <w:name w:val="Unresolved Mention1"/>
    <w:basedOn w:val="DefaultParagraphFont"/>
    <w:uiPriority w:val="99"/>
    <w:rsid w:val="002368AE"/>
    <w:rPr>
      <w:color w:val="808080"/>
      <w:shd w:val="clear" w:color="auto" w:fill="E6E6E6"/>
    </w:rPr>
  </w:style>
  <w:style w:type="character" w:styleId="UnresolvedMention">
    <w:name w:val="Unresolved Mention"/>
    <w:basedOn w:val="DefaultParagraphFont"/>
    <w:uiPriority w:val="99"/>
    <w:rsid w:val="00AF7ED2"/>
    <w:rPr>
      <w:color w:val="808080"/>
      <w:shd w:val="clear" w:color="auto" w:fill="E6E6E6"/>
    </w:rPr>
  </w:style>
  <w:style w:type="character" w:styleId="FollowedHyperlink">
    <w:name w:val="FollowedHyperlink"/>
    <w:basedOn w:val="DefaultParagraphFont"/>
    <w:uiPriority w:val="99"/>
    <w:semiHidden/>
    <w:unhideWhenUsed/>
    <w:rsid w:val="008C067E"/>
    <w:rPr>
      <w:color w:val="954F72" w:themeColor="followedHyperlink"/>
      <w:u w:val="single"/>
    </w:rPr>
  </w:style>
  <w:style w:type="paragraph" w:customStyle="1" w:styleId="hy">
    <w:name w:val="hy"/>
    <w:basedOn w:val="Normal"/>
    <w:rsid w:val="008C067E"/>
    <w:pPr>
      <w:spacing w:before="100" w:beforeAutospacing="1" w:after="100" w:afterAutospacing="1"/>
      <w:jc w:val="left"/>
    </w:pPr>
    <w:rPr>
      <w:rFonts w:ascii="Times New Roman" w:eastAsia="Times New Roman" w:hAnsi="Times New Roman" w:cs="Times New Roman"/>
      <w:color w:val="auto"/>
      <w:sz w:val="24"/>
      <w:szCs w:val="24"/>
      <w:lang w:eastAsia="en-GB"/>
    </w:rPr>
  </w:style>
  <w:style w:type="paragraph" w:styleId="NormalWeb">
    <w:name w:val="Normal (Web)"/>
    <w:basedOn w:val="Normal"/>
    <w:uiPriority w:val="99"/>
    <w:unhideWhenUsed/>
    <w:rsid w:val="008C067E"/>
    <w:pPr>
      <w:spacing w:before="100" w:beforeAutospacing="1" w:after="100" w:afterAutospacing="1"/>
      <w:jc w:val="left"/>
    </w:pPr>
    <w:rPr>
      <w:rFonts w:ascii="Times New Roman" w:eastAsia="Times New Roman" w:hAnsi="Times New Roman" w:cs="Times New Roman"/>
      <w:color w:val="auto"/>
      <w:sz w:val="24"/>
      <w:szCs w:val="24"/>
      <w:lang w:eastAsia="en-GB"/>
    </w:rPr>
  </w:style>
  <w:style w:type="paragraph" w:customStyle="1" w:styleId="wp-caption-text">
    <w:name w:val="wp-caption-text"/>
    <w:basedOn w:val="Normal"/>
    <w:rsid w:val="00C12082"/>
    <w:pPr>
      <w:spacing w:before="100" w:beforeAutospacing="1" w:after="100" w:afterAutospacing="1"/>
      <w:jc w:val="left"/>
    </w:pPr>
    <w:rPr>
      <w:rFonts w:ascii="Times New Roman" w:eastAsia="Times New Roman" w:hAnsi="Times New Roman" w:cs="Times New Roman"/>
      <w:color w:val="auto"/>
      <w:sz w:val="24"/>
      <w:szCs w:val="24"/>
      <w:lang w:eastAsia="en-GB"/>
    </w:rPr>
  </w:style>
  <w:style w:type="paragraph" w:customStyle="1" w:styleId="lead">
    <w:name w:val="lead"/>
    <w:basedOn w:val="Normal"/>
    <w:rsid w:val="00F64FD9"/>
    <w:pPr>
      <w:spacing w:before="100" w:beforeAutospacing="1" w:after="100" w:afterAutospacing="1"/>
      <w:jc w:val="left"/>
    </w:pPr>
    <w:rPr>
      <w:rFonts w:ascii="Times New Roman" w:eastAsia="Times New Roman" w:hAnsi="Times New Roman" w:cs="Times New Roman"/>
      <w:color w:val="auto"/>
      <w:sz w:val="24"/>
      <w:szCs w:val="24"/>
      <w:lang w:val="en-AU" w:eastAsia="en-GB"/>
    </w:rPr>
  </w:style>
  <w:style w:type="table" w:styleId="GridTable1LightAccent2">
    <w:name w:val="Grid Table 1 Light Accent 2"/>
    <w:basedOn w:val="TableNormal"/>
    <w:uiPriority w:val="46"/>
    <w:rsid w:val="003009E8"/>
    <w:pPr>
      <w:spacing w:after="0"/>
    </w:pPr>
    <w:rPr>
      <w:sz w:val="20"/>
    </w:rPr>
    <w:tblPr>
      <w:tblBorders>
        <w:top w:val="single" w:sz="2" w:space="0" w:color="FFB64B"/>
        <w:left w:val="single" w:sz="2" w:space="0" w:color="FFB64B"/>
        <w:bottom w:val="single" w:sz="2" w:space="0" w:color="FFB64B"/>
        <w:right w:val="single" w:sz="2" w:space="0" w:color="FFB64B"/>
        <w:insideH w:val="dotted" w:sz="4" w:space="0" w:color="ED8B00"/>
        <w:insideV w:val="dotted" w:sz="4" w:space="0" w:color="ED8B00"/>
      </w:tblBorders>
    </w:tblPr>
    <w:tcPr>
      <w:shd w:val="clear" w:color="auto" w:fill="auto"/>
      <w:vAlign w:val="center"/>
    </w:tcPr>
    <w:tblStylePr w:type="firstRow">
      <w:rPr>
        <w:rFonts w:ascii="Calibri" w:hAnsi="Calibri"/>
        <w:b/>
        <w:bCs/>
        <w:i/>
        <w:color w:val="595959" w:themeColor="text1" w:themeTint="A6"/>
        <w:sz w:val="20"/>
      </w:rPr>
      <w:tblPr/>
      <w:tcPr>
        <w:tcBorders>
          <w:bottom w:val="single" w:sz="4" w:space="0" w:color="F5B05D"/>
        </w:tcBorders>
        <w:shd w:val="clear" w:color="auto" w:fill="D9D9D9" w:themeFill="background1" w:themeFillShade="D9"/>
      </w:tcPr>
    </w:tblStylePr>
    <w:tblStylePr w:type="lastRow">
      <w:rPr>
        <w:rFonts w:ascii="Calibri" w:hAnsi="Calibri"/>
        <w:b/>
        <w:bCs/>
        <w:sz w:val="20"/>
      </w:rPr>
      <w:tblPr/>
      <w:tcPr>
        <w:tcBorders>
          <w:top w:val="double" w:sz="4" w:space="0" w:color="ED8B00"/>
        </w:tcBorders>
        <w:shd w:val="clear" w:color="auto" w:fill="auto"/>
      </w:tcPr>
    </w:tblStylePr>
    <w:tblStylePr w:type="firstCol">
      <w:rPr>
        <w:rFonts w:ascii="Calibri" w:hAnsi="Calibri"/>
        <w:b/>
        <w:bCs/>
        <w:i/>
        <w:color w:val="595959" w:themeColor="text1" w:themeTint="A6"/>
        <w:sz w:val="20"/>
      </w:rPr>
      <w:tblPr/>
      <w:tcPr>
        <w:tcBorders>
          <w:right w:val="single" w:sz="4" w:space="0" w:color="ED8B00"/>
        </w:tcBorders>
        <w:shd w:val="clear" w:color="auto" w:fill="D9D9D9" w:themeFill="background1" w:themeFillShade="D9"/>
      </w:tcPr>
    </w:tblStylePr>
    <w:tblStylePr w:type="lastCol">
      <w:rPr>
        <w:rFonts w:ascii="Calibri" w:hAnsi="Calibri"/>
        <w:b/>
        <w:bCs/>
        <w:sz w:val="20"/>
      </w:rPr>
    </w:tblStylePr>
    <w:tblStylePr w:type="neCell">
      <w:rPr>
        <w:rFonts w:ascii="Calibri" w:hAnsi="Calibri"/>
        <w:sz w:val="20"/>
      </w:rPr>
    </w:tblStylePr>
    <w:tblStylePr w:type="nwCell">
      <w:rPr>
        <w:rFonts w:ascii="Calibri" w:hAnsi="Calibri"/>
        <w:sz w:val="20"/>
      </w:rPr>
    </w:tblStylePr>
    <w:tblStylePr w:type="seCell">
      <w:rPr>
        <w:sz w:val="20"/>
      </w:rPr>
    </w:tblStylePr>
    <w:tblStylePr w:type="swCell">
      <w:rPr>
        <w:rFonts w:ascii="Calibri" w:hAnsi="Calibri"/>
        <w:sz w:val="20"/>
      </w:rPr>
    </w:tblStylePr>
  </w:style>
  <w:style w:type="paragraph" w:styleId="TOCHeading">
    <w:name w:val="TOC Heading"/>
    <w:basedOn w:val="Heading1"/>
    <w:next w:val="Normal"/>
    <w:uiPriority w:val="39"/>
    <w:unhideWhenUsed/>
    <w:qFormat/>
    <w:rsid w:val="001F3BCC"/>
    <w:pPr>
      <w:keepNext/>
      <w:keepLines/>
      <w:numPr>
        <w:numId w:val="0"/>
      </w:numPr>
      <w:spacing w:after="0"/>
      <w:contextualSpacing w:val="0"/>
      <w:outlineLvl w:val="9"/>
    </w:pPr>
    <w:rPr>
      <w:rFonts w:cstheme="majorBidi"/>
      <w:b w:val="0"/>
      <w:caps w:val="0"/>
      <w:color w:val="2E74B5" w:themeColor="accent1" w:themeShade="BF"/>
      <w:sz w:val="32"/>
      <w14:textOutline w14:w="0" w14:cap="rnd" w14:cmpd="sng" w14:algn="ctr">
        <w14:noFill/>
        <w14:prstDash w14:val="solid"/>
        <w14:bevel/>
      </w14:textOutline>
    </w:rPr>
  </w:style>
  <w:style w:type="character" w:customStyle="1" w:styleId="ListParagraphChar">
    <w:name w:val="List Paragraph Char"/>
    <w:aliases w:val="VX_List Paragraph Char,Paragr-1st Char"/>
    <w:basedOn w:val="DefaultParagraphFont"/>
    <w:link w:val="ListParagraph"/>
    <w:uiPriority w:val="34"/>
    <w:rsid w:val="001F3BCC"/>
  </w:style>
  <w:style w:type="table" w:customStyle="1" w:styleId="VAS-XDefaultTab1">
    <w:name w:val="VAS-X Default Tab1"/>
    <w:basedOn w:val="TableNormal"/>
    <w:next w:val="GridTable1LightAccent2"/>
    <w:uiPriority w:val="46"/>
    <w:rsid w:val="009C71D6"/>
    <w:pPr>
      <w:spacing w:after="0"/>
    </w:pPr>
    <w:rPr>
      <w:sz w:val="20"/>
    </w:rPr>
    <w:tblPr>
      <w:tblBorders>
        <w:top w:val="single" w:sz="2" w:space="0" w:color="FFB64B"/>
        <w:left w:val="single" w:sz="2" w:space="0" w:color="FFB64B"/>
        <w:bottom w:val="single" w:sz="2" w:space="0" w:color="FFB64B"/>
        <w:right w:val="single" w:sz="2" w:space="0" w:color="FFB64B"/>
        <w:insideH w:val="dotted" w:sz="4" w:space="0" w:color="ED8B00"/>
        <w:insideV w:val="dotted" w:sz="4" w:space="0" w:color="ED8B00"/>
      </w:tblBorders>
    </w:tblPr>
    <w:tcPr>
      <w:shd w:val="clear" w:color="auto" w:fill="auto"/>
      <w:vAlign w:val="center"/>
    </w:tcPr>
    <w:tblStylePr w:type="firstRow">
      <w:rPr>
        <w:rFonts w:ascii="Calibri" w:hAnsi="Calibri"/>
        <w:b/>
        <w:bCs/>
        <w:i/>
        <w:color w:val="595959" w:themeColor="text1" w:themeTint="A6"/>
        <w:sz w:val="20"/>
      </w:rPr>
      <w:tblPr/>
      <w:tcPr>
        <w:tcBorders>
          <w:bottom w:val="single" w:sz="4" w:space="0" w:color="F5B05D"/>
        </w:tcBorders>
        <w:shd w:val="clear" w:color="auto" w:fill="D9D9D9" w:themeFill="background1" w:themeFillShade="D9"/>
      </w:tcPr>
    </w:tblStylePr>
    <w:tblStylePr w:type="lastRow">
      <w:rPr>
        <w:rFonts w:ascii="Calibri" w:hAnsi="Calibri"/>
        <w:b/>
        <w:bCs/>
        <w:sz w:val="20"/>
      </w:rPr>
      <w:tblPr/>
      <w:tcPr>
        <w:tcBorders>
          <w:top w:val="double" w:sz="4" w:space="0" w:color="ED8B00"/>
        </w:tcBorders>
        <w:shd w:val="clear" w:color="auto" w:fill="auto"/>
      </w:tcPr>
    </w:tblStylePr>
    <w:tblStylePr w:type="firstCol">
      <w:rPr>
        <w:rFonts w:ascii="Calibri" w:hAnsi="Calibri"/>
        <w:b/>
        <w:bCs/>
        <w:i/>
        <w:color w:val="595959" w:themeColor="text1" w:themeTint="A6"/>
        <w:sz w:val="20"/>
      </w:rPr>
      <w:tblPr/>
      <w:tcPr>
        <w:tcBorders>
          <w:right w:val="single" w:sz="4" w:space="0" w:color="ED8B00"/>
        </w:tcBorders>
        <w:shd w:val="clear" w:color="auto" w:fill="D9D9D9" w:themeFill="background1" w:themeFillShade="D9"/>
      </w:tcPr>
    </w:tblStylePr>
    <w:tblStylePr w:type="lastCol">
      <w:rPr>
        <w:rFonts w:ascii="Calibri" w:hAnsi="Calibri"/>
        <w:b/>
        <w:bCs/>
        <w:sz w:val="20"/>
      </w:rPr>
    </w:tblStylePr>
    <w:tblStylePr w:type="neCell">
      <w:rPr>
        <w:rFonts w:ascii="Calibri" w:hAnsi="Calibri"/>
        <w:sz w:val="20"/>
      </w:rPr>
    </w:tblStylePr>
    <w:tblStylePr w:type="nwCell">
      <w:rPr>
        <w:rFonts w:ascii="Calibri" w:hAnsi="Calibri"/>
        <w:sz w:val="20"/>
      </w:rPr>
    </w:tblStylePr>
    <w:tblStylePr w:type="seCell">
      <w:rPr>
        <w:sz w:val="20"/>
      </w:rPr>
    </w:tblStylePr>
    <w:tblStylePr w:type="swCell">
      <w:rPr>
        <w:rFonts w:ascii="Calibri" w:hAnsi="Calibri"/>
        <w:sz w:val="20"/>
      </w:rPr>
    </w:tblStylePr>
  </w:style>
  <w:style w:type="table" w:styleId="GridTable4-Accent6">
    <w:name w:val="Grid Table 4 Accent 6"/>
    <w:basedOn w:val="TableNormal"/>
    <w:uiPriority w:val="49"/>
    <w:rsid w:val="00D2058F"/>
    <w:pPr>
      <w:spacing w:after="0"/>
    </w:pPr>
    <w:rPr>
      <w:color w:va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ED8B0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4F52C4"/>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5">
    <w:name w:val="toc 5"/>
    <w:basedOn w:val="Normal"/>
    <w:next w:val="Normal"/>
    <w:autoRedefine/>
    <w:uiPriority w:val="39"/>
    <w:unhideWhenUsed/>
    <w:rsid w:val="00B1107C"/>
    <w:pPr>
      <w:spacing w:after="0"/>
      <w:jc w:val="left"/>
    </w:pPr>
    <w:rPr>
      <w:rFonts w:cstheme="minorHAnsi"/>
    </w:rPr>
  </w:style>
  <w:style w:type="paragraph" w:styleId="TOC6">
    <w:name w:val="toc 6"/>
    <w:basedOn w:val="Normal"/>
    <w:next w:val="Normal"/>
    <w:autoRedefine/>
    <w:uiPriority w:val="39"/>
    <w:unhideWhenUsed/>
    <w:rsid w:val="00B1107C"/>
    <w:pPr>
      <w:spacing w:after="0"/>
      <w:jc w:val="left"/>
    </w:pPr>
    <w:rPr>
      <w:rFonts w:cstheme="minorHAnsi"/>
    </w:rPr>
  </w:style>
  <w:style w:type="paragraph" w:styleId="TOC7">
    <w:name w:val="toc 7"/>
    <w:basedOn w:val="Normal"/>
    <w:next w:val="Normal"/>
    <w:autoRedefine/>
    <w:uiPriority w:val="39"/>
    <w:unhideWhenUsed/>
    <w:rsid w:val="00B1107C"/>
    <w:pPr>
      <w:spacing w:after="0"/>
      <w:jc w:val="left"/>
    </w:pPr>
    <w:rPr>
      <w:rFonts w:cstheme="minorHAnsi"/>
    </w:rPr>
  </w:style>
  <w:style w:type="paragraph" w:styleId="TOC8">
    <w:name w:val="toc 8"/>
    <w:basedOn w:val="Normal"/>
    <w:next w:val="Normal"/>
    <w:autoRedefine/>
    <w:uiPriority w:val="39"/>
    <w:unhideWhenUsed/>
    <w:rsid w:val="00B1107C"/>
    <w:pPr>
      <w:spacing w:after="0"/>
      <w:jc w:val="left"/>
    </w:pPr>
    <w:rPr>
      <w:rFonts w:cstheme="minorHAnsi"/>
    </w:rPr>
  </w:style>
  <w:style w:type="paragraph" w:styleId="TOC9">
    <w:name w:val="toc 9"/>
    <w:basedOn w:val="Normal"/>
    <w:next w:val="Normal"/>
    <w:autoRedefine/>
    <w:uiPriority w:val="39"/>
    <w:unhideWhenUsed/>
    <w:rsid w:val="00B1107C"/>
    <w:pPr>
      <w:spacing w:after="0"/>
      <w:jc w:val="left"/>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7680">
      <w:bodyDiv w:val="1"/>
      <w:marLeft w:val="0"/>
      <w:marRight w:val="0"/>
      <w:marTop w:val="0"/>
      <w:marBottom w:val="0"/>
      <w:divBdr>
        <w:top w:val="none" w:sz="0" w:space="0" w:color="auto"/>
        <w:left w:val="none" w:sz="0" w:space="0" w:color="auto"/>
        <w:bottom w:val="none" w:sz="0" w:space="0" w:color="auto"/>
        <w:right w:val="none" w:sz="0" w:space="0" w:color="auto"/>
      </w:divBdr>
    </w:div>
    <w:div w:id="148446104">
      <w:bodyDiv w:val="1"/>
      <w:marLeft w:val="0"/>
      <w:marRight w:val="0"/>
      <w:marTop w:val="0"/>
      <w:marBottom w:val="0"/>
      <w:divBdr>
        <w:top w:val="none" w:sz="0" w:space="0" w:color="auto"/>
        <w:left w:val="none" w:sz="0" w:space="0" w:color="auto"/>
        <w:bottom w:val="none" w:sz="0" w:space="0" w:color="auto"/>
        <w:right w:val="none" w:sz="0" w:space="0" w:color="auto"/>
      </w:divBdr>
    </w:div>
    <w:div w:id="151872190">
      <w:bodyDiv w:val="1"/>
      <w:marLeft w:val="0"/>
      <w:marRight w:val="0"/>
      <w:marTop w:val="0"/>
      <w:marBottom w:val="0"/>
      <w:divBdr>
        <w:top w:val="none" w:sz="0" w:space="0" w:color="auto"/>
        <w:left w:val="none" w:sz="0" w:space="0" w:color="auto"/>
        <w:bottom w:val="none" w:sz="0" w:space="0" w:color="auto"/>
        <w:right w:val="none" w:sz="0" w:space="0" w:color="auto"/>
      </w:divBdr>
    </w:div>
    <w:div w:id="336005210">
      <w:bodyDiv w:val="1"/>
      <w:marLeft w:val="0"/>
      <w:marRight w:val="0"/>
      <w:marTop w:val="0"/>
      <w:marBottom w:val="0"/>
      <w:divBdr>
        <w:top w:val="none" w:sz="0" w:space="0" w:color="auto"/>
        <w:left w:val="none" w:sz="0" w:space="0" w:color="auto"/>
        <w:bottom w:val="none" w:sz="0" w:space="0" w:color="auto"/>
        <w:right w:val="none" w:sz="0" w:space="0" w:color="auto"/>
      </w:divBdr>
    </w:div>
    <w:div w:id="449590694">
      <w:bodyDiv w:val="1"/>
      <w:marLeft w:val="0"/>
      <w:marRight w:val="0"/>
      <w:marTop w:val="0"/>
      <w:marBottom w:val="0"/>
      <w:divBdr>
        <w:top w:val="none" w:sz="0" w:space="0" w:color="auto"/>
        <w:left w:val="none" w:sz="0" w:space="0" w:color="auto"/>
        <w:bottom w:val="none" w:sz="0" w:space="0" w:color="auto"/>
        <w:right w:val="none" w:sz="0" w:space="0" w:color="auto"/>
      </w:divBdr>
    </w:div>
    <w:div w:id="557790688">
      <w:bodyDiv w:val="1"/>
      <w:marLeft w:val="0"/>
      <w:marRight w:val="0"/>
      <w:marTop w:val="0"/>
      <w:marBottom w:val="0"/>
      <w:divBdr>
        <w:top w:val="none" w:sz="0" w:space="0" w:color="auto"/>
        <w:left w:val="none" w:sz="0" w:space="0" w:color="auto"/>
        <w:bottom w:val="none" w:sz="0" w:space="0" w:color="auto"/>
        <w:right w:val="none" w:sz="0" w:space="0" w:color="auto"/>
      </w:divBdr>
    </w:div>
    <w:div w:id="568343737">
      <w:bodyDiv w:val="1"/>
      <w:marLeft w:val="0"/>
      <w:marRight w:val="0"/>
      <w:marTop w:val="0"/>
      <w:marBottom w:val="0"/>
      <w:divBdr>
        <w:top w:val="none" w:sz="0" w:space="0" w:color="auto"/>
        <w:left w:val="none" w:sz="0" w:space="0" w:color="auto"/>
        <w:bottom w:val="none" w:sz="0" w:space="0" w:color="auto"/>
        <w:right w:val="none" w:sz="0" w:space="0" w:color="auto"/>
      </w:divBdr>
    </w:div>
    <w:div w:id="605308443">
      <w:bodyDiv w:val="1"/>
      <w:marLeft w:val="0"/>
      <w:marRight w:val="0"/>
      <w:marTop w:val="0"/>
      <w:marBottom w:val="0"/>
      <w:divBdr>
        <w:top w:val="none" w:sz="0" w:space="0" w:color="auto"/>
        <w:left w:val="none" w:sz="0" w:space="0" w:color="auto"/>
        <w:bottom w:val="none" w:sz="0" w:space="0" w:color="auto"/>
        <w:right w:val="none" w:sz="0" w:space="0" w:color="auto"/>
      </w:divBdr>
      <w:divsChild>
        <w:div w:id="1952862014">
          <w:marLeft w:val="0"/>
          <w:marRight w:val="0"/>
          <w:marTop w:val="0"/>
          <w:marBottom w:val="0"/>
          <w:divBdr>
            <w:top w:val="none" w:sz="0" w:space="0" w:color="auto"/>
            <w:left w:val="none" w:sz="0" w:space="0" w:color="auto"/>
            <w:bottom w:val="none" w:sz="0" w:space="0" w:color="auto"/>
            <w:right w:val="none" w:sz="0" w:space="0" w:color="auto"/>
          </w:divBdr>
          <w:divsChild>
            <w:div w:id="1820615803">
              <w:marLeft w:val="0"/>
              <w:marRight w:val="0"/>
              <w:marTop w:val="0"/>
              <w:marBottom w:val="0"/>
              <w:divBdr>
                <w:top w:val="none" w:sz="0" w:space="0" w:color="auto"/>
                <w:left w:val="none" w:sz="0" w:space="0" w:color="auto"/>
                <w:bottom w:val="none" w:sz="0" w:space="0" w:color="auto"/>
                <w:right w:val="none" w:sz="0" w:space="0" w:color="auto"/>
              </w:divBdr>
            </w:div>
            <w:div w:id="1467234440">
              <w:marLeft w:val="0"/>
              <w:marRight w:val="0"/>
              <w:marTop w:val="0"/>
              <w:marBottom w:val="0"/>
              <w:divBdr>
                <w:top w:val="none" w:sz="0" w:space="0" w:color="auto"/>
                <w:left w:val="none" w:sz="0" w:space="0" w:color="auto"/>
                <w:bottom w:val="none" w:sz="0" w:space="0" w:color="auto"/>
                <w:right w:val="none" w:sz="0" w:space="0" w:color="auto"/>
              </w:divBdr>
            </w:div>
            <w:div w:id="1132678298">
              <w:marLeft w:val="0"/>
              <w:marRight w:val="0"/>
              <w:marTop w:val="0"/>
              <w:marBottom w:val="0"/>
              <w:divBdr>
                <w:top w:val="none" w:sz="0" w:space="0" w:color="auto"/>
                <w:left w:val="none" w:sz="0" w:space="0" w:color="auto"/>
                <w:bottom w:val="none" w:sz="0" w:space="0" w:color="auto"/>
                <w:right w:val="none" w:sz="0" w:space="0" w:color="auto"/>
              </w:divBdr>
            </w:div>
            <w:div w:id="1366176607">
              <w:marLeft w:val="0"/>
              <w:marRight w:val="0"/>
              <w:marTop w:val="0"/>
              <w:marBottom w:val="0"/>
              <w:divBdr>
                <w:top w:val="none" w:sz="0" w:space="0" w:color="auto"/>
                <w:left w:val="none" w:sz="0" w:space="0" w:color="auto"/>
                <w:bottom w:val="none" w:sz="0" w:space="0" w:color="auto"/>
                <w:right w:val="none" w:sz="0" w:space="0" w:color="auto"/>
              </w:divBdr>
            </w:div>
            <w:div w:id="1758789792">
              <w:marLeft w:val="0"/>
              <w:marRight w:val="0"/>
              <w:marTop w:val="0"/>
              <w:marBottom w:val="0"/>
              <w:divBdr>
                <w:top w:val="none" w:sz="0" w:space="0" w:color="auto"/>
                <w:left w:val="none" w:sz="0" w:space="0" w:color="auto"/>
                <w:bottom w:val="none" w:sz="0" w:space="0" w:color="auto"/>
                <w:right w:val="none" w:sz="0" w:space="0" w:color="auto"/>
              </w:divBdr>
            </w:div>
            <w:div w:id="331373427">
              <w:marLeft w:val="0"/>
              <w:marRight w:val="0"/>
              <w:marTop w:val="0"/>
              <w:marBottom w:val="0"/>
              <w:divBdr>
                <w:top w:val="none" w:sz="0" w:space="0" w:color="auto"/>
                <w:left w:val="none" w:sz="0" w:space="0" w:color="auto"/>
                <w:bottom w:val="none" w:sz="0" w:space="0" w:color="auto"/>
                <w:right w:val="none" w:sz="0" w:space="0" w:color="auto"/>
              </w:divBdr>
            </w:div>
            <w:div w:id="1526360777">
              <w:marLeft w:val="0"/>
              <w:marRight w:val="0"/>
              <w:marTop w:val="0"/>
              <w:marBottom w:val="0"/>
              <w:divBdr>
                <w:top w:val="none" w:sz="0" w:space="0" w:color="auto"/>
                <w:left w:val="none" w:sz="0" w:space="0" w:color="auto"/>
                <w:bottom w:val="none" w:sz="0" w:space="0" w:color="auto"/>
                <w:right w:val="none" w:sz="0" w:space="0" w:color="auto"/>
              </w:divBdr>
            </w:div>
            <w:div w:id="1483809422">
              <w:marLeft w:val="0"/>
              <w:marRight w:val="0"/>
              <w:marTop w:val="0"/>
              <w:marBottom w:val="0"/>
              <w:divBdr>
                <w:top w:val="none" w:sz="0" w:space="0" w:color="auto"/>
                <w:left w:val="none" w:sz="0" w:space="0" w:color="auto"/>
                <w:bottom w:val="none" w:sz="0" w:space="0" w:color="auto"/>
                <w:right w:val="none" w:sz="0" w:space="0" w:color="auto"/>
              </w:divBdr>
            </w:div>
            <w:div w:id="1177576760">
              <w:marLeft w:val="0"/>
              <w:marRight w:val="0"/>
              <w:marTop w:val="0"/>
              <w:marBottom w:val="0"/>
              <w:divBdr>
                <w:top w:val="none" w:sz="0" w:space="0" w:color="auto"/>
                <w:left w:val="none" w:sz="0" w:space="0" w:color="auto"/>
                <w:bottom w:val="none" w:sz="0" w:space="0" w:color="auto"/>
                <w:right w:val="none" w:sz="0" w:space="0" w:color="auto"/>
              </w:divBdr>
            </w:div>
            <w:div w:id="1298949525">
              <w:marLeft w:val="0"/>
              <w:marRight w:val="0"/>
              <w:marTop w:val="0"/>
              <w:marBottom w:val="0"/>
              <w:divBdr>
                <w:top w:val="none" w:sz="0" w:space="0" w:color="auto"/>
                <w:left w:val="none" w:sz="0" w:space="0" w:color="auto"/>
                <w:bottom w:val="none" w:sz="0" w:space="0" w:color="auto"/>
                <w:right w:val="none" w:sz="0" w:space="0" w:color="auto"/>
              </w:divBdr>
            </w:div>
            <w:div w:id="587203043">
              <w:marLeft w:val="0"/>
              <w:marRight w:val="0"/>
              <w:marTop w:val="0"/>
              <w:marBottom w:val="0"/>
              <w:divBdr>
                <w:top w:val="none" w:sz="0" w:space="0" w:color="auto"/>
                <w:left w:val="none" w:sz="0" w:space="0" w:color="auto"/>
                <w:bottom w:val="none" w:sz="0" w:space="0" w:color="auto"/>
                <w:right w:val="none" w:sz="0" w:space="0" w:color="auto"/>
              </w:divBdr>
            </w:div>
            <w:div w:id="2035642890">
              <w:marLeft w:val="0"/>
              <w:marRight w:val="0"/>
              <w:marTop w:val="0"/>
              <w:marBottom w:val="0"/>
              <w:divBdr>
                <w:top w:val="none" w:sz="0" w:space="0" w:color="auto"/>
                <w:left w:val="none" w:sz="0" w:space="0" w:color="auto"/>
                <w:bottom w:val="none" w:sz="0" w:space="0" w:color="auto"/>
                <w:right w:val="none" w:sz="0" w:space="0" w:color="auto"/>
              </w:divBdr>
            </w:div>
            <w:div w:id="81488332">
              <w:marLeft w:val="0"/>
              <w:marRight w:val="0"/>
              <w:marTop w:val="0"/>
              <w:marBottom w:val="0"/>
              <w:divBdr>
                <w:top w:val="none" w:sz="0" w:space="0" w:color="auto"/>
                <w:left w:val="none" w:sz="0" w:space="0" w:color="auto"/>
                <w:bottom w:val="none" w:sz="0" w:space="0" w:color="auto"/>
                <w:right w:val="none" w:sz="0" w:space="0" w:color="auto"/>
              </w:divBdr>
            </w:div>
            <w:div w:id="1382247764">
              <w:marLeft w:val="0"/>
              <w:marRight w:val="0"/>
              <w:marTop w:val="0"/>
              <w:marBottom w:val="0"/>
              <w:divBdr>
                <w:top w:val="none" w:sz="0" w:space="0" w:color="auto"/>
                <w:left w:val="none" w:sz="0" w:space="0" w:color="auto"/>
                <w:bottom w:val="none" w:sz="0" w:space="0" w:color="auto"/>
                <w:right w:val="none" w:sz="0" w:space="0" w:color="auto"/>
              </w:divBdr>
            </w:div>
            <w:div w:id="1325940233">
              <w:marLeft w:val="0"/>
              <w:marRight w:val="0"/>
              <w:marTop w:val="0"/>
              <w:marBottom w:val="0"/>
              <w:divBdr>
                <w:top w:val="none" w:sz="0" w:space="0" w:color="auto"/>
                <w:left w:val="none" w:sz="0" w:space="0" w:color="auto"/>
                <w:bottom w:val="none" w:sz="0" w:space="0" w:color="auto"/>
                <w:right w:val="none" w:sz="0" w:space="0" w:color="auto"/>
              </w:divBdr>
            </w:div>
            <w:div w:id="1844852739">
              <w:marLeft w:val="0"/>
              <w:marRight w:val="0"/>
              <w:marTop w:val="0"/>
              <w:marBottom w:val="0"/>
              <w:divBdr>
                <w:top w:val="none" w:sz="0" w:space="0" w:color="auto"/>
                <w:left w:val="none" w:sz="0" w:space="0" w:color="auto"/>
                <w:bottom w:val="none" w:sz="0" w:space="0" w:color="auto"/>
                <w:right w:val="none" w:sz="0" w:space="0" w:color="auto"/>
              </w:divBdr>
            </w:div>
            <w:div w:id="1746218193">
              <w:marLeft w:val="0"/>
              <w:marRight w:val="0"/>
              <w:marTop w:val="0"/>
              <w:marBottom w:val="0"/>
              <w:divBdr>
                <w:top w:val="none" w:sz="0" w:space="0" w:color="auto"/>
                <w:left w:val="none" w:sz="0" w:space="0" w:color="auto"/>
                <w:bottom w:val="none" w:sz="0" w:space="0" w:color="auto"/>
                <w:right w:val="none" w:sz="0" w:space="0" w:color="auto"/>
              </w:divBdr>
            </w:div>
            <w:div w:id="1708019519">
              <w:marLeft w:val="0"/>
              <w:marRight w:val="0"/>
              <w:marTop w:val="0"/>
              <w:marBottom w:val="0"/>
              <w:divBdr>
                <w:top w:val="none" w:sz="0" w:space="0" w:color="auto"/>
                <w:left w:val="none" w:sz="0" w:space="0" w:color="auto"/>
                <w:bottom w:val="none" w:sz="0" w:space="0" w:color="auto"/>
                <w:right w:val="none" w:sz="0" w:space="0" w:color="auto"/>
              </w:divBdr>
            </w:div>
            <w:div w:id="1046373681">
              <w:marLeft w:val="0"/>
              <w:marRight w:val="0"/>
              <w:marTop w:val="0"/>
              <w:marBottom w:val="0"/>
              <w:divBdr>
                <w:top w:val="none" w:sz="0" w:space="0" w:color="auto"/>
                <w:left w:val="none" w:sz="0" w:space="0" w:color="auto"/>
                <w:bottom w:val="none" w:sz="0" w:space="0" w:color="auto"/>
                <w:right w:val="none" w:sz="0" w:space="0" w:color="auto"/>
              </w:divBdr>
            </w:div>
            <w:div w:id="1109161846">
              <w:marLeft w:val="0"/>
              <w:marRight w:val="0"/>
              <w:marTop w:val="0"/>
              <w:marBottom w:val="0"/>
              <w:divBdr>
                <w:top w:val="none" w:sz="0" w:space="0" w:color="auto"/>
                <w:left w:val="none" w:sz="0" w:space="0" w:color="auto"/>
                <w:bottom w:val="none" w:sz="0" w:space="0" w:color="auto"/>
                <w:right w:val="none" w:sz="0" w:space="0" w:color="auto"/>
              </w:divBdr>
            </w:div>
            <w:div w:id="650670331">
              <w:marLeft w:val="0"/>
              <w:marRight w:val="0"/>
              <w:marTop w:val="0"/>
              <w:marBottom w:val="0"/>
              <w:divBdr>
                <w:top w:val="none" w:sz="0" w:space="0" w:color="auto"/>
                <w:left w:val="none" w:sz="0" w:space="0" w:color="auto"/>
                <w:bottom w:val="none" w:sz="0" w:space="0" w:color="auto"/>
                <w:right w:val="none" w:sz="0" w:space="0" w:color="auto"/>
              </w:divBdr>
            </w:div>
            <w:div w:id="1763257468">
              <w:marLeft w:val="0"/>
              <w:marRight w:val="0"/>
              <w:marTop w:val="0"/>
              <w:marBottom w:val="0"/>
              <w:divBdr>
                <w:top w:val="none" w:sz="0" w:space="0" w:color="auto"/>
                <w:left w:val="none" w:sz="0" w:space="0" w:color="auto"/>
                <w:bottom w:val="none" w:sz="0" w:space="0" w:color="auto"/>
                <w:right w:val="none" w:sz="0" w:space="0" w:color="auto"/>
              </w:divBdr>
            </w:div>
            <w:div w:id="741412264">
              <w:marLeft w:val="0"/>
              <w:marRight w:val="0"/>
              <w:marTop w:val="0"/>
              <w:marBottom w:val="0"/>
              <w:divBdr>
                <w:top w:val="none" w:sz="0" w:space="0" w:color="auto"/>
                <w:left w:val="none" w:sz="0" w:space="0" w:color="auto"/>
                <w:bottom w:val="none" w:sz="0" w:space="0" w:color="auto"/>
                <w:right w:val="none" w:sz="0" w:space="0" w:color="auto"/>
              </w:divBdr>
            </w:div>
            <w:div w:id="1797524295">
              <w:marLeft w:val="0"/>
              <w:marRight w:val="0"/>
              <w:marTop w:val="0"/>
              <w:marBottom w:val="0"/>
              <w:divBdr>
                <w:top w:val="none" w:sz="0" w:space="0" w:color="auto"/>
                <w:left w:val="none" w:sz="0" w:space="0" w:color="auto"/>
                <w:bottom w:val="none" w:sz="0" w:space="0" w:color="auto"/>
                <w:right w:val="none" w:sz="0" w:space="0" w:color="auto"/>
              </w:divBdr>
            </w:div>
            <w:div w:id="984315319">
              <w:marLeft w:val="0"/>
              <w:marRight w:val="0"/>
              <w:marTop w:val="0"/>
              <w:marBottom w:val="0"/>
              <w:divBdr>
                <w:top w:val="none" w:sz="0" w:space="0" w:color="auto"/>
                <w:left w:val="none" w:sz="0" w:space="0" w:color="auto"/>
                <w:bottom w:val="none" w:sz="0" w:space="0" w:color="auto"/>
                <w:right w:val="none" w:sz="0" w:space="0" w:color="auto"/>
              </w:divBdr>
            </w:div>
            <w:div w:id="157959710">
              <w:marLeft w:val="0"/>
              <w:marRight w:val="0"/>
              <w:marTop w:val="0"/>
              <w:marBottom w:val="0"/>
              <w:divBdr>
                <w:top w:val="none" w:sz="0" w:space="0" w:color="auto"/>
                <w:left w:val="none" w:sz="0" w:space="0" w:color="auto"/>
                <w:bottom w:val="none" w:sz="0" w:space="0" w:color="auto"/>
                <w:right w:val="none" w:sz="0" w:space="0" w:color="auto"/>
              </w:divBdr>
            </w:div>
            <w:div w:id="215818064">
              <w:marLeft w:val="0"/>
              <w:marRight w:val="0"/>
              <w:marTop w:val="0"/>
              <w:marBottom w:val="0"/>
              <w:divBdr>
                <w:top w:val="none" w:sz="0" w:space="0" w:color="auto"/>
                <w:left w:val="none" w:sz="0" w:space="0" w:color="auto"/>
                <w:bottom w:val="none" w:sz="0" w:space="0" w:color="auto"/>
                <w:right w:val="none" w:sz="0" w:space="0" w:color="auto"/>
              </w:divBdr>
            </w:div>
            <w:div w:id="1359309165">
              <w:marLeft w:val="0"/>
              <w:marRight w:val="0"/>
              <w:marTop w:val="0"/>
              <w:marBottom w:val="0"/>
              <w:divBdr>
                <w:top w:val="none" w:sz="0" w:space="0" w:color="auto"/>
                <w:left w:val="none" w:sz="0" w:space="0" w:color="auto"/>
                <w:bottom w:val="none" w:sz="0" w:space="0" w:color="auto"/>
                <w:right w:val="none" w:sz="0" w:space="0" w:color="auto"/>
              </w:divBdr>
            </w:div>
            <w:div w:id="813570085">
              <w:marLeft w:val="0"/>
              <w:marRight w:val="0"/>
              <w:marTop w:val="0"/>
              <w:marBottom w:val="0"/>
              <w:divBdr>
                <w:top w:val="none" w:sz="0" w:space="0" w:color="auto"/>
                <w:left w:val="none" w:sz="0" w:space="0" w:color="auto"/>
                <w:bottom w:val="none" w:sz="0" w:space="0" w:color="auto"/>
                <w:right w:val="none" w:sz="0" w:space="0" w:color="auto"/>
              </w:divBdr>
            </w:div>
            <w:div w:id="1584677606">
              <w:marLeft w:val="0"/>
              <w:marRight w:val="0"/>
              <w:marTop w:val="0"/>
              <w:marBottom w:val="0"/>
              <w:divBdr>
                <w:top w:val="none" w:sz="0" w:space="0" w:color="auto"/>
                <w:left w:val="none" w:sz="0" w:space="0" w:color="auto"/>
                <w:bottom w:val="none" w:sz="0" w:space="0" w:color="auto"/>
                <w:right w:val="none" w:sz="0" w:space="0" w:color="auto"/>
              </w:divBdr>
            </w:div>
            <w:div w:id="2083022527">
              <w:marLeft w:val="0"/>
              <w:marRight w:val="0"/>
              <w:marTop w:val="0"/>
              <w:marBottom w:val="0"/>
              <w:divBdr>
                <w:top w:val="none" w:sz="0" w:space="0" w:color="auto"/>
                <w:left w:val="none" w:sz="0" w:space="0" w:color="auto"/>
                <w:bottom w:val="none" w:sz="0" w:space="0" w:color="auto"/>
                <w:right w:val="none" w:sz="0" w:space="0" w:color="auto"/>
              </w:divBdr>
            </w:div>
            <w:div w:id="1680082558">
              <w:marLeft w:val="0"/>
              <w:marRight w:val="0"/>
              <w:marTop w:val="0"/>
              <w:marBottom w:val="0"/>
              <w:divBdr>
                <w:top w:val="none" w:sz="0" w:space="0" w:color="auto"/>
                <w:left w:val="none" w:sz="0" w:space="0" w:color="auto"/>
                <w:bottom w:val="none" w:sz="0" w:space="0" w:color="auto"/>
                <w:right w:val="none" w:sz="0" w:space="0" w:color="auto"/>
              </w:divBdr>
            </w:div>
            <w:div w:id="131683150">
              <w:marLeft w:val="0"/>
              <w:marRight w:val="0"/>
              <w:marTop w:val="0"/>
              <w:marBottom w:val="0"/>
              <w:divBdr>
                <w:top w:val="none" w:sz="0" w:space="0" w:color="auto"/>
                <w:left w:val="none" w:sz="0" w:space="0" w:color="auto"/>
                <w:bottom w:val="none" w:sz="0" w:space="0" w:color="auto"/>
                <w:right w:val="none" w:sz="0" w:space="0" w:color="auto"/>
              </w:divBdr>
            </w:div>
            <w:div w:id="161747951">
              <w:marLeft w:val="0"/>
              <w:marRight w:val="0"/>
              <w:marTop w:val="0"/>
              <w:marBottom w:val="0"/>
              <w:divBdr>
                <w:top w:val="none" w:sz="0" w:space="0" w:color="auto"/>
                <w:left w:val="none" w:sz="0" w:space="0" w:color="auto"/>
                <w:bottom w:val="none" w:sz="0" w:space="0" w:color="auto"/>
                <w:right w:val="none" w:sz="0" w:space="0" w:color="auto"/>
              </w:divBdr>
            </w:div>
            <w:div w:id="945959899">
              <w:marLeft w:val="0"/>
              <w:marRight w:val="0"/>
              <w:marTop w:val="0"/>
              <w:marBottom w:val="0"/>
              <w:divBdr>
                <w:top w:val="none" w:sz="0" w:space="0" w:color="auto"/>
                <w:left w:val="none" w:sz="0" w:space="0" w:color="auto"/>
                <w:bottom w:val="none" w:sz="0" w:space="0" w:color="auto"/>
                <w:right w:val="none" w:sz="0" w:space="0" w:color="auto"/>
              </w:divBdr>
            </w:div>
            <w:div w:id="2125609975">
              <w:marLeft w:val="0"/>
              <w:marRight w:val="0"/>
              <w:marTop w:val="0"/>
              <w:marBottom w:val="0"/>
              <w:divBdr>
                <w:top w:val="none" w:sz="0" w:space="0" w:color="auto"/>
                <w:left w:val="none" w:sz="0" w:space="0" w:color="auto"/>
                <w:bottom w:val="none" w:sz="0" w:space="0" w:color="auto"/>
                <w:right w:val="none" w:sz="0" w:space="0" w:color="auto"/>
              </w:divBdr>
            </w:div>
            <w:div w:id="10689839">
              <w:marLeft w:val="0"/>
              <w:marRight w:val="0"/>
              <w:marTop w:val="0"/>
              <w:marBottom w:val="0"/>
              <w:divBdr>
                <w:top w:val="none" w:sz="0" w:space="0" w:color="auto"/>
                <w:left w:val="none" w:sz="0" w:space="0" w:color="auto"/>
                <w:bottom w:val="none" w:sz="0" w:space="0" w:color="auto"/>
                <w:right w:val="none" w:sz="0" w:space="0" w:color="auto"/>
              </w:divBdr>
            </w:div>
            <w:div w:id="562763886">
              <w:marLeft w:val="0"/>
              <w:marRight w:val="0"/>
              <w:marTop w:val="0"/>
              <w:marBottom w:val="0"/>
              <w:divBdr>
                <w:top w:val="none" w:sz="0" w:space="0" w:color="auto"/>
                <w:left w:val="none" w:sz="0" w:space="0" w:color="auto"/>
                <w:bottom w:val="none" w:sz="0" w:space="0" w:color="auto"/>
                <w:right w:val="none" w:sz="0" w:space="0" w:color="auto"/>
              </w:divBdr>
            </w:div>
            <w:div w:id="1144854475">
              <w:marLeft w:val="0"/>
              <w:marRight w:val="0"/>
              <w:marTop w:val="0"/>
              <w:marBottom w:val="0"/>
              <w:divBdr>
                <w:top w:val="none" w:sz="0" w:space="0" w:color="auto"/>
                <w:left w:val="none" w:sz="0" w:space="0" w:color="auto"/>
                <w:bottom w:val="none" w:sz="0" w:space="0" w:color="auto"/>
                <w:right w:val="none" w:sz="0" w:space="0" w:color="auto"/>
              </w:divBdr>
            </w:div>
            <w:div w:id="1527863555">
              <w:marLeft w:val="0"/>
              <w:marRight w:val="0"/>
              <w:marTop w:val="0"/>
              <w:marBottom w:val="0"/>
              <w:divBdr>
                <w:top w:val="none" w:sz="0" w:space="0" w:color="auto"/>
                <w:left w:val="none" w:sz="0" w:space="0" w:color="auto"/>
                <w:bottom w:val="none" w:sz="0" w:space="0" w:color="auto"/>
                <w:right w:val="none" w:sz="0" w:space="0" w:color="auto"/>
              </w:divBdr>
            </w:div>
            <w:div w:id="1864516403">
              <w:marLeft w:val="0"/>
              <w:marRight w:val="0"/>
              <w:marTop w:val="0"/>
              <w:marBottom w:val="0"/>
              <w:divBdr>
                <w:top w:val="none" w:sz="0" w:space="0" w:color="auto"/>
                <w:left w:val="none" w:sz="0" w:space="0" w:color="auto"/>
                <w:bottom w:val="none" w:sz="0" w:space="0" w:color="auto"/>
                <w:right w:val="none" w:sz="0" w:space="0" w:color="auto"/>
              </w:divBdr>
            </w:div>
            <w:div w:id="505486969">
              <w:marLeft w:val="0"/>
              <w:marRight w:val="0"/>
              <w:marTop w:val="0"/>
              <w:marBottom w:val="0"/>
              <w:divBdr>
                <w:top w:val="none" w:sz="0" w:space="0" w:color="auto"/>
                <w:left w:val="none" w:sz="0" w:space="0" w:color="auto"/>
                <w:bottom w:val="none" w:sz="0" w:space="0" w:color="auto"/>
                <w:right w:val="none" w:sz="0" w:space="0" w:color="auto"/>
              </w:divBdr>
            </w:div>
            <w:div w:id="625814232">
              <w:marLeft w:val="0"/>
              <w:marRight w:val="0"/>
              <w:marTop w:val="0"/>
              <w:marBottom w:val="0"/>
              <w:divBdr>
                <w:top w:val="none" w:sz="0" w:space="0" w:color="auto"/>
                <w:left w:val="none" w:sz="0" w:space="0" w:color="auto"/>
                <w:bottom w:val="none" w:sz="0" w:space="0" w:color="auto"/>
                <w:right w:val="none" w:sz="0" w:space="0" w:color="auto"/>
              </w:divBdr>
            </w:div>
            <w:div w:id="1009409681">
              <w:marLeft w:val="0"/>
              <w:marRight w:val="0"/>
              <w:marTop w:val="0"/>
              <w:marBottom w:val="0"/>
              <w:divBdr>
                <w:top w:val="none" w:sz="0" w:space="0" w:color="auto"/>
                <w:left w:val="none" w:sz="0" w:space="0" w:color="auto"/>
                <w:bottom w:val="none" w:sz="0" w:space="0" w:color="auto"/>
                <w:right w:val="none" w:sz="0" w:space="0" w:color="auto"/>
              </w:divBdr>
            </w:div>
            <w:div w:id="2128741612">
              <w:marLeft w:val="0"/>
              <w:marRight w:val="0"/>
              <w:marTop w:val="0"/>
              <w:marBottom w:val="0"/>
              <w:divBdr>
                <w:top w:val="none" w:sz="0" w:space="0" w:color="auto"/>
                <w:left w:val="none" w:sz="0" w:space="0" w:color="auto"/>
                <w:bottom w:val="none" w:sz="0" w:space="0" w:color="auto"/>
                <w:right w:val="none" w:sz="0" w:space="0" w:color="auto"/>
              </w:divBdr>
            </w:div>
            <w:div w:id="1741174466">
              <w:marLeft w:val="0"/>
              <w:marRight w:val="0"/>
              <w:marTop w:val="0"/>
              <w:marBottom w:val="0"/>
              <w:divBdr>
                <w:top w:val="none" w:sz="0" w:space="0" w:color="auto"/>
                <w:left w:val="none" w:sz="0" w:space="0" w:color="auto"/>
                <w:bottom w:val="none" w:sz="0" w:space="0" w:color="auto"/>
                <w:right w:val="none" w:sz="0" w:space="0" w:color="auto"/>
              </w:divBdr>
            </w:div>
            <w:div w:id="1003974083">
              <w:marLeft w:val="0"/>
              <w:marRight w:val="0"/>
              <w:marTop w:val="0"/>
              <w:marBottom w:val="0"/>
              <w:divBdr>
                <w:top w:val="none" w:sz="0" w:space="0" w:color="auto"/>
                <w:left w:val="none" w:sz="0" w:space="0" w:color="auto"/>
                <w:bottom w:val="none" w:sz="0" w:space="0" w:color="auto"/>
                <w:right w:val="none" w:sz="0" w:space="0" w:color="auto"/>
              </w:divBdr>
            </w:div>
            <w:div w:id="10288">
              <w:marLeft w:val="0"/>
              <w:marRight w:val="0"/>
              <w:marTop w:val="0"/>
              <w:marBottom w:val="0"/>
              <w:divBdr>
                <w:top w:val="none" w:sz="0" w:space="0" w:color="auto"/>
                <w:left w:val="none" w:sz="0" w:space="0" w:color="auto"/>
                <w:bottom w:val="none" w:sz="0" w:space="0" w:color="auto"/>
                <w:right w:val="none" w:sz="0" w:space="0" w:color="auto"/>
              </w:divBdr>
            </w:div>
            <w:div w:id="1065487817">
              <w:marLeft w:val="0"/>
              <w:marRight w:val="0"/>
              <w:marTop w:val="0"/>
              <w:marBottom w:val="0"/>
              <w:divBdr>
                <w:top w:val="none" w:sz="0" w:space="0" w:color="auto"/>
                <w:left w:val="none" w:sz="0" w:space="0" w:color="auto"/>
                <w:bottom w:val="none" w:sz="0" w:space="0" w:color="auto"/>
                <w:right w:val="none" w:sz="0" w:space="0" w:color="auto"/>
              </w:divBdr>
            </w:div>
            <w:div w:id="1409226450">
              <w:marLeft w:val="0"/>
              <w:marRight w:val="0"/>
              <w:marTop w:val="0"/>
              <w:marBottom w:val="0"/>
              <w:divBdr>
                <w:top w:val="none" w:sz="0" w:space="0" w:color="auto"/>
                <w:left w:val="none" w:sz="0" w:space="0" w:color="auto"/>
                <w:bottom w:val="none" w:sz="0" w:space="0" w:color="auto"/>
                <w:right w:val="none" w:sz="0" w:space="0" w:color="auto"/>
              </w:divBdr>
            </w:div>
            <w:div w:id="2068258522">
              <w:marLeft w:val="0"/>
              <w:marRight w:val="0"/>
              <w:marTop w:val="0"/>
              <w:marBottom w:val="0"/>
              <w:divBdr>
                <w:top w:val="none" w:sz="0" w:space="0" w:color="auto"/>
                <w:left w:val="none" w:sz="0" w:space="0" w:color="auto"/>
                <w:bottom w:val="none" w:sz="0" w:space="0" w:color="auto"/>
                <w:right w:val="none" w:sz="0" w:space="0" w:color="auto"/>
              </w:divBdr>
            </w:div>
            <w:div w:id="391275762">
              <w:marLeft w:val="0"/>
              <w:marRight w:val="0"/>
              <w:marTop w:val="0"/>
              <w:marBottom w:val="0"/>
              <w:divBdr>
                <w:top w:val="none" w:sz="0" w:space="0" w:color="auto"/>
                <w:left w:val="none" w:sz="0" w:space="0" w:color="auto"/>
                <w:bottom w:val="none" w:sz="0" w:space="0" w:color="auto"/>
                <w:right w:val="none" w:sz="0" w:space="0" w:color="auto"/>
              </w:divBdr>
            </w:div>
            <w:div w:id="1080517516">
              <w:marLeft w:val="0"/>
              <w:marRight w:val="0"/>
              <w:marTop w:val="0"/>
              <w:marBottom w:val="0"/>
              <w:divBdr>
                <w:top w:val="none" w:sz="0" w:space="0" w:color="auto"/>
                <w:left w:val="none" w:sz="0" w:space="0" w:color="auto"/>
                <w:bottom w:val="none" w:sz="0" w:space="0" w:color="auto"/>
                <w:right w:val="none" w:sz="0" w:space="0" w:color="auto"/>
              </w:divBdr>
            </w:div>
            <w:div w:id="255671178">
              <w:marLeft w:val="0"/>
              <w:marRight w:val="0"/>
              <w:marTop w:val="0"/>
              <w:marBottom w:val="0"/>
              <w:divBdr>
                <w:top w:val="none" w:sz="0" w:space="0" w:color="auto"/>
                <w:left w:val="none" w:sz="0" w:space="0" w:color="auto"/>
                <w:bottom w:val="none" w:sz="0" w:space="0" w:color="auto"/>
                <w:right w:val="none" w:sz="0" w:space="0" w:color="auto"/>
              </w:divBdr>
            </w:div>
            <w:div w:id="1103454045">
              <w:marLeft w:val="0"/>
              <w:marRight w:val="0"/>
              <w:marTop w:val="0"/>
              <w:marBottom w:val="0"/>
              <w:divBdr>
                <w:top w:val="none" w:sz="0" w:space="0" w:color="auto"/>
                <w:left w:val="none" w:sz="0" w:space="0" w:color="auto"/>
                <w:bottom w:val="none" w:sz="0" w:space="0" w:color="auto"/>
                <w:right w:val="none" w:sz="0" w:space="0" w:color="auto"/>
              </w:divBdr>
            </w:div>
            <w:div w:id="233440788">
              <w:marLeft w:val="0"/>
              <w:marRight w:val="0"/>
              <w:marTop w:val="0"/>
              <w:marBottom w:val="0"/>
              <w:divBdr>
                <w:top w:val="none" w:sz="0" w:space="0" w:color="auto"/>
                <w:left w:val="none" w:sz="0" w:space="0" w:color="auto"/>
                <w:bottom w:val="none" w:sz="0" w:space="0" w:color="auto"/>
                <w:right w:val="none" w:sz="0" w:space="0" w:color="auto"/>
              </w:divBdr>
            </w:div>
            <w:div w:id="1121457633">
              <w:marLeft w:val="0"/>
              <w:marRight w:val="0"/>
              <w:marTop w:val="0"/>
              <w:marBottom w:val="0"/>
              <w:divBdr>
                <w:top w:val="none" w:sz="0" w:space="0" w:color="auto"/>
                <w:left w:val="none" w:sz="0" w:space="0" w:color="auto"/>
                <w:bottom w:val="none" w:sz="0" w:space="0" w:color="auto"/>
                <w:right w:val="none" w:sz="0" w:space="0" w:color="auto"/>
              </w:divBdr>
            </w:div>
            <w:div w:id="1419055455">
              <w:marLeft w:val="0"/>
              <w:marRight w:val="0"/>
              <w:marTop w:val="0"/>
              <w:marBottom w:val="0"/>
              <w:divBdr>
                <w:top w:val="none" w:sz="0" w:space="0" w:color="auto"/>
                <w:left w:val="none" w:sz="0" w:space="0" w:color="auto"/>
                <w:bottom w:val="none" w:sz="0" w:space="0" w:color="auto"/>
                <w:right w:val="none" w:sz="0" w:space="0" w:color="auto"/>
              </w:divBdr>
            </w:div>
            <w:div w:id="64381589">
              <w:marLeft w:val="0"/>
              <w:marRight w:val="0"/>
              <w:marTop w:val="0"/>
              <w:marBottom w:val="0"/>
              <w:divBdr>
                <w:top w:val="none" w:sz="0" w:space="0" w:color="auto"/>
                <w:left w:val="none" w:sz="0" w:space="0" w:color="auto"/>
                <w:bottom w:val="none" w:sz="0" w:space="0" w:color="auto"/>
                <w:right w:val="none" w:sz="0" w:space="0" w:color="auto"/>
              </w:divBdr>
            </w:div>
            <w:div w:id="644822679">
              <w:marLeft w:val="0"/>
              <w:marRight w:val="0"/>
              <w:marTop w:val="0"/>
              <w:marBottom w:val="0"/>
              <w:divBdr>
                <w:top w:val="none" w:sz="0" w:space="0" w:color="auto"/>
                <w:left w:val="none" w:sz="0" w:space="0" w:color="auto"/>
                <w:bottom w:val="none" w:sz="0" w:space="0" w:color="auto"/>
                <w:right w:val="none" w:sz="0" w:space="0" w:color="auto"/>
              </w:divBdr>
            </w:div>
            <w:div w:id="1469544871">
              <w:marLeft w:val="0"/>
              <w:marRight w:val="0"/>
              <w:marTop w:val="0"/>
              <w:marBottom w:val="0"/>
              <w:divBdr>
                <w:top w:val="none" w:sz="0" w:space="0" w:color="auto"/>
                <w:left w:val="none" w:sz="0" w:space="0" w:color="auto"/>
                <w:bottom w:val="none" w:sz="0" w:space="0" w:color="auto"/>
                <w:right w:val="none" w:sz="0" w:space="0" w:color="auto"/>
              </w:divBdr>
            </w:div>
            <w:div w:id="744643371">
              <w:marLeft w:val="0"/>
              <w:marRight w:val="0"/>
              <w:marTop w:val="0"/>
              <w:marBottom w:val="0"/>
              <w:divBdr>
                <w:top w:val="none" w:sz="0" w:space="0" w:color="auto"/>
                <w:left w:val="none" w:sz="0" w:space="0" w:color="auto"/>
                <w:bottom w:val="none" w:sz="0" w:space="0" w:color="auto"/>
                <w:right w:val="none" w:sz="0" w:space="0" w:color="auto"/>
              </w:divBdr>
            </w:div>
            <w:div w:id="509372855">
              <w:marLeft w:val="0"/>
              <w:marRight w:val="0"/>
              <w:marTop w:val="0"/>
              <w:marBottom w:val="0"/>
              <w:divBdr>
                <w:top w:val="none" w:sz="0" w:space="0" w:color="auto"/>
                <w:left w:val="none" w:sz="0" w:space="0" w:color="auto"/>
                <w:bottom w:val="none" w:sz="0" w:space="0" w:color="auto"/>
                <w:right w:val="none" w:sz="0" w:space="0" w:color="auto"/>
              </w:divBdr>
            </w:div>
            <w:div w:id="1131557008">
              <w:marLeft w:val="0"/>
              <w:marRight w:val="0"/>
              <w:marTop w:val="0"/>
              <w:marBottom w:val="0"/>
              <w:divBdr>
                <w:top w:val="none" w:sz="0" w:space="0" w:color="auto"/>
                <w:left w:val="none" w:sz="0" w:space="0" w:color="auto"/>
                <w:bottom w:val="none" w:sz="0" w:space="0" w:color="auto"/>
                <w:right w:val="none" w:sz="0" w:space="0" w:color="auto"/>
              </w:divBdr>
            </w:div>
            <w:div w:id="333340905">
              <w:marLeft w:val="0"/>
              <w:marRight w:val="0"/>
              <w:marTop w:val="0"/>
              <w:marBottom w:val="0"/>
              <w:divBdr>
                <w:top w:val="none" w:sz="0" w:space="0" w:color="auto"/>
                <w:left w:val="none" w:sz="0" w:space="0" w:color="auto"/>
                <w:bottom w:val="none" w:sz="0" w:space="0" w:color="auto"/>
                <w:right w:val="none" w:sz="0" w:space="0" w:color="auto"/>
              </w:divBdr>
            </w:div>
            <w:div w:id="1971813472">
              <w:marLeft w:val="0"/>
              <w:marRight w:val="0"/>
              <w:marTop w:val="0"/>
              <w:marBottom w:val="0"/>
              <w:divBdr>
                <w:top w:val="none" w:sz="0" w:space="0" w:color="auto"/>
                <w:left w:val="none" w:sz="0" w:space="0" w:color="auto"/>
                <w:bottom w:val="none" w:sz="0" w:space="0" w:color="auto"/>
                <w:right w:val="none" w:sz="0" w:space="0" w:color="auto"/>
              </w:divBdr>
            </w:div>
            <w:div w:id="553588020">
              <w:marLeft w:val="0"/>
              <w:marRight w:val="0"/>
              <w:marTop w:val="0"/>
              <w:marBottom w:val="0"/>
              <w:divBdr>
                <w:top w:val="none" w:sz="0" w:space="0" w:color="auto"/>
                <w:left w:val="none" w:sz="0" w:space="0" w:color="auto"/>
                <w:bottom w:val="none" w:sz="0" w:space="0" w:color="auto"/>
                <w:right w:val="none" w:sz="0" w:space="0" w:color="auto"/>
              </w:divBdr>
            </w:div>
            <w:div w:id="140201569">
              <w:marLeft w:val="0"/>
              <w:marRight w:val="0"/>
              <w:marTop w:val="0"/>
              <w:marBottom w:val="0"/>
              <w:divBdr>
                <w:top w:val="none" w:sz="0" w:space="0" w:color="auto"/>
                <w:left w:val="none" w:sz="0" w:space="0" w:color="auto"/>
                <w:bottom w:val="none" w:sz="0" w:space="0" w:color="auto"/>
                <w:right w:val="none" w:sz="0" w:space="0" w:color="auto"/>
              </w:divBdr>
            </w:div>
            <w:div w:id="1965233808">
              <w:marLeft w:val="0"/>
              <w:marRight w:val="0"/>
              <w:marTop w:val="0"/>
              <w:marBottom w:val="0"/>
              <w:divBdr>
                <w:top w:val="none" w:sz="0" w:space="0" w:color="auto"/>
                <w:left w:val="none" w:sz="0" w:space="0" w:color="auto"/>
                <w:bottom w:val="none" w:sz="0" w:space="0" w:color="auto"/>
                <w:right w:val="none" w:sz="0" w:space="0" w:color="auto"/>
              </w:divBdr>
            </w:div>
            <w:div w:id="848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764">
      <w:bodyDiv w:val="1"/>
      <w:marLeft w:val="0"/>
      <w:marRight w:val="0"/>
      <w:marTop w:val="0"/>
      <w:marBottom w:val="0"/>
      <w:divBdr>
        <w:top w:val="none" w:sz="0" w:space="0" w:color="auto"/>
        <w:left w:val="none" w:sz="0" w:space="0" w:color="auto"/>
        <w:bottom w:val="none" w:sz="0" w:space="0" w:color="auto"/>
        <w:right w:val="none" w:sz="0" w:space="0" w:color="auto"/>
      </w:divBdr>
    </w:div>
    <w:div w:id="782116976">
      <w:bodyDiv w:val="1"/>
      <w:marLeft w:val="0"/>
      <w:marRight w:val="0"/>
      <w:marTop w:val="0"/>
      <w:marBottom w:val="0"/>
      <w:divBdr>
        <w:top w:val="none" w:sz="0" w:space="0" w:color="auto"/>
        <w:left w:val="none" w:sz="0" w:space="0" w:color="auto"/>
        <w:bottom w:val="none" w:sz="0" w:space="0" w:color="auto"/>
        <w:right w:val="none" w:sz="0" w:space="0" w:color="auto"/>
      </w:divBdr>
    </w:div>
    <w:div w:id="788670235">
      <w:bodyDiv w:val="1"/>
      <w:marLeft w:val="0"/>
      <w:marRight w:val="0"/>
      <w:marTop w:val="0"/>
      <w:marBottom w:val="0"/>
      <w:divBdr>
        <w:top w:val="none" w:sz="0" w:space="0" w:color="auto"/>
        <w:left w:val="none" w:sz="0" w:space="0" w:color="auto"/>
        <w:bottom w:val="none" w:sz="0" w:space="0" w:color="auto"/>
        <w:right w:val="none" w:sz="0" w:space="0" w:color="auto"/>
      </w:divBdr>
    </w:div>
    <w:div w:id="914969076">
      <w:bodyDiv w:val="1"/>
      <w:marLeft w:val="0"/>
      <w:marRight w:val="0"/>
      <w:marTop w:val="0"/>
      <w:marBottom w:val="0"/>
      <w:divBdr>
        <w:top w:val="none" w:sz="0" w:space="0" w:color="auto"/>
        <w:left w:val="none" w:sz="0" w:space="0" w:color="auto"/>
        <w:bottom w:val="none" w:sz="0" w:space="0" w:color="auto"/>
        <w:right w:val="none" w:sz="0" w:space="0" w:color="auto"/>
      </w:divBdr>
    </w:div>
    <w:div w:id="994723567">
      <w:bodyDiv w:val="1"/>
      <w:marLeft w:val="0"/>
      <w:marRight w:val="0"/>
      <w:marTop w:val="0"/>
      <w:marBottom w:val="0"/>
      <w:divBdr>
        <w:top w:val="none" w:sz="0" w:space="0" w:color="auto"/>
        <w:left w:val="none" w:sz="0" w:space="0" w:color="auto"/>
        <w:bottom w:val="none" w:sz="0" w:space="0" w:color="auto"/>
        <w:right w:val="none" w:sz="0" w:space="0" w:color="auto"/>
      </w:divBdr>
    </w:div>
    <w:div w:id="1188762251">
      <w:bodyDiv w:val="1"/>
      <w:marLeft w:val="0"/>
      <w:marRight w:val="0"/>
      <w:marTop w:val="0"/>
      <w:marBottom w:val="0"/>
      <w:divBdr>
        <w:top w:val="none" w:sz="0" w:space="0" w:color="auto"/>
        <w:left w:val="none" w:sz="0" w:space="0" w:color="auto"/>
        <w:bottom w:val="none" w:sz="0" w:space="0" w:color="auto"/>
        <w:right w:val="none" w:sz="0" w:space="0" w:color="auto"/>
      </w:divBdr>
    </w:div>
    <w:div w:id="1195733171">
      <w:bodyDiv w:val="1"/>
      <w:marLeft w:val="0"/>
      <w:marRight w:val="0"/>
      <w:marTop w:val="0"/>
      <w:marBottom w:val="0"/>
      <w:divBdr>
        <w:top w:val="none" w:sz="0" w:space="0" w:color="auto"/>
        <w:left w:val="none" w:sz="0" w:space="0" w:color="auto"/>
        <w:bottom w:val="none" w:sz="0" w:space="0" w:color="auto"/>
        <w:right w:val="none" w:sz="0" w:space="0" w:color="auto"/>
      </w:divBdr>
      <w:divsChild>
        <w:div w:id="65543635">
          <w:marLeft w:val="0"/>
          <w:marRight w:val="0"/>
          <w:marTop w:val="0"/>
          <w:marBottom w:val="0"/>
          <w:divBdr>
            <w:top w:val="none" w:sz="0" w:space="0" w:color="auto"/>
            <w:left w:val="none" w:sz="0" w:space="0" w:color="auto"/>
            <w:bottom w:val="none" w:sz="0" w:space="0" w:color="auto"/>
            <w:right w:val="none" w:sz="0" w:space="0" w:color="auto"/>
          </w:divBdr>
          <w:divsChild>
            <w:div w:id="875577749">
              <w:marLeft w:val="0"/>
              <w:marRight w:val="0"/>
              <w:marTop w:val="0"/>
              <w:marBottom w:val="0"/>
              <w:divBdr>
                <w:top w:val="none" w:sz="0" w:space="0" w:color="auto"/>
                <w:left w:val="none" w:sz="0" w:space="0" w:color="auto"/>
                <w:bottom w:val="none" w:sz="0" w:space="0" w:color="auto"/>
                <w:right w:val="none" w:sz="0" w:space="0" w:color="auto"/>
              </w:divBdr>
            </w:div>
            <w:div w:id="13025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0649">
      <w:bodyDiv w:val="1"/>
      <w:marLeft w:val="0"/>
      <w:marRight w:val="0"/>
      <w:marTop w:val="0"/>
      <w:marBottom w:val="0"/>
      <w:divBdr>
        <w:top w:val="none" w:sz="0" w:space="0" w:color="auto"/>
        <w:left w:val="none" w:sz="0" w:space="0" w:color="auto"/>
        <w:bottom w:val="none" w:sz="0" w:space="0" w:color="auto"/>
        <w:right w:val="none" w:sz="0" w:space="0" w:color="auto"/>
      </w:divBdr>
    </w:div>
    <w:div w:id="1376389472">
      <w:bodyDiv w:val="1"/>
      <w:marLeft w:val="0"/>
      <w:marRight w:val="0"/>
      <w:marTop w:val="0"/>
      <w:marBottom w:val="0"/>
      <w:divBdr>
        <w:top w:val="none" w:sz="0" w:space="0" w:color="auto"/>
        <w:left w:val="none" w:sz="0" w:space="0" w:color="auto"/>
        <w:bottom w:val="none" w:sz="0" w:space="0" w:color="auto"/>
        <w:right w:val="none" w:sz="0" w:space="0" w:color="auto"/>
      </w:divBdr>
    </w:div>
    <w:div w:id="1381243760">
      <w:bodyDiv w:val="1"/>
      <w:marLeft w:val="0"/>
      <w:marRight w:val="0"/>
      <w:marTop w:val="0"/>
      <w:marBottom w:val="0"/>
      <w:divBdr>
        <w:top w:val="none" w:sz="0" w:space="0" w:color="auto"/>
        <w:left w:val="none" w:sz="0" w:space="0" w:color="auto"/>
        <w:bottom w:val="none" w:sz="0" w:space="0" w:color="auto"/>
        <w:right w:val="none" w:sz="0" w:space="0" w:color="auto"/>
      </w:divBdr>
      <w:divsChild>
        <w:div w:id="547960544">
          <w:marLeft w:val="0"/>
          <w:marRight w:val="0"/>
          <w:marTop w:val="0"/>
          <w:marBottom w:val="0"/>
          <w:divBdr>
            <w:top w:val="none" w:sz="0" w:space="0" w:color="auto"/>
            <w:left w:val="none" w:sz="0" w:space="0" w:color="auto"/>
            <w:bottom w:val="none" w:sz="0" w:space="0" w:color="auto"/>
            <w:right w:val="none" w:sz="0" w:space="0" w:color="auto"/>
          </w:divBdr>
          <w:divsChild>
            <w:div w:id="20282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658">
      <w:bodyDiv w:val="1"/>
      <w:marLeft w:val="0"/>
      <w:marRight w:val="0"/>
      <w:marTop w:val="0"/>
      <w:marBottom w:val="0"/>
      <w:divBdr>
        <w:top w:val="none" w:sz="0" w:space="0" w:color="auto"/>
        <w:left w:val="none" w:sz="0" w:space="0" w:color="auto"/>
        <w:bottom w:val="none" w:sz="0" w:space="0" w:color="auto"/>
        <w:right w:val="none" w:sz="0" w:space="0" w:color="auto"/>
      </w:divBdr>
    </w:div>
    <w:div w:id="1521435935">
      <w:bodyDiv w:val="1"/>
      <w:marLeft w:val="0"/>
      <w:marRight w:val="0"/>
      <w:marTop w:val="0"/>
      <w:marBottom w:val="0"/>
      <w:divBdr>
        <w:top w:val="none" w:sz="0" w:space="0" w:color="auto"/>
        <w:left w:val="none" w:sz="0" w:space="0" w:color="auto"/>
        <w:bottom w:val="none" w:sz="0" w:space="0" w:color="auto"/>
        <w:right w:val="none" w:sz="0" w:space="0" w:color="auto"/>
      </w:divBdr>
      <w:divsChild>
        <w:div w:id="320818113">
          <w:marLeft w:val="0"/>
          <w:marRight w:val="0"/>
          <w:marTop w:val="0"/>
          <w:marBottom w:val="0"/>
          <w:divBdr>
            <w:top w:val="none" w:sz="0" w:space="0" w:color="auto"/>
            <w:left w:val="none" w:sz="0" w:space="0" w:color="auto"/>
            <w:bottom w:val="none" w:sz="0" w:space="0" w:color="auto"/>
            <w:right w:val="none" w:sz="0" w:space="0" w:color="auto"/>
          </w:divBdr>
          <w:divsChild>
            <w:div w:id="15977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2894">
      <w:bodyDiv w:val="1"/>
      <w:marLeft w:val="0"/>
      <w:marRight w:val="0"/>
      <w:marTop w:val="0"/>
      <w:marBottom w:val="0"/>
      <w:divBdr>
        <w:top w:val="none" w:sz="0" w:space="0" w:color="auto"/>
        <w:left w:val="none" w:sz="0" w:space="0" w:color="auto"/>
        <w:bottom w:val="none" w:sz="0" w:space="0" w:color="auto"/>
        <w:right w:val="none" w:sz="0" w:space="0" w:color="auto"/>
      </w:divBdr>
    </w:div>
    <w:div w:id="1733430767">
      <w:bodyDiv w:val="1"/>
      <w:marLeft w:val="0"/>
      <w:marRight w:val="0"/>
      <w:marTop w:val="0"/>
      <w:marBottom w:val="0"/>
      <w:divBdr>
        <w:top w:val="none" w:sz="0" w:space="0" w:color="auto"/>
        <w:left w:val="none" w:sz="0" w:space="0" w:color="auto"/>
        <w:bottom w:val="none" w:sz="0" w:space="0" w:color="auto"/>
        <w:right w:val="none" w:sz="0" w:space="0" w:color="auto"/>
      </w:divBdr>
    </w:div>
    <w:div w:id="1968393986">
      <w:bodyDiv w:val="1"/>
      <w:marLeft w:val="0"/>
      <w:marRight w:val="0"/>
      <w:marTop w:val="0"/>
      <w:marBottom w:val="0"/>
      <w:divBdr>
        <w:top w:val="none" w:sz="0" w:space="0" w:color="auto"/>
        <w:left w:val="none" w:sz="0" w:space="0" w:color="auto"/>
        <w:bottom w:val="none" w:sz="0" w:space="0" w:color="auto"/>
        <w:right w:val="none" w:sz="0" w:space="0" w:color="auto"/>
      </w:divBdr>
    </w:div>
    <w:div w:id="1975018763">
      <w:bodyDiv w:val="1"/>
      <w:marLeft w:val="0"/>
      <w:marRight w:val="0"/>
      <w:marTop w:val="0"/>
      <w:marBottom w:val="0"/>
      <w:divBdr>
        <w:top w:val="none" w:sz="0" w:space="0" w:color="auto"/>
        <w:left w:val="none" w:sz="0" w:space="0" w:color="auto"/>
        <w:bottom w:val="none" w:sz="0" w:space="0" w:color="auto"/>
        <w:right w:val="none" w:sz="0" w:space="0" w:color="auto"/>
      </w:divBdr>
    </w:div>
    <w:div w:id="2072191546">
      <w:bodyDiv w:val="1"/>
      <w:marLeft w:val="0"/>
      <w:marRight w:val="0"/>
      <w:marTop w:val="0"/>
      <w:marBottom w:val="0"/>
      <w:divBdr>
        <w:top w:val="none" w:sz="0" w:space="0" w:color="auto"/>
        <w:left w:val="none" w:sz="0" w:space="0" w:color="auto"/>
        <w:bottom w:val="none" w:sz="0" w:space="0" w:color="auto"/>
        <w:right w:val="none" w:sz="0" w:space="0" w:color="auto"/>
      </w:divBdr>
    </w:div>
    <w:div w:id="2085448409">
      <w:bodyDiv w:val="1"/>
      <w:marLeft w:val="0"/>
      <w:marRight w:val="0"/>
      <w:marTop w:val="0"/>
      <w:marBottom w:val="0"/>
      <w:divBdr>
        <w:top w:val="none" w:sz="0" w:space="0" w:color="auto"/>
        <w:left w:val="none" w:sz="0" w:space="0" w:color="auto"/>
        <w:bottom w:val="none" w:sz="0" w:space="0" w:color="auto"/>
        <w:right w:val="none" w:sz="0" w:space="0" w:color="auto"/>
      </w:divBdr>
    </w:div>
    <w:div w:id="2096629954">
      <w:bodyDiv w:val="1"/>
      <w:marLeft w:val="0"/>
      <w:marRight w:val="0"/>
      <w:marTop w:val="0"/>
      <w:marBottom w:val="0"/>
      <w:divBdr>
        <w:top w:val="none" w:sz="0" w:space="0" w:color="auto"/>
        <w:left w:val="none" w:sz="0" w:space="0" w:color="auto"/>
        <w:bottom w:val="none" w:sz="0" w:space="0" w:color="auto"/>
        <w:right w:val="none" w:sz="0" w:space="0" w:color="auto"/>
      </w:divBdr>
      <w:divsChild>
        <w:div w:id="91173988">
          <w:marLeft w:val="0"/>
          <w:marRight w:val="0"/>
          <w:marTop w:val="0"/>
          <w:marBottom w:val="0"/>
          <w:divBdr>
            <w:top w:val="none" w:sz="0" w:space="0" w:color="auto"/>
            <w:left w:val="none" w:sz="0" w:space="0" w:color="auto"/>
            <w:bottom w:val="none" w:sz="0" w:space="0" w:color="auto"/>
            <w:right w:val="none" w:sz="0" w:space="0" w:color="auto"/>
          </w:divBdr>
          <w:divsChild>
            <w:div w:id="2079861408">
              <w:marLeft w:val="0"/>
              <w:marRight w:val="0"/>
              <w:marTop w:val="0"/>
              <w:marBottom w:val="0"/>
              <w:divBdr>
                <w:top w:val="none" w:sz="0" w:space="0" w:color="auto"/>
                <w:left w:val="none" w:sz="0" w:space="0" w:color="auto"/>
                <w:bottom w:val="none" w:sz="0" w:space="0" w:color="auto"/>
                <w:right w:val="none" w:sz="0" w:space="0" w:color="auto"/>
              </w:divBdr>
            </w:div>
            <w:div w:id="1386492319">
              <w:marLeft w:val="0"/>
              <w:marRight w:val="0"/>
              <w:marTop w:val="0"/>
              <w:marBottom w:val="0"/>
              <w:divBdr>
                <w:top w:val="none" w:sz="0" w:space="0" w:color="auto"/>
                <w:left w:val="none" w:sz="0" w:space="0" w:color="auto"/>
                <w:bottom w:val="none" w:sz="0" w:space="0" w:color="auto"/>
                <w:right w:val="none" w:sz="0" w:space="0" w:color="auto"/>
              </w:divBdr>
            </w:div>
            <w:div w:id="957954273">
              <w:marLeft w:val="0"/>
              <w:marRight w:val="0"/>
              <w:marTop w:val="0"/>
              <w:marBottom w:val="0"/>
              <w:divBdr>
                <w:top w:val="none" w:sz="0" w:space="0" w:color="auto"/>
                <w:left w:val="none" w:sz="0" w:space="0" w:color="auto"/>
                <w:bottom w:val="none" w:sz="0" w:space="0" w:color="auto"/>
                <w:right w:val="none" w:sz="0" w:space="0" w:color="auto"/>
              </w:divBdr>
            </w:div>
            <w:div w:id="750933778">
              <w:marLeft w:val="0"/>
              <w:marRight w:val="0"/>
              <w:marTop w:val="0"/>
              <w:marBottom w:val="0"/>
              <w:divBdr>
                <w:top w:val="none" w:sz="0" w:space="0" w:color="auto"/>
                <w:left w:val="none" w:sz="0" w:space="0" w:color="auto"/>
                <w:bottom w:val="none" w:sz="0" w:space="0" w:color="auto"/>
                <w:right w:val="none" w:sz="0" w:space="0" w:color="auto"/>
              </w:divBdr>
            </w:div>
            <w:div w:id="1859076000">
              <w:marLeft w:val="0"/>
              <w:marRight w:val="0"/>
              <w:marTop w:val="0"/>
              <w:marBottom w:val="0"/>
              <w:divBdr>
                <w:top w:val="none" w:sz="0" w:space="0" w:color="auto"/>
                <w:left w:val="none" w:sz="0" w:space="0" w:color="auto"/>
                <w:bottom w:val="none" w:sz="0" w:space="0" w:color="auto"/>
                <w:right w:val="none" w:sz="0" w:space="0" w:color="auto"/>
              </w:divBdr>
            </w:div>
            <w:div w:id="8260370">
              <w:marLeft w:val="0"/>
              <w:marRight w:val="0"/>
              <w:marTop w:val="0"/>
              <w:marBottom w:val="0"/>
              <w:divBdr>
                <w:top w:val="none" w:sz="0" w:space="0" w:color="auto"/>
                <w:left w:val="none" w:sz="0" w:space="0" w:color="auto"/>
                <w:bottom w:val="none" w:sz="0" w:space="0" w:color="auto"/>
                <w:right w:val="none" w:sz="0" w:space="0" w:color="auto"/>
              </w:divBdr>
            </w:div>
            <w:div w:id="852452563">
              <w:marLeft w:val="0"/>
              <w:marRight w:val="0"/>
              <w:marTop w:val="0"/>
              <w:marBottom w:val="0"/>
              <w:divBdr>
                <w:top w:val="none" w:sz="0" w:space="0" w:color="auto"/>
                <w:left w:val="none" w:sz="0" w:space="0" w:color="auto"/>
                <w:bottom w:val="none" w:sz="0" w:space="0" w:color="auto"/>
                <w:right w:val="none" w:sz="0" w:space="0" w:color="auto"/>
              </w:divBdr>
            </w:div>
            <w:div w:id="732627140">
              <w:marLeft w:val="0"/>
              <w:marRight w:val="0"/>
              <w:marTop w:val="0"/>
              <w:marBottom w:val="0"/>
              <w:divBdr>
                <w:top w:val="none" w:sz="0" w:space="0" w:color="auto"/>
                <w:left w:val="none" w:sz="0" w:space="0" w:color="auto"/>
                <w:bottom w:val="none" w:sz="0" w:space="0" w:color="auto"/>
                <w:right w:val="none" w:sz="0" w:space="0" w:color="auto"/>
              </w:divBdr>
            </w:div>
            <w:div w:id="1619293525">
              <w:marLeft w:val="0"/>
              <w:marRight w:val="0"/>
              <w:marTop w:val="0"/>
              <w:marBottom w:val="0"/>
              <w:divBdr>
                <w:top w:val="none" w:sz="0" w:space="0" w:color="auto"/>
                <w:left w:val="none" w:sz="0" w:space="0" w:color="auto"/>
                <w:bottom w:val="none" w:sz="0" w:space="0" w:color="auto"/>
                <w:right w:val="none" w:sz="0" w:space="0" w:color="auto"/>
              </w:divBdr>
            </w:div>
            <w:div w:id="1769736066">
              <w:marLeft w:val="0"/>
              <w:marRight w:val="0"/>
              <w:marTop w:val="0"/>
              <w:marBottom w:val="0"/>
              <w:divBdr>
                <w:top w:val="none" w:sz="0" w:space="0" w:color="auto"/>
                <w:left w:val="none" w:sz="0" w:space="0" w:color="auto"/>
                <w:bottom w:val="none" w:sz="0" w:space="0" w:color="auto"/>
                <w:right w:val="none" w:sz="0" w:space="0" w:color="auto"/>
              </w:divBdr>
            </w:div>
            <w:div w:id="366688767">
              <w:marLeft w:val="0"/>
              <w:marRight w:val="0"/>
              <w:marTop w:val="0"/>
              <w:marBottom w:val="0"/>
              <w:divBdr>
                <w:top w:val="none" w:sz="0" w:space="0" w:color="auto"/>
                <w:left w:val="none" w:sz="0" w:space="0" w:color="auto"/>
                <w:bottom w:val="none" w:sz="0" w:space="0" w:color="auto"/>
                <w:right w:val="none" w:sz="0" w:space="0" w:color="auto"/>
              </w:divBdr>
            </w:div>
            <w:div w:id="1450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207">
      <w:bodyDiv w:val="1"/>
      <w:marLeft w:val="0"/>
      <w:marRight w:val="0"/>
      <w:marTop w:val="0"/>
      <w:marBottom w:val="0"/>
      <w:divBdr>
        <w:top w:val="none" w:sz="0" w:space="0" w:color="auto"/>
        <w:left w:val="none" w:sz="0" w:space="0" w:color="auto"/>
        <w:bottom w:val="none" w:sz="0" w:space="0" w:color="auto"/>
        <w:right w:val="none" w:sz="0" w:space="0" w:color="auto"/>
      </w:divBdr>
    </w:div>
    <w:div w:id="213162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services.oorsprong.org/websamples.countryinfo/CountryInfoService.wso?wsd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cid:image001.png@01D72249.06DB47B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Documents\Custom%20Office%20Templates\VX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2"/>
          </a:solidFill>
          <a:tailEnd type="none" w="med"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F5FE0F9DF7934496723CD7507490C4" ma:contentTypeVersion="8" ma:contentTypeDescription="Create a new document." ma:contentTypeScope="" ma:versionID="3d9ef1ce6254d2890fa676d94758d7da">
  <xsd:schema xmlns:xsd="http://www.w3.org/2001/XMLSchema" xmlns:xs="http://www.w3.org/2001/XMLSchema" xmlns:p="http://schemas.microsoft.com/office/2006/metadata/properties" xmlns:ns2="025010ae-2a3c-4f54-bd17-15c2bcd05333" targetNamespace="http://schemas.microsoft.com/office/2006/metadata/properties" ma:root="true" ma:fieldsID="fee3b989448412dbd909a8a59288bec6" ns2:_="">
    <xsd:import namespace="025010ae-2a3c-4f54-bd17-15c2bcd053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010ae-2a3c-4f54-bd17-15c2bcd05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F29C4-6859-4957-9BFA-2E1F287D7187}">
  <ds:schemaRefs>
    <ds:schemaRef ds:uri="http://schemas.microsoft.com/sharepoint/v3/contenttype/forms"/>
  </ds:schemaRefs>
</ds:datastoreItem>
</file>

<file path=customXml/itemProps2.xml><?xml version="1.0" encoding="utf-8"?>
<ds:datastoreItem xmlns:ds="http://schemas.openxmlformats.org/officeDocument/2006/customXml" ds:itemID="{29387E31-16FA-412B-8315-D0DD6AC586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95A711-D68A-45E5-895B-9630C9663247}">
  <ds:schemaRefs>
    <ds:schemaRef ds:uri="http://schemas.openxmlformats.org/officeDocument/2006/bibliography"/>
  </ds:schemaRefs>
</ds:datastoreItem>
</file>

<file path=customXml/itemProps4.xml><?xml version="1.0" encoding="utf-8"?>
<ds:datastoreItem xmlns:ds="http://schemas.openxmlformats.org/officeDocument/2006/customXml" ds:itemID="{E978AACE-A8B2-4D43-A144-3D1F0705A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010ae-2a3c-4f54-bd17-15c2bcd05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C:\Users\Louise\Documents\Custom Office Templates\VX_Template.dotx</Template>
  <TotalTime>0</TotalTime>
  <Pages>4</Pages>
  <Words>243</Words>
  <Characters>1930</Characters>
  <Application>Microsoft Office Word</Application>
  <DocSecurity>0</DocSecurity>
  <Lines>101</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Links>
    <vt:vector size="1062" baseType="variant">
      <vt:variant>
        <vt:i4>655423</vt:i4>
      </vt:variant>
      <vt:variant>
        <vt:i4>891</vt:i4>
      </vt:variant>
      <vt:variant>
        <vt:i4>0</vt:i4>
      </vt:variant>
      <vt:variant>
        <vt:i4>5</vt:i4>
      </vt:variant>
      <vt:variant>
        <vt:lpwstr/>
      </vt:variant>
      <vt:variant>
        <vt:lpwstr>_Changing_dealers_public</vt:lpwstr>
      </vt:variant>
      <vt:variant>
        <vt:i4>3473431</vt:i4>
      </vt:variant>
      <vt:variant>
        <vt:i4>888</vt:i4>
      </vt:variant>
      <vt:variant>
        <vt:i4>0</vt:i4>
      </vt:variant>
      <vt:variant>
        <vt:i4>5</vt:i4>
      </vt:variant>
      <vt:variant>
        <vt:lpwstr/>
      </vt:variant>
      <vt:variant>
        <vt:lpwstr>_regenerate_an_order</vt:lpwstr>
      </vt:variant>
      <vt:variant>
        <vt:i4>7143496</vt:i4>
      </vt:variant>
      <vt:variant>
        <vt:i4>885</vt:i4>
      </vt:variant>
      <vt:variant>
        <vt:i4>0</vt:i4>
      </vt:variant>
      <vt:variant>
        <vt:i4>5</vt:i4>
      </vt:variant>
      <vt:variant>
        <vt:lpwstr/>
      </vt:variant>
      <vt:variant>
        <vt:lpwstr>_DecryptPGP</vt:lpwstr>
      </vt:variant>
      <vt:variant>
        <vt:i4>7143496</vt:i4>
      </vt:variant>
      <vt:variant>
        <vt:i4>882</vt:i4>
      </vt:variant>
      <vt:variant>
        <vt:i4>0</vt:i4>
      </vt:variant>
      <vt:variant>
        <vt:i4>5</vt:i4>
      </vt:variant>
      <vt:variant>
        <vt:lpwstr/>
      </vt:variant>
      <vt:variant>
        <vt:lpwstr>_DecryptPGP</vt:lpwstr>
      </vt:variant>
      <vt:variant>
        <vt:i4>6553709</vt:i4>
      </vt:variant>
      <vt:variant>
        <vt:i4>879</vt:i4>
      </vt:variant>
      <vt:variant>
        <vt:i4>0</vt:i4>
      </vt:variant>
      <vt:variant>
        <vt:i4>5</vt:i4>
      </vt:variant>
      <vt:variant>
        <vt:lpwstr/>
      </vt:variant>
      <vt:variant>
        <vt:lpwstr>_Order_Creation</vt:lpwstr>
      </vt:variant>
      <vt:variant>
        <vt:i4>5111914</vt:i4>
      </vt:variant>
      <vt:variant>
        <vt:i4>876</vt:i4>
      </vt:variant>
      <vt:variant>
        <vt:i4>0</vt:i4>
      </vt:variant>
      <vt:variant>
        <vt:i4>5</vt:i4>
      </vt:variant>
      <vt:variant>
        <vt:lpwstr>https://vasx365.sharepoint.com/:f:/s/INTZAFCC-10418UVCreplacementERA/EiTEHmyJjK5Bk_7s5BdASV0B1Gm5tbPQWJswTSBDx7ZhOA?e=WWj2SM</vt:lpwstr>
      </vt:variant>
      <vt:variant>
        <vt:lpwstr/>
      </vt:variant>
      <vt:variant>
        <vt:i4>5373961</vt:i4>
      </vt:variant>
      <vt:variant>
        <vt:i4>873</vt:i4>
      </vt:variant>
      <vt:variant>
        <vt:i4>0</vt:i4>
      </vt:variant>
      <vt:variant>
        <vt:i4>5</vt:i4>
      </vt:variant>
      <vt:variant>
        <vt:lpwstr>https://vasx365.sharepoint.com/:f:/s/INTZAFCC-10418UVCreplacementERA/EqK8bDPaMKtAiJJwqHYGy5MB8NStBRCPuszIRJ7Ta9ADxA?e=2t2qbE</vt:lpwstr>
      </vt:variant>
      <vt:variant>
        <vt:lpwstr/>
      </vt:variant>
      <vt:variant>
        <vt:i4>2818110</vt:i4>
      </vt:variant>
      <vt:variant>
        <vt:i4>870</vt:i4>
      </vt:variant>
      <vt:variant>
        <vt:i4>0</vt:i4>
      </vt:variant>
      <vt:variant>
        <vt:i4>5</vt:i4>
      </vt:variant>
      <vt:variant>
        <vt:lpwstr>https://vasx365.sharepoint.com/:f:/s/INTZAFCC-10418UVCreplacementERA/Emv1mz3ei0tNl5oqm2seoXgBi5lQOe8oAVae_u0l6f4_qQ?e=ddaPkd</vt:lpwstr>
      </vt:variant>
      <vt:variant>
        <vt:lpwstr/>
      </vt:variant>
      <vt:variant>
        <vt:i4>2818110</vt:i4>
      </vt:variant>
      <vt:variant>
        <vt:i4>867</vt:i4>
      </vt:variant>
      <vt:variant>
        <vt:i4>0</vt:i4>
      </vt:variant>
      <vt:variant>
        <vt:i4>5</vt:i4>
      </vt:variant>
      <vt:variant>
        <vt:lpwstr>https://vasx365.sharepoint.com/:f:/s/INTZAFCC-10418UVCreplacementERA/Emv1mz3ei0tNl5oqm2seoXgBi5lQOe8oAVae_u0l6f4_qQ?e=ddaPkd</vt:lpwstr>
      </vt:variant>
      <vt:variant>
        <vt:lpwstr/>
      </vt:variant>
      <vt:variant>
        <vt:i4>2818110</vt:i4>
      </vt:variant>
      <vt:variant>
        <vt:i4>864</vt:i4>
      </vt:variant>
      <vt:variant>
        <vt:i4>0</vt:i4>
      </vt:variant>
      <vt:variant>
        <vt:i4>5</vt:i4>
      </vt:variant>
      <vt:variant>
        <vt:lpwstr>https://vasx365.sharepoint.com/:f:/s/INTZAFCC-10418UVCreplacementERA/Emv1mz3ei0tNl5oqm2seoXgBi5lQOe8oAVae_u0l6f4_qQ?e=ddaPkd</vt:lpwstr>
      </vt:variant>
      <vt:variant>
        <vt:lpwstr/>
      </vt:variant>
      <vt:variant>
        <vt:i4>5439516</vt:i4>
      </vt:variant>
      <vt:variant>
        <vt:i4>861</vt:i4>
      </vt:variant>
      <vt:variant>
        <vt:i4>0</vt:i4>
      </vt:variant>
      <vt:variant>
        <vt:i4>5</vt:i4>
      </vt:variant>
      <vt:variant>
        <vt:lpwstr>https://vasx365.sharepoint.com/:w:/s/INTZAFCC-10418UVCreplacementERA/EQy8OVZ009lOop9u9ADX94kB7uhKOb99KYbTWQwZamYMxg?e=msvxId</vt:lpwstr>
      </vt:variant>
      <vt:variant>
        <vt:lpwstr/>
      </vt:variant>
      <vt:variant>
        <vt:i4>655423</vt:i4>
      </vt:variant>
      <vt:variant>
        <vt:i4>858</vt:i4>
      </vt:variant>
      <vt:variant>
        <vt:i4>0</vt:i4>
      </vt:variant>
      <vt:variant>
        <vt:i4>5</vt:i4>
      </vt:variant>
      <vt:variant>
        <vt:lpwstr/>
      </vt:variant>
      <vt:variant>
        <vt:lpwstr>_Changing_dealers_public</vt:lpwstr>
      </vt:variant>
      <vt:variant>
        <vt:i4>6553709</vt:i4>
      </vt:variant>
      <vt:variant>
        <vt:i4>855</vt:i4>
      </vt:variant>
      <vt:variant>
        <vt:i4>0</vt:i4>
      </vt:variant>
      <vt:variant>
        <vt:i4>5</vt:i4>
      </vt:variant>
      <vt:variant>
        <vt:lpwstr/>
      </vt:variant>
      <vt:variant>
        <vt:lpwstr>_Order_Creation</vt:lpwstr>
      </vt:variant>
      <vt:variant>
        <vt:i4>720963</vt:i4>
      </vt:variant>
      <vt:variant>
        <vt:i4>852</vt:i4>
      </vt:variant>
      <vt:variant>
        <vt:i4>0</vt:i4>
      </vt:variant>
      <vt:variant>
        <vt:i4>5</vt:i4>
      </vt:variant>
      <vt:variant>
        <vt:lpwstr>https://vasx365.sharepoint.com/:f:/s/INTZAFCC-10418UVCreplacementERA/EmzXGp1cGptAoiwbEIxf4hkBbxoPeLGeTPzPHZqZ4SD7Eg?e=HKKh3u</vt:lpwstr>
      </vt:variant>
      <vt:variant>
        <vt:lpwstr/>
      </vt:variant>
      <vt:variant>
        <vt:i4>4325392</vt:i4>
      </vt:variant>
      <vt:variant>
        <vt:i4>849</vt:i4>
      </vt:variant>
      <vt:variant>
        <vt:i4>0</vt:i4>
      </vt:variant>
      <vt:variant>
        <vt:i4>5</vt:i4>
      </vt:variant>
      <vt:variant>
        <vt:lpwstr>https://vasx365.sharepoint.com/:b:/s/INTZAFCC-10418UVCreplacementERA/EfKQhxHsR45OjQi4oP2Xq60BXnXZ1wrjINz-qBbXq9aVtA?e=gBZCAb</vt:lpwstr>
      </vt:variant>
      <vt:variant>
        <vt:lpwstr/>
      </vt:variant>
      <vt:variant>
        <vt:i4>1245275</vt:i4>
      </vt:variant>
      <vt:variant>
        <vt:i4>846</vt:i4>
      </vt:variant>
      <vt:variant>
        <vt:i4>0</vt:i4>
      </vt:variant>
      <vt:variant>
        <vt:i4>5</vt:i4>
      </vt:variant>
      <vt:variant>
        <vt:lpwstr>https://vasx365.sharepoint.com/:w:/s/INTZAFCC-10418UVCreplacementERA/EaeceAwGCmJIntjI9SzOWo4BseH2uBgibYAqip7JAULf1g?e=EH4He4</vt:lpwstr>
      </vt:variant>
      <vt:variant>
        <vt:lpwstr/>
      </vt:variant>
      <vt:variant>
        <vt:i4>8192115</vt:i4>
      </vt:variant>
      <vt:variant>
        <vt:i4>843</vt:i4>
      </vt:variant>
      <vt:variant>
        <vt:i4>0</vt:i4>
      </vt:variant>
      <vt:variant>
        <vt:i4>5</vt:i4>
      </vt:variant>
      <vt:variant>
        <vt:lpwstr>https://vasx365.sharepoint.com/:w:/s/INTZAFCC-10418UVCreplacementERA/ERofhqQL9WVIpJTZMVRylnQB_PQmk_SbnQvXFwsvdCwuig?e=wg545e</vt:lpwstr>
      </vt:variant>
      <vt:variant>
        <vt:lpwstr/>
      </vt:variant>
      <vt:variant>
        <vt:i4>983052</vt:i4>
      </vt:variant>
      <vt:variant>
        <vt:i4>840</vt:i4>
      </vt:variant>
      <vt:variant>
        <vt:i4>0</vt:i4>
      </vt:variant>
      <vt:variant>
        <vt:i4>5</vt:i4>
      </vt:variant>
      <vt:variant>
        <vt:lpwstr>https://vasx365.sharepoint.com/:w:/s/INTZAFCC-10418UVCreplacementERA/ETuwc-h2ZNxJvyFnL7ZRi6UBG57vQ1c1GV2DzwYjPN4pQw?e=ZPyOMB</vt:lpwstr>
      </vt:variant>
      <vt:variant>
        <vt:lpwstr/>
      </vt:variant>
      <vt:variant>
        <vt:i4>196624</vt:i4>
      </vt:variant>
      <vt:variant>
        <vt:i4>837</vt:i4>
      </vt:variant>
      <vt:variant>
        <vt:i4>0</vt:i4>
      </vt:variant>
      <vt:variant>
        <vt:i4>5</vt:i4>
      </vt:variant>
      <vt:variant>
        <vt:lpwstr>https://vasx365.sharepoint.com/:w:/s/INTZAFCC-10418UVCreplacementERA/EZhSk5nSGOdPhaUExri9jT8BIIRRopJuq8-IibFNyq9CvA?e=FDBCtZ</vt:lpwstr>
      </vt:variant>
      <vt:variant>
        <vt:lpwstr/>
      </vt:variant>
      <vt:variant>
        <vt:i4>1769534</vt:i4>
      </vt:variant>
      <vt:variant>
        <vt:i4>834</vt:i4>
      </vt:variant>
      <vt:variant>
        <vt:i4>0</vt:i4>
      </vt:variant>
      <vt:variant>
        <vt:i4>5</vt:i4>
      </vt:variant>
      <vt:variant>
        <vt:lpwstr>https://vasx365.sharepoint.com/:w:/s/INTZAFCC-10418UVCreplacementERA/EXAxbVtWGSxNknU_tKswu40BzsfDHiQjs4XL3hkrL3EDhA?e=B8dSFf</vt:lpwstr>
      </vt:variant>
      <vt:variant>
        <vt:lpwstr/>
      </vt:variant>
      <vt:variant>
        <vt:i4>458759</vt:i4>
      </vt:variant>
      <vt:variant>
        <vt:i4>831</vt:i4>
      </vt:variant>
      <vt:variant>
        <vt:i4>0</vt:i4>
      </vt:variant>
      <vt:variant>
        <vt:i4>5</vt:i4>
      </vt:variant>
      <vt:variant>
        <vt:lpwstr>https://vasx365.sharepoint.com/:w:/s/INTZAFCC-10418UVCreplacementERA/EVyOnQC4qNxFu6lKwH6UGmgBgSqhof7CT-eNrE-pGP5atA?e=OKX8jB</vt:lpwstr>
      </vt:variant>
      <vt:variant>
        <vt:lpwstr/>
      </vt:variant>
      <vt:variant>
        <vt:i4>4980794</vt:i4>
      </vt:variant>
      <vt:variant>
        <vt:i4>828</vt:i4>
      </vt:variant>
      <vt:variant>
        <vt:i4>0</vt:i4>
      </vt:variant>
      <vt:variant>
        <vt:i4>5</vt:i4>
      </vt:variant>
      <vt:variant>
        <vt:lpwstr>https://vasx365.sharepoint.com/:w:/s/INTZAFCC-10418UVCreplacementERA/EcfKACsHr5BPl4is7raq6AoBsMRaGx92swZaK2AIX_6YPg?e=2zvfLi</vt:lpwstr>
      </vt:variant>
      <vt:variant>
        <vt:lpwstr/>
      </vt:variant>
      <vt:variant>
        <vt:i4>655365</vt:i4>
      </vt:variant>
      <vt:variant>
        <vt:i4>822</vt:i4>
      </vt:variant>
      <vt:variant>
        <vt:i4>0</vt:i4>
      </vt:variant>
      <vt:variant>
        <vt:i4>5</vt:i4>
      </vt:variant>
      <vt:variant>
        <vt:lpwstr>http://10.220.8.167:9090/</vt:lpwstr>
      </vt:variant>
      <vt:variant>
        <vt:lpwstr/>
      </vt:variant>
      <vt:variant>
        <vt:i4>458783</vt:i4>
      </vt:variant>
      <vt:variant>
        <vt:i4>816</vt:i4>
      </vt:variant>
      <vt:variant>
        <vt:i4>0</vt:i4>
      </vt:variant>
      <vt:variant>
        <vt:i4>5</vt:i4>
      </vt:variant>
      <vt:variant>
        <vt:lpwstr>https://grafana.era.prd.cellc.net/?/</vt:lpwstr>
      </vt:variant>
      <vt:variant>
        <vt:lpwstr/>
      </vt:variant>
      <vt:variant>
        <vt:i4>1966155</vt:i4>
      </vt:variant>
      <vt:variant>
        <vt:i4>810</vt:i4>
      </vt:variant>
      <vt:variant>
        <vt:i4>0</vt:i4>
      </vt:variant>
      <vt:variant>
        <vt:i4>5</vt:i4>
      </vt:variant>
      <vt:variant>
        <vt:lpwstr>https://kibana.era.prd.cellc.net/</vt:lpwstr>
      </vt:variant>
      <vt:variant>
        <vt:lpwstr/>
      </vt:variant>
      <vt:variant>
        <vt:i4>4194379</vt:i4>
      </vt:variant>
      <vt:variant>
        <vt:i4>807</vt:i4>
      </vt:variant>
      <vt:variant>
        <vt:i4>0</vt:i4>
      </vt:variant>
      <vt:variant>
        <vt:i4>5</vt:i4>
      </vt:variant>
      <vt:variant>
        <vt:lpwstr>https://vasx365.sharepoint.com/:w:/s/INTZAFCC-10418UVCreplacementERA/EQy8OVZ009lOop9u9ADX94kB7uhKOb99KYbTWQwZamYMxg?e=4QAHPe</vt:lpwstr>
      </vt:variant>
      <vt:variant>
        <vt:lpwstr/>
      </vt:variant>
      <vt:variant>
        <vt:i4>2293811</vt:i4>
      </vt:variant>
      <vt:variant>
        <vt:i4>804</vt:i4>
      </vt:variant>
      <vt:variant>
        <vt:i4>0</vt:i4>
      </vt:variant>
      <vt:variant>
        <vt:i4>5</vt:i4>
      </vt:variant>
      <vt:variant>
        <vt:lpwstr>https://teams.microsoft.com/l/file/ABCB1473-B875-4EE7-8DFC-C6EB355770F5?tenantId=6b254f20-0a6e-4a88-9519-52c567fcc3d1&amp;fileType=pdf&amp;objectUrl=https%3A%2F%2Fvasx365.sharepoint.com%2Fsites%2FINTZAFCC-10418UVCreplacementERA%2FShared%20Documents%2FGeneral%2Foperations-guide%2FCall%20Logging%20Procedure.pdf&amp;baseUrl=https%3A%2F%2Fvasx365.sharepoint.com%2Fsites%2FINTZAFCC-10418UVCreplacementERA&amp;serviceName=teams&amp;threadId=19:514ab34b80034100ab07f46c9e6972e4@thread.tacv2&amp;groupId=c7c37a04-b9f8-408f-b362-6f2ab085c3db</vt:lpwstr>
      </vt:variant>
      <vt:variant>
        <vt:lpwstr/>
      </vt:variant>
      <vt:variant>
        <vt:i4>3473416</vt:i4>
      </vt:variant>
      <vt:variant>
        <vt:i4>801</vt:i4>
      </vt:variant>
      <vt:variant>
        <vt:i4>0</vt:i4>
      </vt:variant>
      <vt:variant>
        <vt:i4>5</vt:i4>
      </vt:variant>
      <vt:variant>
        <vt:lpwstr>mailto:support@ascent.tech</vt:lpwstr>
      </vt:variant>
      <vt:variant>
        <vt:lpwstr/>
      </vt:variant>
      <vt:variant>
        <vt:i4>983158</vt:i4>
      </vt:variant>
      <vt:variant>
        <vt:i4>798</vt:i4>
      </vt:variant>
      <vt:variant>
        <vt:i4>0</vt:i4>
      </vt:variant>
      <vt:variant>
        <vt:i4>5</vt:i4>
      </vt:variant>
      <vt:variant>
        <vt:lpwstr>mailto:leroux.kruger@ascent.tech</vt:lpwstr>
      </vt:variant>
      <vt:variant>
        <vt:lpwstr/>
      </vt:variant>
      <vt:variant>
        <vt:i4>5308466</vt:i4>
      </vt:variant>
      <vt:variant>
        <vt:i4>795</vt:i4>
      </vt:variant>
      <vt:variant>
        <vt:i4>0</vt:i4>
      </vt:variant>
      <vt:variant>
        <vt:i4>5</vt:i4>
      </vt:variant>
      <vt:variant>
        <vt:lpwstr>mailto:isaac.lencoe@ascent.tech</vt:lpwstr>
      </vt:variant>
      <vt:variant>
        <vt:lpwstr/>
      </vt:variant>
      <vt:variant>
        <vt:i4>393247</vt:i4>
      </vt:variant>
      <vt:variant>
        <vt:i4>792</vt:i4>
      </vt:variant>
      <vt:variant>
        <vt:i4>0</vt:i4>
      </vt:variant>
      <vt:variant>
        <vt:i4>5</vt:i4>
      </vt:variant>
      <vt:variant>
        <vt:lpwstr>https://vasx365.sharepoint.com/:w:/s/INTZAFCC-10418UVCreplacementERA/EXsGOPvFvs9EnWudJsZvC0oBL9jtYYSkyYQNW5lSlhUi1Q?e=vGpwE6</vt:lpwstr>
      </vt:variant>
      <vt:variant>
        <vt:lpwstr/>
      </vt:variant>
      <vt:variant>
        <vt:i4>5963788</vt:i4>
      </vt:variant>
      <vt:variant>
        <vt:i4>789</vt:i4>
      </vt:variant>
      <vt:variant>
        <vt:i4>0</vt:i4>
      </vt:variant>
      <vt:variant>
        <vt:i4>5</vt:i4>
      </vt:variant>
      <vt:variant>
        <vt:lpwstr>https://vasx365.sharepoint.com/:b:/s/INTZAFCC-10418UVCreplacementERA/EfIuFzLbrrRBqzZZRjjfVKcBgfWDHKQcFloAGu_e_saqdA?e=zQFu6m</vt:lpwstr>
      </vt:variant>
      <vt:variant>
        <vt:lpwstr/>
      </vt:variant>
      <vt:variant>
        <vt:i4>7995508</vt:i4>
      </vt:variant>
      <vt:variant>
        <vt:i4>786</vt:i4>
      </vt:variant>
      <vt:variant>
        <vt:i4>0</vt:i4>
      </vt:variant>
      <vt:variant>
        <vt:i4>5</vt:i4>
      </vt:variant>
      <vt:variant>
        <vt:lpwstr/>
      </vt:variant>
      <vt:variant>
        <vt:lpwstr>_parameter_control</vt:lpwstr>
      </vt:variant>
      <vt:variant>
        <vt:i4>5701637</vt:i4>
      </vt:variant>
      <vt:variant>
        <vt:i4>783</vt:i4>
      </vt:variant>
      <vt:variant>
        <vt:i4>0</vt:i4>
      </vt:variant>
      <vt:variant>
        <vt:i4>5</vt:i4>
      </vt:variant>
      <vt:variant>
        <vt:lpwstr>https://bitbucket.org/vasx-cellc/vasx-era-reporting/wiki/Home</vt:lpwstr>
      </vt:variant>
      <vt:variant>
        <vt:lpwstr/>
      </vt:variant>
      <vt:variant>
        <vt:i4>2424904</vt:i4>
      </vt:variant>
      <vt:variant>
        <vt:i4>780</vt:i4>
      </vt:variant>
      <vt:variant>
        <vt:i4>0</vt:i4>
      </vt:variant>
      <vt:variant>
        <vt:i4>5</vt:i4>
      </vt:variant>
      <vt:variant>
        <vt:lpwstr>https://vasx365.sharepoint.com/:w:/s/INTZAFCC-10418UVCreplacementERA/ET9hqAGuk6VIku1AJd57pHMBGLxYTR4vq5T1KL8X2anX_Q?e=einNi7</vt:lpwstr>
      </vt:variant>
      <vt:variant>
        <vt:lpwstr/>
      </vt:variant>
      <vt:variant>
        <vt:i4>131190</vt:i4>
      </vt:variant>
      <vt:variant>
        <vt:i4>777</vt:i4>
      </vt:variant>
      <vt:variant>
        <vt:i4>0</vt:i4>
      </vt:variant>
      <vt:variant>
        <vt:i4>5</vt:i4>
      </vt:variant>
      <vt:variant>
        <vt:lpwstr>https://vasx365.sharepoint.com/:w:/s/INTZAFCC-10418UVCreplacementERA/ETzzyu424wBDv-Wfk4ji0_kB3q0GGTDIjJp6h09EwDNYOw?e=46GPev</vt:lpwstr>
      </vt:variant>
      <vt:variant>
        <vt:lpwstr/>
      </vt:variant>
      <vt:variant>
        <vt:i4>4063351</vt:i4>
      </vt:variant>
      <vt:variant>
        <vt:i4>774</vt:i4>
      </vt:variant>
      <vt:variant>
        <vt:i4>0</vt:i4>
      </vt:variant>
      <vt:variant>
        <vt:i4>5</vt:i4>
      </vt:variant>
      <vt:variant>
        <vt:lpwstr>https://teams.microsoft.com/l/file/EB22E490-6425-46FD-A5D2-7F207F74C37F?tenantId=6b254f20-0a6e-4a88-9519-52c567fcc3d1&amp;fileType=xlsx&amp;objectUrl=https%3A%2F%2Fvasx365.sharepoint.com%2Fsites%2FINTZAFCC-10418UVCreplacementERA%2FShared%20Documents%2FGeneral%2Fendpoint-configuration%2FZAFCC%20-%2010418%20-%20UVC%20Replacement%20(ERA)%20-%20WS%20Configuration%20-%20V1.0.xlsx&amp;baseUrl=https%3A%2F%2Fvasx365.sharepoint.com%2Fsites%2FINTZAFCC-10418UVCreplacementERA&amp;serviceName=teams&amp;threadId=19:514ab34b80034100ab07f46c9e6972e4@thread.tacv2&amp;groupId=c7c37a04-b9f8-408f-b362-6f2ab085c3db</vt:lpwstr>
      </vt:variant>
      <vt:variant>
        <vt:lpwstr/>
      </vt:variant>
      <vt:variant>
        <vt:i4>2883635</vt:i4>
      </vt:variant>
      <vt:variant>
        <vt:i4>771</vt:i4>
      </vt:variant>
      <vt:variant>
        <vt:i4>0</vt:i4>
      </vt:variant>
      <vt:variant>
        <vt:i4>5</vt:i4>
      </vt:variant>
      <vt:variant>
        <vt:lpwstr>https://bitbucket.org/vasx-cellc/era-voucher-tasks-ui/wiki/Home</vt:lpwstr>
      </vt:variant>
      <vt:variant>
        <vt:lpwstr/>
      </vt:variant>
      <vt:variant>
        <vt:i4>2162808</vt:i4>
      </vt:variant>
      <vt:variant>
        <vt:i4>768</vt:i4>
      </vt:variant>
      <vt:variant>
        <vt:i4>0</vt:i4>
      </vt:variant>
      <vt:variant>
        <vt:i4>5</vt:i4>
      </vt:variant>
      <vt:variant>
        <vt:lpwstr>https://bitbucket.org/vasx-cellc/vasx-era-customer-service-ui/wiki/Home</vt:lpwstr>
      </vt:variant>
      <vt:variant>
        <vt:lpwstr/>
      </vt:variant>
      <vt:variant>
        <vt:i4>6553645</vt:i4>
      </vt:variant>
      <vt:variant>
        <vt:i4>765</vt:i4>
      </vt:variant>
      <vt:variant>
        <vt:i4>0</vt:i4>
      </vt:variant>
      <vt:variant>
        <vt:i4>5</vt:i4>
      </vt:variant>
      <vt:variant>
        <vt:lpwstr>https://teams.microsoft.com/l/file/551369AD-C8DC-4114-ADBF-3CF91EC92DB7?tenantId=6b254f20-0a6e-4a88-9519-52c567fcc3d1&amp;fileType=docx&amp;objectUrl=https%3A%2F%2Fvasx365.sharepoint.com%2Fsites%2FINTZAFCC-10418UVCreplacementERA%2FShared%20Documents%2FGeneral%2Ffunctional-technical-specification%2Fsubscriber-services%2FVAS-X-FTS-10418%20-%20Cell%20C%20-%20ERA%20Subscriber%20Services.docx&amp;baseUrl=https%3A%2F%2Fvasx365.sharepoint.com%2Fsites%2FINTZAFCC-10418UVCreplacementERA&amp;serviceName=teams&amp;threadId=19:514ab34b80034100ab07f46c9e6972e4@thread.tacv2&amp;groupId=c7c37a04-b9f8-408f-b362-6f2ab085c3db</vt:lpwstr>
      </vt:variant>
      <vt:variant>
        <vt:lpwstr/>
      </vt:variant>
      <vt:variant>
        <vt:i4>4128813</vt:i4>
      </vt:variant>
      <vt:variant>
        <vt:i4>762</vt:i4>
      </vt:variant>
      <vt:variant>
        <vt:i4>0</vt:i4>
      </vt:variant>
      <vt:variant>
        <vt:i4>5</vt:i4>
      </vt:variant>
      <vt:variant>
        <vt:lpwstr>https://teams.microsoft.com/l/file/4CB60155-79F5-42F6-81E4-84B982A8921C?tenantId=6b254f20-0a6e-4a88-9519-52c567fcc3d1&amp;fileType=docx&amp;objectUrl=https%3A%2F%2Fvasx365.sharepoint.com%2Fsites%2FINTZAFCC-10418UVCreplacementERA%2FShared%20Documents%2FGeneral%2Ffunctional-technical-specification%2Fsso-implementation%2FVAS-X-FTS-10418%20-%20Cell%20C%20-%20ERA%20SSO%20Implementation.docx&amp;baseUrl=https%3A%2F%2Fvasx365.sharepoint.com%2Fsites%2FINTZAFCC-10418UVCreplacementERA&amp;serviceName=teams&amp;threadId=19:514ab34b80034100ab07f46c9e6972e4@thread.tacv2&amp;groupId=c7c37a04-b9f8-408f-b362-6f2ab085c3db</vt:lpwstr>
      </vt:variant>
      <vt:variant>
        <vt:lpwstr/>
      </vt:variant>
      <vt:variant>
        <vt:i4>7078010</vt:i4>
      </vt:variant>
      <vt:variant>
        <vt:i4>759</vt:i4>
      </vt:variant>
      <vt:variant>
        <vt:i4>0</vt:i4>
      </vt:variant>
      <vt:variant>
        <vt:i4>5</vt:i4>
      </vt:variant>
      <vt:variant>
        <vt:lpwstr>https://teams.microsoft.com/l/file/8C64E02A-309F-4C9F-9E7A-78CA7A225D21?tenantId=6b254f20-0a6e-4a88-9519-52c567fcc3d1&amp;fileType=docx&amp;objectUrl=https%3A%2F%2Fvasx365.sharepoint.com%2Fsites%2FINTZAFCC-10418UVCreplacementERA%2FShared%20Documents%2FGeneral%2Ffunctional-technical-specification%2Fmaintenance-ui%2FVAS-X-FTS-10418%20-%20Cell%20C%20-%20ERA%20Maintenance%20UI.docx&amp;baseUrl=https%3A%2F%2Fvasx365.sharepoint.com%2Fsites%2FINTZAFCC-10418UVCreplacementERA&amp;serviceName=teams&amp;threadId=19:514ab34b80034100ab07f46c9e6972e4@thread.tacv2&amp;groupId=c7c37a04-b9f8-408f-b362-6f2ab085c3db</vt:lpwstr>
      </vt:variant>
      <vt:variant>
        <vt:lpwstr/>
      </vt:variant>
      <vt:variant>
        <vt:i4>6488180</vt:i4>
      </vt:variant>
      <vt:variant>
        <vt:i4>756</vt:i4>
      </vt:variant>
      <vt:variant>
        <vt:i4>0</vt:i4>
      </vt:variant>
      <vt:variant>
        <vt:i4>5</vt:i4>
      </vt:variant>
      <vt:variant>
        <vt:lpwstr>https://teams.microsoft.com/l/file/8ED4D097-08E1-47EE-BC74-B1282846C4DA?tenantId=6b254f20-0a6e-4a88-9519-52c567fcc3d1&amp;fileType=docx&amp;objectUrl=https%3A%2F%2Fvasx365.sharepoint.com%2Fsites%2FINTZAFCC-10418UVCreplacementERA%2FShared%20Documents%2FGeneral%2Ffunctional-technical-specification%2Fcustomer-care-ui%2FVAS-X-FTS-10418%20-%20Cell%20C%20-%20ERA%20Customer%20Care%20UI.docx&amp;baseUrl=https%3A%2F%2Fvasx365.sharepoint.com%2Fsites%2FINTZAFCC-10418UVCreplacementERA&amp;serviceName=teams&amp;threadId=19:514ab34b80034100ab07f46c9e6972e4@thread.tacv2&amp;groupId=c7c37a04-b9f8-408f-b362-6f2ab085c3db</vt:lpwstr>
      </vt:variant>
      <vt:variant>
        <vt:lpwstr/>
      </vt:variant>
      <vt:variant>
        <vt:i4>4063351</vt:i4>
      </vt:variant>
      <vt:variant>
        <vt:i4>753</vt:i4>
      </vt:variant>
      <vt:variant>
        <vt:i4>0</vt:i4>
      </vt:variant>
      <vt:variant>
        <vt:i4>5</vt:i4>
      </vt:variant>
      <vt:variant>
        <vt:lpwstr>https://teams.microsoft.com/l/file/EB22E490-6425-46FD-A5D2-7F207F74C37F?tenantId=6b254f20-0a6e-4a88-9519-52c567fcc3d1&amp;fileType=xlsx&amp;objectUrl=https%3A%2F%2Fvasx365.sharepoint.com%2Fsites%2FINTZAFCC-10418UVCreplacementERA%2FShared%20Documents%2FGeneral%2Fendpoint-configuration%2FZAFCC%20-%2010418%20-%20UVC%20Replacement%20(ERA)%20-%20WS%20Configuration%20-%20V1.0.xlsx&amp;baseUrl=https%3A%2F%2Fvasx365.sharepoint.com%2Fsites%2FINTZAFCC-10418UVCreplacementERA&amp;serviceName=teams&amp;threadId=19:514ab34b80034100ab07f46c9e6972e4@thread.tacv2&amp;groupId=c7c37a04-b9f8-408f-b362-6f2ab085c3db</vt:lpwstr>
      </vt:variant>
      <vt:variant>
        <vt:lpwstr/>
      </vt:variant>
      <vt:variant>
        <vt:i4>7798889</vt:i4>
      </vt:variant>
      <vt:variant>
        <vt:i4>750</vt:i4>
      </vt:variant>
      <vt:variant>
        <vt:i4>0</vt:i4>
      </vt:variant>
      <vt:variant>
        <vt:i4>5</vt:i4>
      </vt:variant>
      <vt:variant>
        <vt:lpwstr>https://bitbucket.org/vasx-cellc/era-mvno-recharge-ws/wiki/Home</vt:lpwstr>
      </vt:variant>
      <vt:variant>
        <vt:lpwstr/>
      </vt:variant>
      <vt:variant>
        <vt:i4>2818093</vt:i4>
      </vt:variant>
      <vt:variant>
        <vt:i4>747</vt:i4>
      </vt:variant>
      <vt:variant>
        <vt:i4>0</vt:i4>
      </vt:variant>
      <vt:variant>
        <vt:i4>5</vt:i4>
      </vt:variant>
      <vt:variant>
        <vt:lpwstr>https://bitbucket.org/vasx-cellc/ms-era-recharge-service/wiki/Home</vt:lpwstr>
      </vt:variant>
      <vt:variant>
        <vt:lpwstr/>
      </vt:variant>
      <vt:variant>
        <vt:i4>2359394</vt:i4>
      </vt:variant>
      <vt:variant>
        <vt:i4>744</vt:i4>
      </vt:variant>
      <vt:variant>
        <vt:i4>0</vt:i4>
      </vt:variant>
      <vt:variant>
        <vt:i4>5</vt:i4>
      </vt:variant>
      <vt:variant>
        <vt:lpwstr>https://bitbucket.org/vasx-cellc/ms-11115-recharge-rcomm/wiki/Home</vt:lpwstr>
      </vt:variant>
      <vt:variant>
        <vt:lpwstr/>
      </vt:variant>
      <vt:variant>
        <vt:i4>3473520</vt:i4>
      </vt:variant>
      <vt:variant>
        <vt:i4>741</vt:i4>
      </vt:variant>
      <vt:variant>
        <vt:i4>0</vt:i4>
      </vt:variant>
      <vt:variant>
        <vt:i4>5</vt:i4>
      </vt:variant>
      <vt:variant>
        <vt:lpwstr>https://teams.microsoft.com/l/file/75EA3A0C-9C1D-40DD-8DBF-98BEDC063319?tenantId=6b254f20-0a6e-4a88-9519-52c567fcc3d1&amp;fileType=docx&amp;objectUrl=https%3A%2F%2Fvasx365.sharepoint.com%2Fsites%2FINTZAFCC-10418UVCreplacementERA%2FShared%20Documents%2FGeneral%2Ffunctional-technical-specification%2Fburn-pin%2FVAS-X-FTS-10418%20-%20Cell%20C%20-%20ERA%20Burn%20Pin%20Service.docx&amp;baseUrl=https%3A%2F%2Fvasx365.sharepoint.com%2Fsites%2FINTZAFCC-10418UVCreplacementERA&amp;serviceName=teams&amp;threadId=19:514ab34b80034100ab07f46c9e6972e4@thread.tacv2&amp;groupId=c7c37a04-b9f8-408f-b362-6f2ab085c3db</vt:lpwstr>
      </vt:variant>
      <vt:variant>
        <vt:lpwstr/>
      </vt:variant>
      <vt:variant>
        <vt:i4>7077932</vt:i4>
      </vt:variant>
      <vt:variant>
        <vt:i4>738</vt:i4>
      </vt:variant>
      <vt:variant>
        <vt:i4>0</vt:i4>
      </vt:variant>
      <vt:variant>
        <vt:i4>5</vt:i4>
      </vt:variant>
      <vt:variant>
        <vt:lpwstr>https://teams.microsoft.com/l/file/95468623-0281-4775-9D28-06D5885264D4?tenantId=6b254f20-0a6e-4a88-9519-52c567fcc3d1&amp;fileType=docx&amp;objectUrl=https%3A%2F%2Fvasx365.sharepoint.com%2Fsites%2FINTZAFCC-10418UVCreplacementERA%2FShared%20Documents%2FGeneral%2Ffunctional-technical-specification%2Fmvno-recharge-service%2FVAS-X-FTS-10418%20-%20Cell%20C%20-%20ERA%20MVNO%20Recharge%20Service.docx&amp;baseUrl=https%3A%2F%2Fvasx365.sharepoint.com%2Fsites%2FINTZAFCC-10418UVCreplacementERA&amp;serviceName=teams&amp;threadId=19:514ab34b80034100ab07f46c9e6972e4@thread.tacv2&amp;groupId=c7c37a04-b9f8-408f-b362-6f2ab085c3db</vt:lpwstr>
      </vt:variant>
      <vt:variant>
        <vt:lpwstr/>
      </vt:variant>
      <vt:variant>
        <vt:i4>3473452</vt:i4>
      </vt:variant>
      <vt:variant>
        <vt:i4>735</vt:i4>
      </vt:variant>
      <vt:variant>
        <vt:i4>0</vt:i4>
      </vt:variant>
      <vt:variant>
        <vt:i4>5</vt:i4>
      </vt:variant>
      <vt:variant>
        <vt:lpwstr>https://teams.microsoft.com/l/file/CCE366EE-DA1C-4283-A322-E0AB5FB61810?tenantId=6b254f20-0a6e-4a88-9519-52c567fcc3d1&amp;fileType=docx&amp;objectUrl=https%3A%2F%2Fvasx365.sharepoint.com%2Fsites%2FINTZAFCC-10418UVCreplacementERA%2FShared%20Documents%2FGeneral%2Ffunctional-technical-specification%2Frcomm-service%2FVAS-X-FTS-10418%20-%20Cell%20C%20-%20ERA%20RCOMM%20Service.docx&amp;baseUrl=https%3A%2F%2Fvasx365.sharepoint.com%2Fsites%2FINTZAFCC-10418UVCreplacementERA&amp;serviceName=teams&amp;threadId=19:514ab34b80034100ab07f46c9e6972e4@thread.tacv2&amp;groupId=c7c37a04-b9f8-408f-b362-6f2ab085c3db</vt:lpwstr>
      </vt:variant>
      <vt:variant>
        <vt:lpwstr/>
      </vt:variant>
      <vt:variant>
        <vt:i4>4063351</vt:i4>
      </vt:variant>
      <vt:variant>
        <vt:i4>732</vt:i4>
      </vt:variant>
      <vt:variant>
        <vt:i4>0</vt:i4>
      </vt:variant>
      <vt:variant>
        <vt:i4>5</vt:i4>
      </vt:variant>
      <vt:variant>
        <vt:lpwstr>https://teams.microsoft.com/l/file/EB22E490-6425-46FD-A5D2-7F207F74C37F?tenantId=6b254f20-0a6e-4a88-9519-52c567fcc3d1&amp;fileType=xlsx&amp;objectUrl=https%3A%2F%2Fvasx365.sharepoint.com%2Fsites%2FINTZAFCC-10418UVCreplacementERA%2FShared%20Documents%2FGeneral%2Fendpoint-configuration%2FZAFCC%20-%2010418%20-%20UVC%20Replacement%20(ERA)%20-%20WS%20Configuration%20-%20V1.0.xlsx&amp;baseUrl=https%3A%2F%2Fvasx365.sharepoint.com%2Fsites%2FINTZAFCC-10418UVCreplacementERA&amp;serviceName=teams&amp;threadId=19:514ab34b80034100ab07f46c9e6972e4@thread.tacv2&amp;groupId=c7c37a04-b9f8-408f-b362-6f2ab085c3db</vt:lpwstr>
      </vt:variant>
      <vt:variant>
        <vt:lpwstr/>
      </vt:variant>
      <vt:variant>
        <vt:i4>655433</vt:i4>
      </vt:variant>
      <vt:variant>
        <vt:i4>729</vt:i4>
      </vt:variant>
      <vt:variant>
        <vt:i4>0</vt:i4>
      </vt:variant>
      <vt:variant>
        <vt:i4>5</vt:i4>
      </vt:variant>
      <vt:variant>
        <vt:lpwstr>https://bitbucket.org/vasx-cellc/vasx-era-stock-distrubution-batch/wiki/Home</vt:lpwstr>
      </vt:variant>
      <vt:variant>
        <vt:lpwstr/>
      </vt:variant>
      <vt:variant>
        <vt:i4>4063347</vt:i4>
      </vt:variant>
      <vt:variant>
        <vt:i4>726</vt:i4>
      </vt:variant>
      <vt:variant>
        <vt:i4>0</vt:i4>
      </vt:variant>
      <vt:variant>
        <vt:i4>5</vt:i4>
      </vt:variant>
      <vt:variant>
        <vt:lpwstr>https://teams.microsoft.com/l/file/A3EA88FD-9511-451D-8E7B-A846FC109BE6?tenantId=6b254f20-0a6e-4a88-9519-52c567fcc3d1&amp;fileType=docx&amp;objectUrl=https%3A%2F%2Fvasx365.sharepoint.com%2Fsites%2FINTZAFCC-10418UVCreplacementERA%2FShared%20Documents%2FGeneral%2Ffunctional-technical-specification%2Fstock-distribution%2FVAS-X-FTS-10418%20-%20Cell%20C%20-%20ERA%20Stock%20Distribution.docx&amp;baseUrl=https%3A%2F%2Fvasx365.sharepoint.com%2Fsites%2FINTZAFCC-10418UVCreplacementERA&amp;serviceName=teams&amp;threadId=19:514ab34b80034100ab07f46c9e6972e4@thread.tacv2&amp;groupId=c7c37a04-b9f8-408f-b362-6f2ab085c3db</vt:lpwstr>
      </vt:variant>
      <vt:variant>
        <vt:lpwstr/>
      </vt:variant>
      <vt:variant>
        <vt:i4>4063351</vt:i4>
      </vt:variant>
      <vt:variant>
        <vt:i4>723</vt:i4>
      </vt:variant>
      <vt:variant>
        <vt:i4>0</vt:i4>
      </vt:variant>
      <vt:variant>
        <vt:i4>5</vt:i4>
      </vt:variant>
      <vt:variant>
        <vt:lpwstr>https://teams.microsoft.com/l/file/EB22E490-6425-46FD-A5D2-7F207F74C37F?tenantId=6b254f20-0a6e-4a88-9519-52c567fcc3d1&amp;fileType=xlsx&amp;objectUrl=https%3A%2F%2Fvasx365.sharepoint.com%2Fsites%2FINTZAFCC-10418UVCreplacementERA%2FShared%20Documents%2FGeneral%2Fendpoint-configuration%2FZAFCC%20-%2010418%20-%20UVC%20Replacement%20(ERA)%20-%20WS%20Configuration%20-%20V1.0.xlsx&amp;baseUrl=https%3A%2F%2Fvasx365.sharepoint.com%2Fsites%2FINTZAFCC-10418UVCreplacementERA&amp;serviceName=teams&amp;threadId=19:514ab34b80034100ab07f46c9e6972e4@thread.tacv2&amp;groupId=c7c37a04-b9f8-408f-b362-6f2ab085c3db</vt:lpwstr>
      </vt:variant>
      <vt:variant>
        <vt:lpwstr/>
      </vt:variant>
      <vt:variant>
        <vt:i4>4063358</vt:i4>
      </vt:variant>
      <vt:variant>
        <vt:i4>720</vt:i4>
      </vt:variant>
      <vt:variant>
        <vt:i4>0</vt:i4>
      </vt:variant>
      <vt:variant>
        <vt:i4>5</vt:i4>
      </vt:variant>
      <vt:variant>
        <vt:lpwstr>https://bitbucket.org/vasx-cellc/voucher-stock-generation/wiki/Home</vt:lpwstr>
      </vt:variant>
      <vt:variant>
        <vt:lpwstr/>
      </vt:variant>
      <vt:variant>
        <vt:i4>3801120</vt:i4>
      </vt:variant>
      <vt:variant>
        <vt:i4>717</vt:i4>
      </vt:variant>
      <vt:variant>
        <vt:i4>0</vt:i4>
      </vt:variant>
      <vt:variant>
        <vt:i4>5</vt:i4>
      </vt:variant>
      <vt:variant>
        <vt:lpwstr>https://teams.microsoft.com/l/file/D02C1D53-55E9-46F6-AD2E-227087383169?tenantId=6b254f20-0a6e-4a88-9519-52c567fcc3d1&amp;fileType=docx&amp;objectUrl=https%3A%2F%2Fvasx365.sharepoint.com%2Fsites%2FINTZAFCC-10418UVCreplacementERA%2FShared%20Documents%2FGeneral%2Ffunctional-technical-specification%2Fstock-generation%2FVAS-X-FTS-10418%20-%20Cell%20C%20-%20ERA%20Stock%20Generation.docx&amp;baseUrl=https%3A%2F%2Fvasx365.sharepoint.com%2Fsites%2FINTZAFCC-10418UVCreplacementERA&amp;serviceName=teams&amp;threadId=19:514ab34b80034100ab07f46c9e6972e4@thread.tacv2&amp;groupId=c7c37a04-b9f8-408f-b362-6f2ab085c3db</vt:lpwstr>
      </vt:variant>
      <vt:variant>
        <vt:lpwstr/>
      </vt:variant>
      <vt:variant>
        <vt:i4>3407972</vt:i4>
      </vt:variant>
      <vt:variant>
        <vt:i4>714</vt:i4>
      </vt:variant>
      <vt:variant>
        <vt:i4>0</vt:i4>
      </vt:variant>
      <vt:variant>
        <vt:i4>5</vt:i4>
      </vt:variant>
      <vt:variant>
        <vt:lpwstr>https://bitbucket.org/vasx-cellc/voucher-float-generation/wiki/Home</vt:lpwstr>
      </vt:variant>
      <vt:variant>
        <vt:lpwstr/>
      </vt:variant>
      <vt:variant>
        <vt:i4>4128881</vt:i4>
      </vt:variant>
      <vt:variant>
        <vt:i4>711</vt:i4>
      </vt:variant>
      <vt:variant>
        <vt:i4>0</vt:i4>
      </vt:variant>
      <vt:variant>
        <vt:i4>5</vt:i4>
      </vt:variant>
      <vt:variant>
        <vt:lpwstr>https://teams.microsoft.com/l/file/2B284E99-F576-4AA5-A149-2F314A07CB6F?tenantId=6b254f20-0a6e-4a88-9519-52c567fcc3d1&amp;fileType=docx&amp;objectUrl=https%3A%2F%2Fvasx365.sharepoint.com%2Fsites%2FINTZAFCC-10418UVCreplacementERA%2FShared%20Documents%2FGeneral%2Ffunctional-technical-specification%2Ffloat-generation%2FVAS-X-FTS-10418%20-%20Cell%20C%20-%20ERA%20Float%20Generation.docx&amp;baseUrl=https%3A%2F%2Fvasx365.sharepoint.com%2Fsites%2FINTZAFCC-10418UVCreplacementERA&amp;serviceName=teams&amp;threadId=19:514ab34b80034100ab07f46c9e6972e4@thread.tacv2&amp;groupId=c7c37a04-b9f8-408f-b362-6f2ab085c3db</vt:lpwstr>
      </vt:variant>
      <vt:variant>
        <vt:lpwstr/>
      </vt:variant>
      <vt:variant>
        <vt:i4>8126590</vt:i4>
      </vt:variant>
      <vt:variant>
        <vt:i4>708</vt:i4>
      </vt:variant>
      <vt:variant>
        <vt:i4>0</vt:i4>
      </vt:variant>
      <vt:variant>
        <vt:i4>5</vt:i4>
      </vt:variant>
      <vt:variant>
        <vt:lpwstr>https://grafana.era.prd.cellc.net/d/z67i9Mc7k/vas-x-era-recharge-statistics?orgId=1</vt:lpwstr>
      </vt:variant>
      <vt:variant>
        <vt:lpwstr/>
      </vt:variant>
      <vt:variant>
        <vt:i4>7143458</vt:i4>
      </vt:variant>
      <vt:variant>
        <vt:i4>705</vt:i4>
      </vt:variant>
      <vt:variant>
        <vt:i4>0</vt:i4>
      </vt:variant>
      <vt:variant>
        <vt:i4>5</vt:i4>
      </vt:variant>
      <vt:variant>
        <vt:lpwstr>https://teams.microsoft.com/l/file/090ABDAA-7853-4FBE-A075-99EC9EC28A8E?tenantId=6b254f20-0a6e-4a88-9519-52c567fcc3d1&amp;fileType=xlsx&amp;objectUrl=https%3A%2F%2Fvasx365.sharepoint.com%2Fsites%2FINTZAFCC-10418UVCreplacementERA%2FShared%20Documents%2FGeneral%2Fprd-readiness-checklist%2FERA_CELLC_Deployment_Map.xlsx&amp;baseUrl=https%3A%2F%2Fvasx365.sharepoint.com%2Fsites%2FINTZAFCC-10418UVCreplacementERA&amp;serviceName=teams&amp;threadId=19:514ab34b80034100ab07f46c9e6972e4@thread.tacv2&amp;groupId=c7c37a04-b9f8-408f-b362-6f2ab085c3db</vt:lpwstr>
      </vt:variant>
      <vt:variant>
        <vt:lpwstr/>
      </vt:variant>
      <vt:variant>
        <vt:i4>5701724</vt:i4>
      </vt:variant>
      <vt:variant>
        <vt:i4>702</vt:i4>
      </vt:variant>
      <vt:variant>
        <vt:i4>0</vt:i4>
      </vt:variant>
      <vt:variant>
        <vt:i4>5</vt:i4>
      </vt:variant>
      <vt:variant>
        <vt:lpwstr>https://vasx365.sharepoint.com/:u:/s/INTZAFCC-10418UVCreplacementERA/EYyjKgjPXFpNhONaRKulmnABhBLI5HwJpt98UYoWOGHVGg?e=OPKi7S</vt:lpwstr>
      </vt:variant>
      <vt:variant>
        <vt:lpwstr/>
      </vt:variant>
      <vt:variant>
        <vt:i4>3407996</vt:i4>
      </vt:variant>
      <vt:variant>
        <vt:i4>699</vt:i4>
      </vt:variant>
      <vt:variant>
        <vt:i4>0</vt:i4>
      </vt:variant>
      <vt:variant>
        <vt:i4>5</vt:i4>
      </vt:variant>
      <vt:variant>
        <vt:lpwstr>https://teams.microsoft.com/l/file/0D66F962-AAF9-4654-A4F5-2AB67784A58D?tenantId=6b254f20-0a6e-4a88-9519-52c567fcc3d1&amp;fileType=docx&amp;objectUrl=https%3A%2F%2Fvasx365.sharepoint.com%2Fsites%2FINTZAFCC-10418UVCreplacementERA%2FShared%20Documents%2FGeneral%2Ffunctional-technical-specification%2Fsystem-architecture%2FVAS-X-FTS-10418%20-%20Cell%20C%20-%20ERA%20System%20Architecture.docx&amp;baseUrl=https%3A%2F%2Fvasx365.sharepoint.com%2Fsites%2FINTZAFCC-10418UVCreplacementERA&amp;serviceName=teams&amp;threadId=19:514ab34b80034100ab07f46c9e6972e4@thread.tacv2&amp;groupId=c7c37a04-b9f8-408f-b362-6f2ab085c3db</vt:lpwstr>
      </vt:variant>
      <vt:variant>
        <vt:lpwstr/>
      </vt:variant>
      <vt:variant>
        <vt:i4>655365</vt:i4>
      </vt:variant>
      <vt:variant>
        <vt:i4>696</vt:i4>
      </vt:variant>
      <vt:variant>
        <vt:i4>0</vt:i4>
      </vt:variant>
      <vt:variant>
        <vt:i4>5</vt:i4>
      </vt:variant>
      <vt:variant>
        <vt:lpwstr>http://10.220.8.167:9090/</vt:lpwstr>
      </vt:variant>
      <vt:variant>
        <vt:lpwstr/>
      </vt:variant>
      <vt:variant>
        <vt:i4>3211353</vt:i4>
      </vt:variant>
      <vt:variant>
        <vt:i4>693</vt:i4>
      </vt:variant>
      <vt:variant>
        <vt:i4>0</vt:i4>
      </vt:variant>
      <vt:variant>
        <vt:i4>5</vt:i4>
      </vt:variant>
      <vt:variant>
        <vt:lpwstr>mailto:cellcera@vas-x.com</vt:lpwstr>
      </vt:variant>
      <vt:variant>
        <vt:lpwstr/>
      </vt:variant>
      <vt:variant>
        <vt:i4>3211353</vt:i4>
      </vt:variant>
      <vt:variant>
        <vt:i4>690</vt:i4>
      </vt:variant>
      <vt:variant>
        <vt:i4>0</vt:i4>
      </vt:variant>
      <vt:variant>
        <vt:i4>5</vt:i4>
      </vt:variant>
      <vt:variant>
        <vt:lpwstr>mailto:cellcera@vas-x.com</vt:lpwstr>
      </vt:variant>
      <vt:variant>
        <vt:lpwstr/>
      </vt:variant>
      <vt:variant>
        <vt:i4>3211353</vt:i4>
      </vt:variant>
      <vt:variant>
        <vt:i4>687</vt:i4>
      </vt:variant>
      <vt:variant>
        <vt:i4>0</vt:i4>
      </vt:variant>
      <vt:variant>
        <vt:i4>5</vt:i4>
      </vt:variant>
      <vt:variant>
        <vt:lpwstr>mailto:cellcera@vas-x.com</vt:lpwstr>
      </vt:variant>
      <vt:variant>
        <vt:lpwstr/>
      </vt:variant>
      <vt:variant>
        <vt:i4>6553717</vt:i4>
      </vt:variant>
      <vt:variant>
        <vt:i4>684</vt:i4>
      </vt:variant>
      <vt:variant>
        <vt:i4>0</vt:i4>
      </vt:variant>
      <vt:variant>
        <vt:i4>5</vt:i4>
      </vt:variant>
      <vt:variant>
        <vt:lpwstr>https://teams.microsoft.com/l/file/C8179BE4-3894-46C4-9A04-2C9DF3843529?tenantId=6b254f20-0a6e-4a88-9519-52c567fcc3d1&amp;fileType=xlsx&amp;objectUrl=https%3A%2F%2Fvasx365.sharepoint.com%2Fsites%2FINTZAFCC-10418UVCreplacementERA%2FShared%20Documents%2FGeneral%2Falarming-and-monitoring%2FERA_Monitoring_Matrix_Ver_3_SSOC_Classification_And_Severity_Definition.xlsx&amp;baseUrl=https%3A%2F%2Fvasx365.sharepoint.com%2Fsites%2FINTZAFCC-10418UVCreplacementERA&amp;serviceName=teams&amp;threadId=19:514ab34b80034100ab07f46c9e6972e4@thread.tacv2&amp;groupId=c7c37a04-b9f8-408f-b362-6f2ab085c3db</vt:lpwstr>
      </vt:variant>
      <vt:variant>
        <vt:lpwstr/>
      </vt:variant>
      <vt:variant>
        <vt:i4>1441852</vt:i4>
      </vt:variant>
      <vt:variant>
        <vt:i4>662</vt:i4>
      </vt:variant>
      <vt:variant>
        <vt:i4>0</vt:i4>
      </vt:variant>
      <vt:variant>
        <vt:i4>5</vt:i4>
      </vt:variant>
      <vt:variant>
        <vt:lpwstr/>
      </vt:variant>
      <vt:variant>
        <vt:lpwstr>_Toc90623102</vt:lpwstr>
      </vt:variant>
      <vt:variant>
        <vt:i4>1376316</vt:i4>
      </vt:variant>
      <vt:variant>
        <vt:i4>656</vt:i4>
      </vt:variant>
      <vt:variant>
        <vt:i4>0</vt:i4>
      </vt:variant>
      <vt:variant>
        <vt:i4>5</vt:i4>
      </vt:variant>
      <vt:variant>
        <vt:lpwstr/>
      </vt:variant>
      <vt:variant>
        <vt:lpwstr>_Toc90623101</vt:lpwstr>
      </vt:variant>
      <vt:variant>
        <vt:i4>1310780</vt:i4>
      </vt:variant>
      <vt:variant>
        <vt:i4>650</vt:i4>
      </vt:variant>
      <vt:variant>
        <vt:i4>0</vt:i4>
      </vt:variant>
      <vt:variant>
        <vt:i4>5</vt:i4>
      </vt:variant>
      <vt:variant>
        <vt:lpwstr/>
      </vt:variant>
      <vt:variant>
        <vt:lpwstr>_Toc90623100</vt:lpwstr>
      </vt:variant>
      <vt:variant>
        <vt:i4>1835061</vt:i4>
      </vt:variant>
      <vt:variant>
        <vt:i4>644</vt:i4>
      </vt:variant>
      <vt:variant>
        <vt:i4>0</vt:i4>
      </vt:variant>
      <vt:variant>
        <vt:i4>5</vt:i4>
      </vt:variant>
      <vt:variant>
        <vt:lpwstr/>
      </vt:variant>
      <vt:variant>
        <vt:lpwstr>_Toc90623099</vt:lpwstr>
      </vt:variant>
      <vt:variant>
        <vt:i4>1900597</vt:i4>
      </vt:variant>
      <vt:variant>
        <vt:i4>635</vt:i4>
      </vt:variant>
      <vt:variant>
        <vt:i4>0</vt:i4>
      </vt:variant>
      <vt:variant>
        <vt:i4>5</vt:i4>
      </vt:variant>
      <vt:variant>
        <vt:lpwstr/>
      </vt:variant>
      <vt:variant>
        <vt:lpwstr>_Toc90623098</vt:lpwstr>
      </vt:variant>
      <vt:variant>
        <vt:i4>1179701</vt:i4>
      </vt:variant>
      <vt:variant>
        <vt:i4>629</vt:i4>
      </vt:variant>
      <vt:variant>
        <vt:i4>0</vt:i4>
      </vt:variant>
      <vt:variant>
        <vt:i4>5</vt:i4>
      </vt:variant>
      <vt:variant>
        <vt:lpwstr/>
      </vt:variant>
      <vt:variant>
        <vt:lpwstr>_Toc90623097</vt:lpwstr>
      </vt:variant>
      <vt:variant>
        <vt:i4>1245237</vt:i4>
      </vt:variant>
      <vt:variant>
        <vt:i4>623</vt:i4>
      </vt:variant>
      <vt:variant>
        <vt:i4>0</vt:i4>
      </vt:variant>
      <vt:variant>
        <vt:i4>5</vt:i4>
      </vt:variant>
      <vt:variant>
        <vt:lpwstr/>
      </vt:variant>
      <vt:variant>
        <vt:lpwstr>_Toc90623096</vt:lpwstr>
      </vt:variant>
      <vt:variant>
        <vt:i4>1048629</vt:i4>
      </vt:variant>
      <vt:variant>
        <vt:i4>617</vt:i4>
      </vt:variant>
      <vt:variant>
        <vt:i4>0</vt:i4>
      </vt:variant>
      <vt:variant>
        <vt:i4>5</vt:i4>
      </vt:variant>
      <vt:variant>
        <vt:lpwstr/>
      </vt:variant>
      <vt:variant>
        <vt:lpwstr>_Toc90623095</vt:lpwstr>
      </vt:variant>
      <vt:variant>
        <vt:i4>1114171</vt:i4>
      </vt:variant>
      <vt:variant>
        <vt:i4>608</vt:i4>
      </vt:variant>
      <vt:variant>
        <vt:i4>0</vt:i4>
      </vt:variant>
      <vt:variant>
        <vt:i4>5</vt:i4>
      </vt:variant>
      <vt:variant>
        <vt:lpwstr/>
      </vt:variant>
      <vt:variant>
        <vt:lpwstr>_Toc90651457</vt:lpwstr>
      </vt:variant>
      <vt:variant>
        <vt:i4>1048635</vt:i4>
      </vt:variant>
      <vt:variant>
        <vt:i4>602</vt:i4>
      </vt:variant>
      <vt:variant>
        <vt:i4>0</vt:i4>
      </vt:variant>
      <vt:variant>
        <vt:i4>5</vt:i4>
      </vt:variant>
      <vt:variant>
        <vt:lpwstr/>
      </vt:variant>
      <vt:variant>
        <vt:lpwstr>_Toc90651456</vt:lpwstr>
      </vt:variant>
      <vt:variant>
        <vt:i4>1245243</vt:i4>
      </vt:variant>
      <vt:variant>
        <vt:i4>596</vt:i4>
      </vt:variant>
      <vt:variant>
        <vt:i4>0</vt:i4>
      </vt:variant>
      <vt:variant>
        <vt:i4>5</vt:i4>
      </vt:variant>
      <vt:variant>
        <vt:lpwstr/>
      </vt:variant>
      <vt:variant>
        <vt:lpwstr>_Toc90651455</vt:lpwstr>
      </vt:variant>
      <vt:variant>
        <vt:i4>1179707</vt:i4>
      </vt:variant>
      <vt:variant>
        <vt:i4>590</vt:i4>
      </vt:variant>
      <vt:variant>
        <vt:i4>0</vt:i4>
      </vt:variant>
      <vt:variant>
        <vt:i4>5</vt:i4>
      </vt:variant>
      <vt:variant>
        <vt:lpwstr/>
      </vt:variant>
      <vt:variant>
        <vt:lpwstr>_Toc90651454</vt:lpwstr>
      </vt:variant>
      <vt:variant>
        <vt:i4>1376315</vt:i4>
      </vt:variant>
      <vt:variant>
        <vt:i4>584</vt:i4>
      </vt:variant>
      <vt:variant>
        <vt:i4>0</vt:i4>
      </vt:variant>
      <vt:variant>
        <vt:i4>5</vt:i4>
      </vt:variant>
      <vt:variant>
        <vt:lpwstr/>
      </vt:variant>
      <vt:variant>
        <vt:lpwstr>_Toc90651453</vt:lpwstr>
      </vt:variant>
      <vt:variant>
        <vt:i4>1310779</vt:i4>
      </vt:variant>
      <vt:variant>
        <vt:i4>578</vt:i4>
      </vt:variant>
      <vt:variant>
        <vt:i4>0</vt:i4>
      </vt:variant>
      <vt:variant>
        <vt:i4>5</vt:i4>
      </vt:variant>
      <vt:variant>
        <vt:lpwstr/>
      </vt:variant>
      <vt:variant>
        <vt:lpwstr>_Toc90651452</vt:lpwstr>
      </vt:variant>
      <vt:variant>
        <vt:i4>1507387</vt:i4>
      </vt:variant>
      <vt:variant>
        <vt:i4>572</vt:i4>
      </vt:variant>
      <vt:variant>
        <vt:i4>0</vt:i4>
      </vt:variant>
      <vt:variant>
        <vt:i4>5</vt:i4>
      </vt:variant>
      <vt:variant>
        <vt:lpwstr/>
      </vt:variant>
      <vt:variant>
        <vt:lpwstr>_Toc90651451</vt:lpwstr>
      </vt:variant>
      <vt:variant>
        <vt:i4>1441851</vt:i4>
      </vt:variant>
      <vt:variant>
        <vt:i4>566</vt:i4>
      </vt:variant>
      <vt:variant>
        <vt:i4>0</vt:i4>
      </vt:variant>
      <vt:variant>
        <vt:i4>5</vt:i4>
      </vt:variant>
      <vt:variant>
        <vt:lpwstr/>
      </vt:variant>
      <vt:variant>
        <vt:lpwstr>_Toc90651450</vt:lpwstr>
      </vt:variant>
      <vt:variant>
        <vt:i4>2031674</vt:i4>
      </vt:variant>
      <vt:variant>
        <vt:i4>560</vt:i4>
      </vt:variant>
      <vt:variant>
        <vt:i4>0</vt:i4>
      </vt:variant>
      <vt:variant>
        <vt:i4>5</vt:i4>
      </vt:variant>
      <vt:variant>
        <vt:lpwstr/>
      </vt:variant>
      <vt:variant>
        <vt:lpwstr>_Toc90651449</vt:lpwstr>
      </vt:variant>
      <vt:variant>
        <vt:i4>1966138</vt:i4>
      </vt:variant>
      <vt:variant>
        <vt:i4>554</vt:i4>
      </vt:variant>
      <vt:variant>
        <vt:i4>0</vt:i4>
      </vt:variant>
      <vt:variant>
        <vt:i4>5</vt:i4>
      </vt:variant>
      <vt:variant>
        <vt:lpwstr/>
      </vt:variant>
      <vt:variant>
        <vt:lpwstr>_Toc90651448</vt:lpwstr>
      </vt:variant>
      <vt:variant>
        <vt:i4>1114170</vt:i4>
      </vt:variant>
      <vt:variant>
        <vt:i4>548</vt:i4>
      </vt:variant>
      <vt:variant>
        <vt:i4>0</vt:i4>
      </vt:variant>
      <vt:variant>
        <vt:i4>5</vt:i4>
      </vt:variant>
      <vt:variant>
        <vt:lpwstr/>
      </vt:variant>
      <vt:variant>
        <vt:lpwstr>_Toc90651447</vt:lpwstr>
      </vt:variant>
      <vt:variant>
        <vt:i4>1048634</vt:i4>
      </vt:variant>
      <vt:variant>
        <vt:i4>542</vt:i4>
      </vt:variant>
      <vt:variant>
        <vt:i4>0</vt:i4>
      </vt:variant>
      <vt:variant>
        <vt:i4>5</vt:i4>
      </vt:variant>
      <vt:variant>
        <vt:lpwstr/>
      </vt:variant>
      <vt:variant>
        <vt:lpwstr>_Toc90651446</vt:lpwstr>
      </vt:variant>
      <vt:variant>
        <vt:i4>1245242</vt:i4>
      </vt:variant>
      <vt:variant>
        <vt:i4>536</vt:i4>
      </vt:variant>
      <vt:variant>
        <vt:i4>0</vt:i4>
      </vt:variant>
      <vt:variant>
        <vt:i4>5</vt:i4>
      </vt:variant>
      <vt:variant>
        <vt:lpwstr/>
      </vt:variant>
      <vt:variant>
        <vt:lpwstr>_Toc90651445</vt:lpwstr>
      </vt:variant>
      <vt:variant>
        <vt:i4>1179706</vt:i4>
      </vt:variant>
      <vt:variant>
        <vt:i4>530</vt:i4>
      </vt:variant>
      <vt:variant>
        <vt:i4>0</vt:i4>
      </vt:variant>
      <vt:variant>
        <vt:i4>5</vt:i4>
      </vt:variant>
      <vt:variant>
        <vt:lpwstr/>
      </vt:variant>
      <vt:variant>
        <vt:lpwstr>_Toc90651444</vt:lpwstr>
      </vt:variant>
      <vt:variant>
        <vt:i4>1376314</vt:i4>
      </vt:variant>
      <vt:variant>
        <vt:i4>524</vt:i4>
      </vt:variant>
      <vt:variant>
        <vt:i4>0</vt:i4>
      </vt:variant>
      <vt:variant>
        <vt:i4>5</vt:i4>
      </vt:variant>
      <vt:variant>
        <vt:lpwstr/>
      </vt:variant>
      <vt:variant>
        <vt:lpwstr>_Toc90651443</vt:lpwstr>
      </vt:variant>
      <vt:variant>
        <vt:i4>1310778</vt:i4>
      </vt:variant>
      <vt:variant>
        <vt:i4>518</vt:i4>
      </vt:variant>
      <vt:variant>
        <vt:i4>0</vt:i4>
      </vt:variant>
      <vt:variant>
        <vt:i4>5</vt:i4>
      </vt:variant>
      <vt:variant>
        <vt:lpwstr/>
      </vt:variant>
      <vt:variant>
        <vt:lpwstr>_Toc90651442</vt:lpwstr>
      </vt:variant>
      <vt:variant>
        <vt:i4>1507386</vt:i4>
      </vt:variant>
      <vt:variant>
        <vt:i4>512</vt:i4>
      </vt:variant>
      <vt:variant>
        <vt:i4>0</vt:i4>
      </vt:variant>
      <vt:variant>
        <vt:i4>5</vt:i4>
      </vt:variant>
      <vt:variant>
        <vt:lpwstr/>
      </vt:variant>
      <vt:variant>
        <vt:lpwstr>_Toc90651441</vt:lpwstr>
      </vt:variant>
      <vt:variant>
        <vt:i4>1441850</vt:i4>
      </vt:variant>
      <vt:variant>
        <vt:i4>506</vt:i4>
      </vt:variant>
      <vt:variant>
        <vt:i4>0</vt:i4>
      </vt:variant>
      <vt:variant>
        <vt:i4>5</vt:i4>
      </vt:variant>
      <vt:variant>
        <vt:lpwstr/>
      </vt:variant>
      <vt:variant>
        <vt:lpwstr>_Toc90651440</vt:lpwstr>
      </vt:variant>
      <vt:variant>
        <vt:i4>2031677</vt:i4>
      </vt:variant>
      <vt:variant>
        <vt:i4>500</vt:i4>
      </vt:variant>
      <vt:variant>
        <vt:i4>0</vt:i4>
      </vt:variant>
      <vt:variant>
        <vt:i4>5</vt:i4>
      </vt:variant>
      <vt:variant>
        <vt:lpwstr/>
      </vt:variant>
      <vt:variant>
        <vt:lpwstr>_Toc90651439</vt:lpwstr>
      </vt:variant>
      <vt:variant>
        <vt:i4>1966141</vt:i4>
      </vt:variant>
      <vt:variant>
        <vt:i4>494</vt:i4>
      </vt:variant>
      <vt:variant>
        <vt:i4>0</vt:i4>
      </vt:variant>
      <vt:variant>
        <vt:i4>5</vt:i4>
      </vt:variant>
      <vt:variant>
        <vt:lpwstr/>
      </vt:variant>
      <vt:variant>
        <vt:lpwstr>_Toc90651438</vt:lpwstr>
      </vt:variant>
      <vt:variant>
        <vt:i4>1114173</vt:i4>
      </vt:variant>
      <vt:variant>
        <vt:i4>488</vt:i4>
      </vt:variant>
      <vt:variant>
        <vt:i4>0</vt:i4>
      </vt:variant>
      <vt:variant>
        <vt:i4>5</vt:i4>
      </vt:variant>
      <vt:variant>
        <vt:lpwstr/>
      </vt:variant>
      <vt:variant>
        <vt:lpwstr>_Toc90651437</vt:lpwstr>
      </vt:variant>
      <vt:variant>
        <vt:i4>1048637</vt:i4>
      </vt:variant>
      <vt:variant>
        <vt:i4>482</vt:i4>
      </vt:variant>
      <vt:variant>
        <vt:i4>0</vt:i4>
      </vt:variant>
      <vt:variant>
        <vt:i4>5</vt:i4>
      </vt:variant>
      <vt:variant>
        <vt:lpwstr/>
      </vt:variant>
      <vt:variant>
        <vt:lpwstr>_Toc90651436</vt:lpwstr>
      </vt:variant>
      <vt:variant>
        <vt:i4>1245245</vt:i4>
      </vt:variant>
      <vt:variant>
        <vt:i4>476</vt:i4>
      </vt:variant>
      <vt:variant>
        <vt:i4>0</vt:i4>
      </vt:variant>
      <vt:variant>
        <vt:i4>5</vt:i4>
      </vt:variant>
      <vt:variant>
        <vt:lpwstr/>
      </vt:variant>
      <vt:variant>
        <vt:lpwstr>_Toc90651435</vt:lpwstr>
      </vt:variant>
      <vt:variant>
        <vt:i4>1179709</vt:i4>
      </vt:variant>
      <vt:variant>
        <vt:i4>470</vt:i4>
      </vt:variant>
      <vt:variant>
        <vt:i4>0</vt:i4>
      </vt:variant>
      <vt:variant>
        <vt:i4>5</vt:i4>
      </vt:variant>
      <vt:variant>
        <vt:lpwstr/>
      </vt:variant>
      <vt:variant>
        <vt:lpwstr>_Toc90651434</vt:lpwstr>
      </vt:variant>
      <vt:variant>
        <vt:i4>1376317</vt:i4>
      </vt:variant>
      <vt:variant>
        <vt:i4>464</vt:i4>
      </vt:variant>
      <vt:variant>
        <vt:i4>0</vt:i4>
      </vt:variant>
      <vt:variant>
        <vt:i4>5</vt:i4>
      </vt:variant>
      <vt:variant>
        <vt:lpwstr/>
      </vt:variant>
      <vt:variant>
        <vt:lpwstr>_Toc90651433</vt:lpwstr>
      </vt:variant>
      <vt:variant>
        <vt:i4>1310781</vt:i4>
      </vt:variant>
      <vt:variant>
        <vt:i4>458</vt:i4>
      </vt:variant>
      <vt:variant>
        <vt:i4>0</vt:i4>
      </vt:variant>
      <vt:variant>
        <vt:i4>5</vt:i4>
      </vt:variant>
      <vt:variant>
        <vt:lpwstr/>
      </vt:variant>
      <vt:variant>
        <vt:lpwstr>_Toc90651432</vt:lpwstr>
      </vt:variant>
      <vt:variant>
        <vt:i4>1507389</vt:i4>
      </vt:variant>
      <vt:variant>
        <vt:i4>452</vt:i4>
      </vt:variant>
      <vt:variant>
        <vt:i4>0</vt:i4>
      </vt:variant>
      <vt:variant>
        <vt:i4>5</vt:i4>
      </vt:variant>
      <vt:variant>
        <vt:lpwstr/>
      </vt:variant>
      <vt:variant>
        <vt:lpwstr>_Toc90651431</vt:lpwstr>
      </vt:variant>
      <vt:variant>
        <vt:i4>1441853</vt:i4>
      </vt:variant>
      <vt:variant>
        <vt:i4>446</vt:i4>
      </vt:variant>
      <vt:variant>
        <vt:i4>0</vt:i4>
      </vt:variant>
      <vt:variant>
        <vt:i4>5</vt:i4>
      </vt:variant>
      <vt:variant>
        <vt:lpwstr/>
      </vt:variant>
      <vt:variant>
        <vt:lpwstr>_Toc90651430</vt:lpwstr>
      </vt:variant>
      <vt:variant>
        <vt:i4>2031676</vt:i4>
      </vt:variant>
      <vt:variant>
        <vt:i4>440</vt:i4>
      </vt:variant>
      <vt:variant>
        <vt:i4>0</vt:i4>
      </vt:variant>
      <vt:variant>
        <vt:i4>5</vt:i4>
      </vt:variant>
      <vt:variant>
        <vt:lpwstr/>
      </vt:variant>
      <vt:variant>
        <vt:lpwstr>_Toc90651429</vt:lpwstr>
      </vt:variant>
      <vt:variant>
        <vt:i4>1966140</vt:i4>
      </vt:variant>
      <vt:variant>
        <vt:i4>434</vt:i4>
      </vt:variant>
      <vt:variant>
        <vt:i4>0</vt:i4>
      </vt:variant>
      <vt:variant>
        <vt:i4>5</vt:i4>
      </vt:variant>
      <vt:variant>
        <vt:lpwstr/>
      </vt:variant>
      <vt:variant>
        <vt:lpwstr>_Toc90651428</vt:lpwstr>
      </vt:variant>
      <vt:variant>
        <vt:i4>1114172</vt:i4>
      </vt:variant>
      <vt:variant>
        <vt:i4>428</vt:i4>
      </vt:variant>
      <vt:variant>
        <vt:i4>0</vt:i4>
      </vt:variant>
      <vt:variant>
        <vt:i4>5</vt:i4>
      </vt:variant>
      <vt:variant>
        <vt:lpwstr/>
      </vt:variant>
      <vt:variant>
        <vt:lpwstr>_Toc90651427</vt:lpwstr>
      </vt:variant>
      <vt:variant>
        <vt:i4>1048636</vt:i4>
      </vt:variant>
      <vt:variant>
        <vt:i4>422</vt:i4>
      </vt:variant>
      <vt:variant>
        <vt:i4>0</vt:i4>
      </vt:variant>
      <vt:variant>
        <vt:i4>5</vt:i4>
      </vt:variant>
      <vt:variant>
        <vt:lpwstr/>
      </vt:variant>
      <vt:variant>
        <vt:lpwstr>_Toc90651426</vt:lpwstr>
      </vt:variant>
      <vt:variant>
        <vt:i4>1245244</vt:i4>
      </vt:variant>
      <vt:variant>
        <vt:i4>416</vt:i4>
      </vt:variant>
      <vt:variant>
        <vt:i4>0</vt:i4>
      </vt:variant>
      <vt:variant>
        <vt:i4>5</vt:i4>
      </vt:variant>
      <vt:variant>
        <vt:lpwstr/>
      </vt:variant>
      <vt:variant>
        <vt:lpwstr>_Toc90651425</vt:lpwstr>
      </vt:variant>
      <vt:variant>
        <vt:i4>1179708</vt:i4>
      </vt:variant>
      <vt:variant>
        <vt:i4>410</vt:i4>
      </vt:variant>
      <vt:variant>
        <vt:i4>0</vt:i4>
      </vt:variant>
      <vt:variant>
        <vt:i4>5</vt:i4>
      </vt:variant>
      <vt:variant>
        <vt:lpwstr/>
      </vt:variant>
      <vt:variant>
        <vt:lpwstr>_Toc90651424</vt:lpwstr>
      </vt:variant>
      <vt:variant>
        <vt:i4>1376316</vt:i4>
      </vt:variant>
      <vt:variant>
        <vt:i4>404</vt:i4>
      </vt:variant>
      <vt:variant>
        <vt:i4>0</vt:i4>
      </vt:variant>
      <vt:variant>
        <vt:i4>5</vt:i4>
      </vt:variant>
      <vt:variant>
        <vt:lpwstr/>
      </vt:variant>
      <vt:variant>
        <vt:lpwstr>_Toc90651423</vt:lpwstr>
      </vt:variant>
      <vt:variant>
        <vt:i4>1310780</vt:i4>
      </vt:variant>
      <vt:variant>
        <vt:i4>398</vt:i4>
      </vt:variant>
      <vt:variant>
        <vt:i4>0</vt:i4>
      </vt:variant>
      <vt:variant>
        <vt:i4>5</vt:i4>
      </vt:variant>
      <vt:variant>
        <vt:lpwstr/>
      </vt:variant>
      <vt:variant>
        <vt:lpwstr>_Toc90651422</vt:lpwstr>
      </vt:variant>
      <vt:variant>
        <vt:i4>1507388</vt:i4>
      </vt:variant>
      <vt:variant>
        <vt:i4>392</vt:i4>
      </vt:variant>
      <vt:variant>
        <vt:i4>0</vt:i4>
      </vt:variant>
      <vt:variant>
        <vt:i4>5</vt:i4>
      </vt:variant>
      <vt:variant>
        <vt:lpwstr/>
      </vt:variant>
      <vt:variant>
        <vt:lpwstr>_Toc90651421</vt:lpwstr>
      </vt:variant>
      <vt:variant>
        <vt:i4>1441852</vt:i4>
      </vt:variant>
      <vt:variant>
        <vt:i4>386</vt:i4>
      </vt:variant>
      <vt:variant>
        <vt:i4>0</vt:i4>
      </vt:variant>
      <vt:variant>
        <vt:i4>5</vt:i4>
      </vt:variant>
      <vt:variant>
        <vt:lpwstr/>
      </vt:variant>
      <vt:variant>
        <vt:lpwstr>_Toc90651420</vt:lpwstr>
      </vt:variant>
      <vt:variant>
        <vt:i4>2031679</vt:i4>
      </vt:variant>
      <vt:variant>
        <vt:i4>380</vt:i4>
      </vt:variant>
      <vt:variant>
        <vt:i4>0</vt:i4>
      </vt:variant>
      <vt:variant>
        <vt:i4>5</vt:i4>
      </vt:variant>
      <vt:variant>
        <vt:lpwstr/>
      </vt:variant>
      <vt:variant>
        <vt:lpwstr>_Toc90651419</vt:lpwstr>
      </vt:variant>
      <vt:variant>
        <vt:i4>1966143</vt:i4>
      </vt:variant>
      <vt:variant>
        <vt:i4>374</vt:i4>
      </vt:variant>
      <vt:variant>
        <vt:i4>0</vt:i4>
      </vt:variant>
      <vt:variant>
        <vt:i4>5</vt:i4>
      </vt:variant>
      <vt:variant>
        <vt:lpwstr/>
      </vt:variant>
      <vt:variant>
        <vt:lpwstr>_Toc90651418</vt:lpwstr>
      </vt:variant>
      <vt:variant>
        <vt:i4>1114175</vt:i4>
      </vt:variant>
      <vt:variant>
        <vt:i4>368</vt:i4>
      </vt:variant>
      <vt:variant>
        <vt:i4>0</vt:i4>
      </vt:variant>
      <vt:variant>
        <vt:i4>5</vt:i4>
      </vt:variant>
      <vt:variant>
        <vt:lpwstr/>
      </vt:variant>
      <vt:variant>
        <vt:lpwstr>_Toc90651417</vt:lpwstr>
      </vt:variant>
      <vt:variant>
        <vt:i4>1048639</vt:i4>
      </vt:variant>
      <vt:variant>
        <vt:i4>362</vt:i4>
      </vt:variant>
      <vt:variant>
        <vt:i4>0</vt:i4>
      </vt:variant>
      <vt:variant>
        <vt:i4>5</vt:i4>
      </vt:variant>
      <vt:variant>
        <vt:lpwstr/>
      </vt:variant>
      <vt:variant>
        <vt:lpwstr>_Toc90651416</vt:lpwstr>
      </vt:variant>
      <vt:variant>
        <vt:i4>1245247</vt:i4>
      </vt:variant>
      <vt:variant>
        <vt:i4>356</vt:i4>
      </vt:variant>
      <vt:variant>
        <vt:i4>0</vt:i4>
      </vt:variant>
      <vt:variant>
        <vt:i4>5</vt:i4>
      </vt:variant>
      <vt:variant>
        <vt:lpwstr/>
      </vt:variant>
      <vt:variant>
        <vt:lpwstr>_Toc90651415</vt:lpwstr>
      </vt:variant>
      <vt:variant>
        <vt:i4>1179711</vt:i4>
      </vt:variant>
      <vt:variant>
        <vt:i4>350</vt:i4>
      </vt:variant>
      <vt:variant>
        <vt:i4>0</vt:i4>
      </vt:variant>
      <vt:variant>
        <vt:i4>5</vt:i4>
      </vt:variant>
      <vt:variant>
        <vt:lpwstr/>
      </vt:variant>
      <vt:variant>
        <vt:lpwstr>_Toc90651414</vt:lpwstr>
      </vt:variant>
      <vt:variant>
        <vt:i4>1376319</vt:i4>
      </vt:variant>
      <vt:variant>
        <vt:i4>344</vt:i4>
      </vt:variant>
      <vt:variant>
        <vt:i4>0</vt:i4>
      </vt:variant>
      <vt:variant>
        <vt:i4>5</vt:i4>
      </vt:variant>
      <vt:variant>
        <vt:lpwstr/>
      </vt:variant>
      <vt:variant>
        <vt:lpwstr>_Toc90651413</vt:lpwstr>
      </vt:variant>
      <vt:variant>
        <vt:i4>1310783</vt:i4>
      </vt:variant>
      <vt:variant>
        <vt:i4>338</vt:i4>
      </vt:variant>
      <vt:variant>
        <vt:i4>0</vt:i4>
      </vt:variant>
      <vt:variant>
        <vt:i4>5</vt:i4>
      </vt:variant>
      <vt:variant>
        <vt:lpwstr/>
      </vt:variant>
      <vt:variant>
        <vt:lpwstr>_Toc90651412</vt:lpwstr>
      </vt:variant>
      <vt:variant>
        <vt:i4>1507391</vt:i4>
      </vt:variant>
      <vt:variant>
        <vt:i4>332</vt:i4>
      </vt:variant>
      <vt:variant>
        <vt:i4>0</vt:i4>
      </vt:variant>
      <vt:variant>
        <vt:i4>5</vt:i4>
      </vt:variant>
      <vt:variant>
        <vt:lpwstr/>
      </vt:variant>
      <vt:variant>
        <vt:lpwstr>_Toc90651411</vt:lpwstr>
      </vt:variant>
      <vt:variant>
        <vt:i4>1441855</vt:i4>
      </vt:variant>
      <vt:variant>
        <vt:i4>326</vt:i4>
      </vt:variant>
      <vt:variant>
        <vt:i4>0</vt:i4>
      </vt:variant>
      <vt:variant>
        <vt:i4>5</vt:i4>
      </vt:variant>
      <vt:variant>
        <vt:lpwstr/>
      </vt:variant>
      <vt:variant>
        <vt:lpwstr>_Toc90651410</vt:lpwstr>
      </vt:variant>
      <vt:variant>
        <vt:i4>2031678</vt:i4>
      </vt:variant>
      <vt:variant>
        <vt:i4>320</vt:i4>
      </vt:variant>
      <vt:variant>
        <vt:i4>0</vt:i4>
      </vt:variant>
      <vt:variant>
        <vt:i4>5</vt:i4>
      </vt:variant>
      <vt:variant>
        <vt:lpwstr/>
      </vt:variant>
      <vt:variant>
        <vt:lpwstr>_Toc90651409</vt:lpwstr>
      </vt:variant>
      <vt:variant>
        <vt:i4>1966142</vt:i4>
      </vt:variant>
      <vt:variant>
        <vt:i4>314</vt:i4>
      </vt:variant>
      <vt:variant>
        <vt:i4>0</vt:i4>
      </vt:variant>
      <vt:variant>
        <vt:i4>5</vt:i4>
      </vt:variant>
      <vt:variant>
        <vt:lpwstr/>
      </vt:variant>
      <vt:variant>
        <vt:lpwstr>_Toc90651408</vt:lpwstr>
      </vt:variant>
      <vt:variant>
        <vt:i4>1114174</vt:i4>
      </vt:variant>
      <vt:variant>
        <vt:i4>308</vt:i4>
      </vt:variant>
      <vt:variant>
        <vt:i4>0</vt:i4>
      </vt:variant>
      <vt:variant>
        <vt:i4>5</vt:i4>
      </vt:variant>
      <vt:variant>
        <vt:lpwstr/>
      </vt:variant>
      <vt:variant>
        <vt:lpwstr>_Toc90651407</vt:lpwstr>
      </vt:variant>
      <vt:variant>
        <vt:i4>1048638</vt:i4>
      </vt:variant>
      <vt:variant>
        <vt:i4>302</vt:i4>
      </vt:variant>
      <vt:variant>
        <vt:i4>0</vt:i4>
      </vt:variant>
      <vt:variant>
        <vt:i4>5</vt:i4>
      </vt:variant>
      <vt:variant>
        <vt:lpwstr/>
      </vt:variant>
      <vt:variant>
        <vt:lpwstr>_Toc90651406</vt:lpwstr>
      </vt:variant>
      <vt:variant>
        <vt:i4>1245246</vt:i4>
      </vt:variant>
      <vt:variant>
        <vt:i4>296</vt:i4>
      </vt:variant>
      <vt:variant>
        <vt:i4>0</vt:i4>
      </vt:variant>
      <vt:variant>
        <vt:i4>5</vt:i4>
      </vt:variant>
      <vt:variant>
        <vt:lpwstr/>
      </vt:variant>
      <vt:variant>
        <vt:lpwstr>_Toc90651405</vt:lpwstr>
      </vt:variant>
      <vt:variant>
        <vt:i4>1179710</vt:i4>
      </vt:variant>
      <vt:variant>
        <vt:i4>290</vt:i4>
      </vt:variant>
      <vt:variant>
        <vt:i4>0</vt:i4>
      </vt:variant>
      <vt:variant>
        <vt:i4>5</vt:i4>
      </vt:variant>
      <vt:variant>
        <vt:lpwstr/>
      </vt:variant>
      <vt:variant>
        <vt:lpwstr>_Toc90651404</vt:lpwstr>
      </vt:variant>
      <vt:variant>
        <vt:i4>1376318</vt:i4>
      </vt:variant>
      <vt:variant>
        <vt:i4>284</vt:i4>
      </vt:variant>
      <vt:variant>
        <vt:i4>0</vt:i4>
      </vt:variant>
      <vt:variant>
        <vt:i4>5</vt:i4>
      </vt:variant>
      <vt:variant>
        <vt:lpwstr/>
      </vt:variant>
      <vt:variant>
        <vt:lpwstr>_Toc90651403</vt:lpwstr>
      </vt:variant>
      <vt:variant>
        <vt:i4>1310782</vt:i4>
      </vt:variant>
      <vt:variant>
        <vt:i4>278</vt:i4>
      </vt:variant>
      <vt:variant>
        <vt:i4>0</vt:i4>
      </vt:variant>
      <vt:variant>
        <vt:i4>5</vt:i4>
      </vt:variant>
      <vt:variant>
        <vt:lpwstr/>
      </vt:variant>
      <vt:variant>
        <vt:lpwstr>_Toc90651402</vt:lpwstr>
      </vt:variant>
      <vt:variant>
        <vt:i4>1507390</vt:i4>
      </vt:variant>
      <vt:variant>
        <vt:i4>272</vt:i4>
      </vt:variant>
      <vt:variant>
        <vt:i4>0</vt:i4>
      </vt:variant>
      <vt:variant>
        <vt:i4>5</vt:i4>
      </vt:variant>
      <vt:variant>
        <vt:lpwstr/>
      </vt:variant>
      <vt:variant>
        <vt:lpwstr>_Toc90651401</vt:lpwstr>
      </vt:variant>
      <vt:variant>
        <vt:i4>1441854</vt:i4>
      </vt:variant>
      <vt:variant>
        <vt:i4>266</vt:i4>
      </vt:variant>
      <vt:variant>
        <vt:i4>0</vt:i4>
      </vt:variant>
      <vt:variant>
        <vt:i4>5</vt:i4>
      </vt:variant>
      <vt:variant>
        <vt:lpwstr/>
      </vt:variant>
      <vt:variant>
        <vt:lpwstr>_Toc90651400</vt:lpwstr>
      </vt:variant>
      <vt:variant>
        <vt:i4>1572919</vt:i4>
      </vt:variant>
      <vt:variant>
        <vt:i4>260</vt:i4>
      </vt:variant>
      <vt:variant>
        <vt:i4>0</vt:i4>
      </vt:variant>
      <vt:variant>
        <vt:i4>5</vt:i4>
      </vt:variant>
      <vt:variant>
        <vt:lpwstr/>
      </vt:variant>
      <vt:variant>
        <vt:lpwstr>_Toc90651399</vt:lpwstr>
      </vt:variant>
      <vt:variant>
        <vt:i4>1638455</vt:i4>
      </vt:variant>
      <vt:variant>
        <vt:i4>254</vt:i4>
      </vt:variant>
      <vt:variant>
        <vt:i4>0</vt:i4>
      </vt:variant>
      <vt:variant>
        <vt:i4>5</vt:i4>
      </vt:variant>
      <vt:variant>
        <vt:lpwstr/>
      </vt:variant>
      <vt:variant>
        <vt:lpwstr>_Toc90651398</vt:lpwstr>
      </vt:variant>
      <vt:variant>
        <vt:i4>1441847</vt:i4>
      </vt:variant>
      <vt:variant>
        <vt:i4>248</vt:i4>
      </vt:variant>
      <vt:variant>
        <vt:i4>0</vt:i4>
      </vt:variant>
      <vt:variant>
        <vt:i4>5</vt:i4>
      </vt:variant>
      <vt:variant>
        <vt:lpwstr/>
      </vt:variant>
      <vt:variant>
        <vt:lpwstr>_Toc90651397</vt:lpwstr>
      </vt:variant>
      <vt:variant>
        <vt:i4>1507383</vt:i4>
      </vt:variant>
      <vt:variant>
        <vt:i4>242</vt:i4>
      </vt:variant>
      <vt:variant>
        <vt:i4>0</vt:i4>
      </vt:variant>
      <vt:variant>
        <vt:i4>5</vt:i4>
      </vt:variant>
      <vt:variant>
        <vt:lpwstr/>
      </vt:variant>
      <vt:variant>
        <vt:lpwstr>_Toc90651396</vt:lpwstr>
      </vt:variant>
      <vt:variant>
        <vt:i4>1310775</vt:i4>
      </vt:variant>
      <vt:variant>
        <vt:i4>236</vt:i4>
      </vt:variant>
      <vt:variant>
        <vt:i4>0</vt:i4>
      </vt:variant>
      <vt:variant>
        <vt:i4>5</vt:i4>
      </vt:variant>
      <vt:variant>
        <vt:lpwstr/>
      </vt:variant>
      <vt:variant>
        <vt:lpwstr>_Toc90651395</vt:lpwstr>
      </vt:variant>
      <vt:variant>
        <vt:i4>1376311</vt:i4>
      </vt:variant>
      <vt:variant>
        <vt:i4>230</vt:i4>
      </vt:variant>
      <vt:variant>
        <vt:i4>0</vt:i4>
      </vt:variant>
      <vt:variant>
        <vt:i4>5</vt:i4>
      </vt:variant>
      <vt:variant>
        <vt:lpwstr/>
      </vt:variant>
      <vt:variant>
        <vt:lpwstr>_Toc90651394</vt:lpwstr>
      </vt:variant>
      <vt:variant>
        <vt:i4>1179703</vt:i4>
      </vt:variant>
      <vt:variant>
        <vt:i4>224</vt:i4>
      </vt:variant>
      <vt:variant>
        <vt:i4>0</vt:i4>
      </vt:variant>
      <vt:variant>
        <vt:i4>5</vt:i4>
      </vt:variant>
      <vt:variant>
        <vt:lpwstr/>
      </vt:variant>
      <vt:variant>
        <vt:lpwstr>_Toc90651393</vt:lpwstr>
      </vt:variant>
      <vt:variant>
        <vt:i4>1245239</vt:i4>
      </vt:variant>
      <vt:variant>
        <vt:i4>218</vt:i4>
      </vt:variant>
      <vt:variant>
        <vt:i4>0</vt:i4>
      </vt:variant>
      <vt:variant>
        <vt:i4>5</vt:i4>
      </vt:variant>
      <vt:variant>
        <vt:lpwstr/>
      </vt:variant>
      <vt:variant>
        <vt:lpwstr>_Toc90651392</vt:lpwstr>
      </vt:variant>
      <vt:variant>
        <vt:i4>1048631</vt:i4>
      </vt:variant>
      <vt:variant>
        <vt:i4>212</vt:i4>
      </vt:variant>
      <vt:variant>
        <vt:i4>0</vt:i4>
      </vt:variant>
      <vt:variant>
        <vt:i4>5</vt:i4>
      </vt:variant>
      <vt:variant>
        <vt:lpwstr/>
      </vt:variant>
      <vt:variant>
        <vt:lpwstr>_Toc90651391</vt:lpwstr>
      </vt:variant>
      <vt:variant>
        <vt:i4>1114167</vt:i4>
      </vt:variant>
      <vt:variant>
        <vt:i4>206</vt:i4>
      </vt:variant>
      <vt:variant>
        <vt:i4>0</vt:i4>
      </vt:variant>
      <vt:variant>
        <vt:i4>5</vt:i4>
      </vt:variant>
      <vt:variant>
        <vt:lpwstr/>
      </vt:variant>
      <vt:variant>
        <vt:lpwstr>_Toc90651390</vt:lpwstr>
      </vt:variant>
      <vt:variant>
        <vt:i4>1572918</vt:i4>
      </vt:variant>
      <vt:variant>
        <vt:i4>200</vt:i4>
      </vt:variant>
      <vt:variant>
        <vt:i4>0</vt:i4>
      </vt:variant>
      <vt:variant>
        <vt:i4>5</vt:i4>
      </vt:variant>
      <vt:variant>
        <vt:lpwstr/>
      </vt:variant>
      <vt:variant>
        <vt:lpwstr>_Toc90651389</vt:lpwstr>
      </vt:variant>
      <vt:variant>
        <vt:i4>1638454</vt:i4>
      </vt:variant>
      <vt:variant>
        <vt:i4>194</vt:i4>
      </vt:variant>
      <vt:variant>
        <vt:i4>0</vt:i4>
      </vt:variant>
      <vt:variant>
        <vt:i4>5</vt:i4>
      </vt:variant>
      <vt:variant>
        <vt:lpwstr/>
      </vt:variant>
      <vt:variant>
        <vt:lpwstr>_Toc90651388</vt:lpwstr>
      </vt:variant>
      <vt:variant>
        <vt:i4>1441846</vt:i4>
      </vt:variant>
      <vt:variant>
        <vt:i4>188</vt:i4>
      </vt:variant>
      <vt:variant>
        <vt:i4>0</vt:i4>
      </vt:variant>
      <vt:variant>
        <vt:i4>5</vt:i4>
      </vt:variant>
      <vt:variant>
        <vt:lpwstr/>
      </vt:variant>
      <vt:variant>
        <vt:lpwstr>_Toc90651387</vt:lpwstr>
      </vt:variant>
      <vt:variant>
        <vt:i4>1507382</vt:i4>
      </vt:variant>
      <vt:variant>
        <vt:i4>182</vt:i4>
      </vt:variant>
      <vt:variant>
        <vt:i4>0</vt:i4>
      </vt:variant>
      <vt:variant>
        <vt:i4>5</vt:i4>
      </vt:variant>
      <vt:variant>
        <vt:lpwstr/>
      </vt:variant>
      <vt:variant>
        <vt:lpwstr>_Toc90651386</vt:lpwstr>
      </vt:variant>
      <vt:variant>
        <vt:i4>1310774</vt:i4>
      </vt:variant>
      <vt:variant>
        <vt:i4>176</vt:i4>
      </vt:variant>
      <vt:variant>
        <vt:i4>0</vt:i4>
      </vt:variant>
      <vt:variant>
        <vt:i4>5</vt:i4>
      </vt:variant>
      <vt:variant>
        <vt:lpwstr/>
      </vt:variant>
      <vt:variant>
        <vt:lpwstr>_Toc90651385</vt:lpwstr>
      </vt:variant>
      <vt:variant>
        <vt:i4>1376310</vt:i4>
      </vt:variant>
      <vt:variant>
        <vt:i4>170</vt:i4>
      </vt:variant>
      <vt:variant>
        <vt:i4>0</vt:i4>
      </vt:variant>
      <vt:variant>
        <vt:i4>5</vt:i4>
      </vt:variant>
      <vt:variant>
        <vt:lpwstr/>
      </vt:variant>
      <vt:variant>
        <vt:lpwstr>_Toc90651384</vt:lpwstr>
      </vt:variant>
      <vt:variant>
        <vt:i4>1179702</vt:i4>
      </vt:variant>
      <vt:variant>
        <vt:i4>164</vt:i4>
      </vt:variant>
      <vt:variant>
        <vt:i4>0</vt:i4>
      </vt:variant>
      <vt:variant>
        <vt:i4>5</vt:i4>
      </vt:variant>
      <vt:variant>
        <vt:lpwstr/>
      </vt:variant>
      <vt:variant>
        <vt:lpwstr>_Toc90651383</vt:lpwstr>
      </vt:variant>
      <vt:variant>
        <vt:i4>1245238</vt:i4>
      </vt:variant>
      <vt:variant>
        <vt:i4>158</vt:i4>
      </vt:variant>
      <vt:variant>
        <vt:i4>0</vt:i4>
      </vt:variant>
      <vt:variant>
        <vt:i4>5</vt:i4>
      </vt:variant>
      <vt:variant>
        <vt:lpwstr/>
      </vt:variant>
      <vt:variant>
        <vt:lpwstr>_Toc90651382</vt:lpwstr>
      </vt:variant>
      <vt:variant>
        <vt:i4>1048630</vt:i4>
      </vt:variant>
      <vt:variant>
        <vt:i4>152</vt:i4>
      </vt:variant>
      <vt:variant>
        <vt:i4>0</vt:i4>
      </vt:variant>
      <vt:variant>
        <vt:i4>5</vt:i4>
      </vt:variant>
      <vt:variant>
        <vt:lpwstr/>
      </vt:variant>
      <vt:variant>
        <vt:lpwstr>_Toc90651381</vt:lpwstr>
      </vt:variant>
      <vt:variant>
        <vt:i4>1114166</vt:i4>
      </vt:variant>
      <vt:variant>
        <vt:i4>146</vt:i4>
      </vt:variant>
      <vt:variant>
        <vt:i4>0</vt:i4>
      </vt:variant>
      <vt:variant>
        <vt:i4>5</vt:i4>
      </vt:variant>
      <vt:variant>
        <vt:lpwstr/>
      </vt:variant>
      <vt:variant>
        <vt:lpwstr>_Toc90651380</vt:lpwstr>
      </vt:variant>
      <vt:variant>
        <vt:i4>1572921</vt:i4>
      </vt:variant>
      <vt:variant>
        <vt:i4>140</vt:i4>
      </vt:variant>
      <vt:variant>
        <vt:i4>0</vt:i4>
      </vt:variant>
      <vt:variant>
        <vt:i4>5</vt:i4>
      </vt:variant>
      <vt:variant>
        <vt:lpwstr/>
      </vt:variant>
      <vt:variant>
        <vt:lpwstr>_Toc90651379</vt:lpwstr>
      </vt:variant>
      <vt:variant>
        <vt:i4>1638457</vt:i4>
      </vt:variant>
      <vt:variant>
        <vt:i4>134</vt:i4>
      </vt:variant>
      <vt:variant>
        <vt:i4>0</vt:i4>
      </vt:variant>
      <vt:variant>
        <vt:i4>5</vt:i4>
      </vt:variant>
      <vt:variant>
        <vt:lpwstr/>
      </vt:variant>
      <vt:variant>
        <vt:lpwstr>_Toc90651378</vt:lpwstr>
      </vt:variant>
      <vt:variant>
        <vt:i4>1441849</vt:i4>
      </vt:variant>
      <vt:variant>
        <vt:i4>128</vt:i4>
      </vt:variant>
      <vt:variant>
        <vt:i4>0</vt:i4>
      </vt:variant>
      <vt:variant>
        <vt:i4>5</vt:i4>
      </vt:variant>
      <vt:variant>
        <vt:lpwstr/>
      </vt:variant>
      <vt:variant>
        <vt:lpwstr>_Toc90651377</vt:lpwstr>
      </vt:variant>
      <vt:variant>
        <vt:i4>1507385</vt:i4>
      </vt:variant>
      <vt:variant>
        <vt:i4>122</vt:i4>
      </vt:variant>
      <vt:variant>
        <vt:i4>0</vt:i4>
      </vt:variant>
      <vt:variant>
        <vt:i4>5</vt:i4>
      </vt:variant>
      <vt:variant>
        <vt:lpwstr/>
      </vt:variant>
      <vt:variant>
        <vt:lpwstr>_Toc90651376</vt:lpwstr>
      </vt:variant>
      <vt:variant>
        <vt:i4>1310777</vt:i4>
      </vt:variant>
      <vt:variant>
        <vt:i4>116</vt:i4>
      </vt:variant>
      <vt:variant>
        <vt:i4>0</vt:i4>
      </vt:variant>
      <vt:variant>
        <vt:i4>5</vt:i4>
      </vt:variant>
      <vt:variant>
        <vt:lpwstr/>
      </vt:variant>
      <vt:variant>
        <vt:lpwstr>_Toc90651375</vt:lpwstr>
      </vt:variant>
      <vt:variant>
        <vt:i4>1376313</vt:i4>
      </vt:variant>
      <vt:variant>
        <vt:i4>110</vt:i4>
      </vt:variant>
      <vt:variant>
        <vt:i4>0</vt:i4>
      </vt:variant>
      <vt:variant>
        <vt:i4>5</vt:i4>
      </vt:variant>
      <vt:variant>
        <vt:lpwstr/>
      </vt:variant>
      <vt:variant>
        <vt:lpwstr>_Toc90651374</vt:lpwstr>
      </vt:variant>
      <vt:variant>
        <vt:i4>1179705</vt:i4>
      </vt:variant>
      <vt:variant>
        <vt:i4>104</vt:i4>
      </vt:variant>
      <vt:variant>
        <vt:i4>0</vt:i4>
      </vt:variant>
      <vt:variant>
        <vt:i4>5</vt:i4>
      </vt:variant>
      <vt:variant>
        <vt:lpwstr/>
      </vt:variant>
      <vt:variant>
        <vt:lpwstr>_Toc90651373</vt:lpwstr>
      </vt:variant>
      <vt:variant>
        <vt:i4>1245241</vt:i4>
      </vt:variant>
      <vt:variant>
        <vt:i4>98</vt:i4>
      </vt:variant>
      <vt:variant>
        <vt:i4>0</vt:i4>
      </vt:variant>
      <vt:variant>
        <vt:i4>5</vt:i4>
      </vt:variant>
      <vt:variant>
        <vt:lpwstr/>
      </vt:variant>
      <vt:variant>
        <vt:lpwstr>_Toc90651372</vt:lpwstr>
      </vt:variant>
      <vt:variant>
        <vt:i4>1048633</vt:i4>
      </vt:variant>
      <vt:variant>
        <vt:i4>92</vt:i4>
      </vt:variant>
      <vt:variant>
        <vt:i4>0</vt:i4>
      </vt:variant>
      <vt:variant>
        <vt:i4>5</vt:i4>
      </vt:variant>
      <vt:variant>
        <vt:lpwstr/>
      </vt:variant>
      <vt:variant>
        <vt:lpwstr>_Toc90651371</vt:lpwstr>
      </vt:variant>
      <vt:variant>
        <vt:i4>1114169</vt:i4>
      </vt:variant>
      <vt:variant>
        <vt:i4>86</vt:i4>
      </vt:variant>
      <vt:variant>
        <vt:i4>0</vt:i4>
      </vt:variant>
      <vt:variant>
        <vt:i4>5</vt:i4>
      </vt:variant>
      <vt:variant>
        <vt:lpwstr/>
      </vt:variant>
      <vt:variant>
        <vt:lpwstr>_Toc90651370</vt:lpwstr>
      </vt:variant>
      <vt:variant>
        <vt:i4>1572920</vt:i4>
      </vt:variant>
      <vt:variant>
        <vt:i4>80</vt:i4>
      </vt:variant>
      <vt:variant>
        <vt:i4>0</vt:i4>
      </vt:variant>
      <vt:variant>
        <vt:i4>5</vt:i4>
      </vt:variant>
      <vt:variant>
        <vt:lpwstr/>
      </vt:variant>
      <vt:variant>
        <vt:lpwstr>_Toc90651369</vt:lpwstr>
      </vt:variant>
      <vt:variant>
        <vt:i4>1638456</vt:i4>
      </vt:variant>
      <vt:variant>
        <vt:i4>74</vt:i4>
      </vt:variant>
      <vt:variant>
        <vt:i4>0</vt:i4>
      </vt:variant>
      <vt:variant>
        <vt:i4>5</vt:i4>
      </vt:variant>
      <vt:variant>
        <vt:lpwstr/>
      </vt:variant>
      <vt:variant>
        <vt:lpwstr>_Toc90651368</vt:lpwstr>
      </vt:variant>
      <vt:variant>
        <vt:i4>1441848</vt:i4>
      </vt:variant>
      <vt:variant>
        <vt:i4>68</vt:i4>
      </vt:variant>
      <vt:variant>
        <vt:i4>0</vt:i4>
      </vt:variant>
      <vt:variant>
        <vt:i4>5</vt:i4>
      </vt:variant>
      <vt:variant>
        <vt:lpwstr/>
      </vt:variant>
      <vt:variant>
        <vt:lpwstr>_Toc90651367</vt:lpwstr>
      </vt:variant>
      <vt:variant>
        <vt:i4>1507384</vt:i4>
      </vt:variant>
      <vt:variant>
        <vt:i4>62</vt:i4>
      </vt:variant>
      <vt:variant>
        <vt:i4>0</vt:i4>
      </vt:variant>
      <vt:variant>
        <vt:i4>5</vt:i4>
      </vt:variant>
      <vt:variant>
        <vt:lpwstr/>
      </vt:variant>
      <vt:variant>
        <vt:lpwstr>_Toc90651366</vt:lpwstr>
      </vt:variant>
      <vt:variant>
        <vt:i4>1310776</vt:i4>
      </vt:variant>
      <vt:variant>
        <vt:i4>56</vt:i4>
      </vt:variant>
      <vt:variant>
        <vt:i4>0</vt:i4>
      </vt:variant>
      <vt:variant>
        <vt:i4>5</vt:i4>
      </vt:variant>
      <vt:variant>
        <vt:lpwstr/>
      </vt:variant>
      <vt:variant>
        <vt:lpwstr>_Toc90651365</vt:lpwstr>
      </vt:variant>
      <vt:variant>
        <vt:i4>1376312</vt:i4>
      </vt:variant>
      <vt:variant>
        <vt:i4>50</vt:i4>
      </vt:variant>
      <vt:variant>
        <vt:i4>0</vt:i4>
      </vt:variant>
      <vt:variant>
        <vt:i4>5</vt:i4>
      </vt:variant>
      <vt:variant>
        <vt:lpwstr/>
      </vt:variant>
      <vt:variant>
        <vt:lpwstr>_Toc90651364</vt:lpwstr>
      </vt:variant>
      <vt:variant>
        <vt:i4>1179704</vt:i4>
      </vt:variant>
      <vt:variant>
        <vt:i4>44</vt:i4>
      </vt:variant>
      <vt:variant>
        <vt:i4>0</vt:i4>
      </vt:variant>
      <vt:variant>
        <vt:i4>5</vt:i4>
      </vt:variant>
      <vt:variant>
        <vt:lpwstr/>
      </vt:variant>
      <vt:variant>
        <vt:lpwstr>_Toc90651363</vt:lpwstr>
      </vt:variant>
      <vt:variant>
        <vt:i4>1245240</vt:i4>
      </vt:variant>
      <vt:variant>
        <vt:i4>38</vt:i4>
      </vt:variant>
      <vt:variant>
        <vt:i4>0</vt:i4>
      </vt:variant>
      <vt:variant>
        <vt:i4>5</vt:i4>
      </vt:variant>
      <vt:variant>
        <vt:lpwstr/>
      </vt:variant>
      <vt:variant>
        <vt:lpwstr>_Toc90651362</vt:lpwstr>
      </vt:variant>
      <vt:variant>
        <vt:i4>1048632</vt:i4>
      </vt:variant>
      <vt:variant>
        <vt:i4>32</vt:i4>
      </vt:variant>
      <vt:variant>
        <vt:i4>0</vt:i4>
      </vt:variant>
      <vt:variant>
        <vt:i4>5</vt:i4>
      </vt:variant>
      <vt:variant>
        <vt:lpwstr/>
      </vt:variant>
      <vt:variant>
        <vt:lpwstr>_Toc90651361</vt:lpwstr>
      </vt:variant>
      <vt:variant>
        <vt:i4>1114168</vt:i4>
      </vt:variant>
      <vt:variant>
        <vt:i4>26</vt:i4>
      </vt:variant>
      <vt:variant>
        <vt:i4>0</vt:i4>
      </vt:variant>
      <vt:variant>
        <vt:i4>5</vt:i4>
      </vt:variant>
      <vt:variant>
        <vt:lpwstr/>
      </vt:variant>
      <vt:variant>
        <vt:lpwstr>_Toc90651360</vt:lpwstr>
      </vt:variant>
      <vt:variant>
        <vt:i4>1572923</vt:i4>
      </vt:variant>
      <vt:variant>
        <vt:i4>20</vt:i4>
      </vt:variant>
      <vt:variant>
        <vt:i4>0</vt:i4>
      </vt:variant>
      <vt:variant>
        <vt:i4>5</vt:i4>
      </vt:variant>
      <vt:variant>
        <vt:lpwstr/>
      </vt:variant>
      <vt:variant>
        <vt:lpwstr>_Toc90651359</vt:lpwstr>
      </vt:variant>
      <vt:variant>
        <vt:i4>1638459</vt:i4>
      </vt:variant>
      <vt:variant>
        <vt:i4>14</vt:i4>
      </vt:variant>
      <vt:variant>
        <vt:i4>0</vt:i4>
      </vt:variant>
      <vt:variant>
        <vt:i4>5</vt:i4>
      </vt:variant>
      <vt:variant>
        <vt:lpwstr/>
      </vt:variant>
      <vt:variant>
        <vt:lpwstr>_Toc90651358</vt:lpwstr>
      </vt:variant>
      <vt:variant>
        <vt:i4>1441851</vt:i4>
      </vt:variant>
      <vt:variant>
        <vt:i4>8</vt:i4>
      </vt:variant>
      <vt:variant>
        <vt:i4>0</vt:i4>
      </vt:variant>
      <vt:variant>
        <vt:i4>5</vt:i4>
      </vt:variant>
      <vt:variant>
        <vt:lpwstr/>
      </vt:variant>
      <vt:variant>
        <vt:lpwstr>_Toc90651357</vt:lpwstr>
      </vt:variant>
      <vt:variant>
        <vt:i4>1507387</vt:i4>
      </vt:variant>
      <vt:variant>
        <vt:i4>2</vt:i4>
      </vt:variant>
      <vt:variant>
        <vt:i4>0</vt:i4>
      </vt:variant>
      <vt:variant>
        <vt:i4>5</vt:i4>
      </vt:variant>
      <vt:variant>
        <vt:lpwstr/>
      </vt:variant>
      <vt:variant>
        <vt:lpwstr>_Toc90651356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2022-06-22T20:12:00Z</dcterms:created>
  <dcterms:modified xsi:type="dcterms:W3CDTF">2022-07-07T09:38:00Z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0x010100A8F5FE0F9DF7934496723CD7507490C4</vt:lpwstr>
  </property>
</Properties>
</file>